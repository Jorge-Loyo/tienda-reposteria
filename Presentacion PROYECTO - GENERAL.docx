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0FC1" w14:textId="77777777" w:rsidR="00AD5377" w:rsidRPr="00583EE4" w:rsidRDefault="00AD5377">
      <w:pPr>
        <w:widowControl/>
        <w:suppressAutoHyphens/>
        <w:rPr>
          <w:rFonts w:cs="Arial"/>
          <w:spacing w:val="-3"/>
          <w:lang w:val="es-ES_tradnl"/>
        </w:rPr>
      </w:pPr>
    </w:p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AD5377" w:rsidRPr="00583EE4" w14:paraId="639C0805" w14:textId="77777777">
        <w:trPr>
          <w:cantSplit/>
          <w:trHeight w:val="340"/>
        </w:trPr>
        <w:tc>
          <w:tcPr>
            <w:tcW w:w="8647" w:type="dxa"/>
            <w:vAlign w:val="center"/>
          </w:tcPr>
          <w:p w14:paraId="64A33102" w14:textId="0D546644" w:rsidR="00AD5377" w:rsidRPr="00583EE4" w:rsidRDefault="00AD5377">
            <w:pPr>
              <w:jc w:val="center"/>
              <w:rPr>
                <w:rFonts w:cs="Arial"/>
                <w:bCs/>
              </w:rPr>
            </w:pPr>
            <w:r w:rsidRPr="00583EE4">
              <w:rPr>
                <w:rFonts w:cs="Arial"/>
                <w:b/>
                <w:bCs/>
                <w:iCs/>
              </w:rPr>
              <w:t>De uso intern</w:t>
            </w:r>
            <w:r w:rsidR="003238C6">
              <w:rPr>
                <w:rFonts w:cs="Arial"/>
                <w:b/>
                <w:bCs/>
                <w:iCs/>
              </w:rPr>
              <w:t>o</w:t>
            </w:r>
          </w:p>
        </w:tc>
      </w:tr>
    </w:tbl>
    <w:p w14:paraId="73EC900A" w14:textId="77777777" w:rsidR="00AD5377" w:rsidRPr="00583EE4" w:rsidRDefault="00AD5377">
      <w:pPr>
        <w:widowControl/>
        <w:suppressAutoHyphens/>
        <w:rPr>
          <w:rFonts w:cs="Arial"/>
          <w:spacing w:val="-3"/>
        </w:rPr>
      </w:pPr>
    </w:p>
    <w:p w14:paraId="555EC2DF" w14:textId="77777777" w:rsidR="00AD5377" w:rsidRPr="00583EE4" w:rsidRDefault="00AD5377">
      <w:pPr>
        <w:widowControl/>
        <w:suppressAutoHyphens/>
        <w:rPr>
          <w:rFonts w:cs="Arial"/>
          <w:spacing w:val="-3"/>
          <w:lang w:val="es-ES_tradnl"/>
        </w:rPr>
      </w:pPr>
    </w:p>
    <w:p w14:paraId="2F66CCF0" w14:textId="0F850626" w:rsidR="00AD5377" w:rsidRPr="00583EE4" w:rsidRDefault="00ED1FD1">
      <w:pPr>
        <w:spacing w:before="240" w:after="240" w:line="720" w:lineRule="exact"/>
        <w:jc w:val="center"/>
        <w:rPr>
          <w:rFonts w:cs="Arial"/>
          <w:b/>
          <w:color w:val="323232"/>
          <w:sz w:val="72"/>
          <w:szCs w:val="72"/>
          <w:u w:val="single"/>
          <w:lang w:val="pt-BR"/>
        </w:rPr>
      </w:pPr>
      <w:r w:rsidRPr="00ED1FD1">
        <w:rPr>
          <w:rFonts w:cs="Arial"/>
          <w:b/>
          <w:color w:val="323232"/>
          <w:sz w:val="72"/>
          <w:szCs w:val="72"/>
          <w:lang w:val="pt-BR"/>
        </w:rPr>
        <w:t>(</w:t>
      </w:r>
      <w:r w:rsidR="00B17AD7">
        <w:rPr>
          <w:rFonts w:cs="Arial"/>
          <w:b/>
          <w:color w:val="323232"/>
          <w:sz w:val="72"/>
          <w:szCs w:val="72"/>
          <w:u w:val="single"/>
          <w:lang w:val="pt-BR"/>
        </w:rPr>
        <w:t>PROYECTO</w:t>
      </w:r>
      <w:r w:rsidRPr="00ED1FD1">
        <w:rPr>
          <w:rFonts w:cs="Arial"/>
          <w:b/>
          <w:color w:val="323232"/>
          <w:sz w:val="72"/>
          <w:szCs w:val="72"/>
          <w:lang w:val="pt-BR"/>
        </w:rPr>
        <w:t>)</w:t>
      </w:r>
    </w:p>
    <w:p w14:paraId="15D0EA8F" w14:textId="1B6C43CF" w:rsidR="00AD5377" w:rsidRPr="00583EE4" w:rsidRDefault="00382A03">
      <w:pPr>
        <w:spacing w:before="240" w:after="240" w:line="720" w:lineRule="exact"/>
        <w:jc w:val="center"/>
        <w:rPr>
          <w:rFonts w:cs="Arial"/>
          <w:b/>
          <w:color w:val="323232"/>
          <w:sz w:val="72"/>
          <w:szCs w:val="72"/>
        </w:rPr>
      </w:pPr>
      <w:r>
        <w:rPr>
          <w:rFonts w:cs="Arial"/>
          <w:b/>
          <w:color w:val="323232"/>
          <w:sz w:val="72"/>
          <w:szCs w:val="72"/>
        </w:rPr>
        <w:t>Casa Dulce Oriente</w:t>
      </w:r>
    </w:p>
    <w:p w14:paraId="0AC31B7C" w14:textId="77777777" w:rsidR="00AD5377" w:rsidRDefault="00AD5377">
      <w:pPr>
        <w:pStyle w:val="Encabezadodetda"/>
        <w:tabs>
          <w:tab w:val="clear" w:pos="9360"/>
        </w:tabs>
        <w:suppressAutoHyphens w:val="0"/>
        <w:rPr>
          <w:rFonts w:cs="Arial"/>
          <w:lang w:val="pt-BR"/>
        </w:rPr>
      </w:pPr>
      <w:bookmarkStart w:id="0" w:name="_Toc69802348"/>
      <w:bookmarkStart w:id="1" w:name="_Toc69882964"/>
      <w:bookmarkStart w:id="2" w:name="_Toc69883064"/>
      <w:bookmarkStart w:id="3" w:name="_Toc70331090"/>
      <w:bookmarkStart w:id="4" w:name="_Toc70335364"/>
      <w:bookmarkStart w:id="5" w:name="_Toc70337147"/>
      <w:bookmarkStart w:id="6" w:name="_Toc72815360"/>
    </w:p>
    <w:p w14:paraId="7A022BFA" w14:textId="77777777" w:rsidR="00ED1FD1" w:rsidRPr="00583EE4" w:rsidRDefault="00ED1FD1">
      <w:pPr>
        <w:pStyle w:val="Encabezadodetda"/>
        <w:tabs>
          <w:tab w:val="clear" w:pos="9360"/>
        </w:tabs>
        <w:suppressAutoHyphens w:val="0"/>
        <w:rPr>
          <w:rFonts w:cs="Arial"/>
          <w:lang w:val="pt-BR"/>
        </w:rPr>
      </w:pPr>
    </w:p>
    <w:p w14:paraId="405DFE0C" w14:textId="77777777" w:rsidR="00AD5377" w:rsidRPr="00583EE4" w:rsidRDefault="00AD5377">
      <w:pPr>
        <w:pStyle w:val="Encabezadodetda"/>
        <w:tabs>
          <w:tab w:val="clear" w:pos="9360"/>
        </w:tabs>
        <w:suppressAutoHyphens w:val="0"/>
        <w:rPr>
          <w:rFonts w:cs="Arial"/>
          <w:lang w:val="pt-BR"/>
        </w:rPr>
      </w:pPr>
    </w:p>
    <w:p w14:paraId="70E7DF4F" w14:textId="77777777" w:rsidR="00AD5377" w:rsidRPr="00583EE4" w:rsidRDefault="00AD5377">
      <w:pPr>
        <w:pStyle w:val="Encabezadodetda"/>
        <w:tabs>
          <w:tab w:val="clear" w:pos="9360"/>
        </w:tabs>
        <w:suppressAutoHyphens w:val="0"/>
        <w:rPr>
          <w:rFonts w:cs="Arial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2552"/>
        <w:gridCol w:w="2718"/>
        <w:gridCol w:w="2386"/>
      </w:tblGrid>
      <w:tr w:rsidR="00AD5377" w:rsidRPr="00583EE4" w14:paraId="1514C0B8" w14:textId="77777777">
        <w:trPr>
          <w:trHeight w:val="412"/>
        </w:trPr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6EC872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16"/>
                <w:szCs w:val="16"/>
                <w:lang w:val="pt-BR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777772"/>
            <w:vAlign w:val="center"/>
          </w:tcPr>
          <w:p w14:paraId="570C82DF" w14:textId="77777777" w:rsidR="00AD5377" w:rsidRPr="00583EE4" w:rsidRDefault="00AD5377">
            <w:pPr>
              <w:spacing w:line="240" w:lineRule="atLeast"/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583EE4">
              <w:rPr>
                <w:rFonts w:cs="Arial"/>
                <w:b/>
                <w:color w:val="FFFFFF"/>
                <w:sz w:val="16"/>
                <w:szCs w:val="16"/>
              </w:rPr>
              <w:t>Elaborado</w:t>
            </w:r>
          </w:p>
        </w:tc>
        <w:tc>
          <w:tcPr>
            <w:tcW w:w="2718" w:type="dxa"/>
            <w:shd w:val="clear" w:color="auto" w:fill="777772"/>
            <w:vAlign w:val="center"/>
          </w:tcPr>
          <w:p w14:paraId="16058D77" w14:textId="77777777" w:rsidR="00AD5377" w:rsidRPr="00583EE4" w:rsidRDefault="00AD5377">
            <w:pPr>
              <w:spacing w:line="240" w:lineRule="atLeast"/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583EE4">
              <w:rPr>
                <w:rFonts w:cs="Arial"/>
                <w:b/>
                <w:color w:val="FFFFFF"/>
                <w:sz w:val="16"/>
                <w:szCs w:val="16"/>
              </w:rPr>
              <w:t>Revisado</w:t>
            </w:r>
          </w:p>
        </w:tc>
        <w:tc>
          <w:tcPr>
            <w:tcW w:w="2386" w:type="dxa"/>
            <w:shd w:val="clear" w:color="auto" w:fill="777772"/>
            <w:vAlign w:val="center"/>
          </w:tcPr>
          <w:p w14:paraId="6E10C9A5" w14:textId="77777777" w:rsidR="00AD5377" w:rsidRPr="00583EE4" w:rsidRDefault="00AD5377">
            <w:pPr>
              <w:spacing w:line="240" w:lineRule="atLeast"/>
              <w:jc w:val="center"/>
              <w:rPr>
                <w:rFonts w:cs="Arial"/>
                <w:b/>
                <w:color w:val="FFFFFF"/>
                <w:sz w:val="16"/>
                <w:szCs w:val="16"/>
              </w:rPr>
            </w:pPr>
            <w:r w:rsidRPr="00583EE4">
              <w:rPr>
                <w:rFonts w:cs="Arial"/>
                <w:b/>
                <w:color w:val="FFFFFF"/>
                <w:sz w:val="16"/>
                <w:szCs w:val="16"/>
              </w:rPr>
              <w:t>Aprobado</w:t>
            </w:r>
          </w:p>
        </w:tc>
      </w:tr>
      <w:tr w:rsidR="00AD5377" w:rsidRPr="00583EE4" w14:paraId="5E79934B" w14:textId="77777777"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14:paraId="58321D65" w14:textId="77777777" w:rsidR="00AD5377" w:rsidRPr="00583EE4" w:rsidRDefault="00AD5377">
            <w:pPr>
              <w:spacing w:line="200" w:lineRule="exact"/>
              <w:rPr>
                <w:rFonts w:cs="Arial"/>
                <w:color w:val="323232"/>
                <w:sz w:val="20"/>
              </w:rPr>
            </w:pPr>
            <w:r w:rsidRPr="00583EE4">
              <w:rPr>
                <w:rFonts w:cs="Arial"/>
                <w:color w:val="323232"/>
                <w:sz w:val="20"/>
              </w:rPr>
              <w:t>Nombre</w:t>
            </w:r>
          </w:p>
        </w:tc>
        <w:tc>
          <w:tcPr>
            <w:tcW w:w="2552" w:type="dxa"/>
          </w:tcPr>
          <w:p w14:paraId="159EA1A2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718" w:type="dxa"/>
          </w:tcPr>
          <w:p w14:paraId="01AB7396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386" w:type="dxa"/>
          </w:tcPr>
          <w:p w14:paraId="297DE9A8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</w:tr>
      <w:tr w:rsidR="00AD5377" w:rsidRPr="00583EE4" w14:paraId="4EA6636C" w14:textId="77777777">
        <w:trPr>
          <w:trHeight w:val="284"/>
        </w:trPr>
        <w:tc>
          <w:tcPr>
            <w:tcW w:w="929" w:type="dxa"/>
            <w:vAlign w:val="center"/>
          </w:tcPr>
          <w:p w14:paraId="79149D1A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  <w:r w:rsidRPr="00583EE4">
              <w:rPr>
                <w:rFonts w:cs="Arial"/>
                <w:color w:val="323232"/>
                <w:sz w:val="20"/>
              </w:rPr>
              <w:t>Cargo</w:t>
            </w:r>
          </w:p>
        </w:tc>
        <w:tc>
          <w:tcPr>
            <w:tcW w:w="2552" w:type="dxa"/>
          </w:tcPr>
          <w:p w14:paraId="26DBEE20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718" w:type="dxa"/>
          </w:tcPr>
          <w:p w14:paraId="5E4B08E1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386" w:type="dxa"/>
          </w:tcPr>
          <w:p w14:paraId="7FA095F9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</w:tr>
      <w:tr w:rsidR="00AD5377" w:rsidRPr="00583EE4" w14:paraId="3E3FD70D" w14:textId="77777777">
        <w:tc>
          <w:tcPr>
            <w:tcW w:w="929" w:type="dxa"/>
            <w:vAlign w:val="center"/>
          </w:tcPr>
          <w:p w14:paraId="60410AB6" w14:textId="77777777" w:rsidR="00AD5377" w:rsidRPr="00583EE4" w:rsidRDefault="00AD5377">
            <w:pPr>
              <w:spacing w:line="200" w:lineRule="exact"/>
              <w:rPr>
                <w:rFonts w:cs="Arial"/>
                <w:color w:val="323232"/>
                <w:sz w:val="20"/>
              </w:rPr>
            </w:pPr>
            <w:r w:rsidRPr="00583EE4">
              <w:rPr>
                <w:rFonts w:cs="Arial"/>
                <w:color w:val="323232"/>
                <w:sz w:val="20"/>
              </w:rPr>
              <w:t>Firma</w:t>
            </w:r>
          </w:p>
        </w:tc>
        <w:tc>
          <w:tcPr>
            <w:tcW w:w="2552" w:type="dxa"/>
          </w:tcPr>
          <w:p w14:paraId="3A44D836" w14:textId="77777777" w:rsidR="00AD5377" w:rsidRPr="00583EE4" w:rsidRDefault="00AD5377">
            <w:pPr>
              <w:spacing w:line="320" w:lineRule="exact"/>
              <w:rPr>
                <w:rFonts w:cs="Arial"/>
                <w:color w:val="323232"/>
                <w:sz w:val="20"/>
              </w:rPr>
            </w:pPr>
          </w:p>
          <w:p w14:paraId="7E275F43" w14:textId="77777777" w:rsidR="00AD5377" w:rsidRPr="00583EE4" w:rsidRDefault="00AD5377">
            <w:pPr>
              <w:spacing w:line="320" w:lineRule="exac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718" w:type="dxa"/>
          </w:tcPr>
          <w:p w14:paraId="477E90C4" w14:textId="77777777" w:rsidR="00AD5377" w:rsidRPr="00583EE4" w:rsidRDefault="00AD5377">
            <w:pPr>
              <w:spacing w:line="320" w:lineRule="exac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386" w:type="dxa"/>
          </w:tcPr>
          <w:p w14:paraId="5D8479C1" w14:textId="77777777" w:rsidR="00AD5377" w:rsidRPr="00583EE4" w:rsidRDefault="00AD5377">
            <w:pPr>
              <w:spacing w:line="320" w:lineRule="exact"/>
              <w:rPr>
                <w:rFonts w:cs="Arial"/>
                <w:color w:val="323232"/>
                <w:sz w:val="20"/>
              </w:rPr>
            </w:pPr>
          </w:p>
        </w:tc>
      </w:tr>
      <w:tr w:rsidR="00AD5377" w:rsidRPr="00583EE4" w14:paraId="5F4B3ACF" w14:textId="77777777">
        <w:trPr>
          <w:trHeight w:hRule="exact" w:val="531"/>
        </w:trPr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229E3D1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  <w:r w:rsidRPr="00583EE4">
              <w:rPr>
                <w:rFonts w:cs="Arial"/>
                <w:color w:val="323232"/>
                <w:sz w:val="20"/>
              </w:rPr>
              <w:t>Fecha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C159774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14:paraId="335FFE67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04AF9747" w14:textId="77777777" w:rsidR="00AD5377" w:rsidRPr="00583EE4" w:rsidRDefault="00AD5377">
            <w:pPr>
              <w:spacing w:line="240" w:lineRule="atLeast"/>
              <w:rPr>
                <w:rFonts w:cs="Arial"/>
                <w:color w:val="323232"/>
                <w:sz w:val="20"/>
              </w:rPr>
            </w:pPr>
          </w:p>
        </w:tc>
      </w:tr>
    </w:tbl>
    <w:p w14:paraId="641C03FE" w14:textId="77777777" w:rsidR="00AD5377" w:rsidRPr="00583EE4" w:rsidRDefault="00AD5377">
      <w:pPr>
        <w:rPr>
          <w:rFonts w:cs="Arial"/>
        </w:rPr>
      </w:pPr>
    </w:p>
    <w:p w14:paraId="21D21D96" w14:textId="77777777" w:rsidR="00AD5377" w:rsidRPr="00583EE4" w:rsidRDefault="00AD5377">
      <w:pPr>
        <w:rPr>
          <w:rFonts w:cs="Arial"/>
        </w:rPr>
      </w:pPr>
    </w:p>
    <w:p w14:paraId="14C5D611" w14:textId="77777777" w:rsidR="00AD5377" w:rsidRPr="00583EE4" w:rsidRDefault="00AD5377">
      <w:pPr>
        <w:rPr>
          <w:rFonts w:cs="Arial"/>
        </w:rPr>
      </w:pPr>
    </w:p>
    <w:p w14:paraId="04B20419" w14:textId="77777777" w:rsidR="00AD5377" w:rsidRPr="00583EE4" w:rsidRDefault="00AD5377">
      <w:pPr>
        <w:rPr>
          <w:rFonts w:cs="Arial"/>
        </w:rPr>
      </w:pPr>
    </w:p>
    <w:p w14:paraId="6114A77D" w14:textId="77777777" w:rsidR="00AD5377" w:rsidRPr="00583EE4" w:rsidRDefault="00AD5377">
      <w:pPr>
        <w:rPr>
          <w:rFonts w:cs="Arial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1030"/>
        <w:gridCol w:w="1381"/>
        <w:gridCol w:w="2309"/>
        <w:gridCol w:w="1849"/>
        <w:gridCol w:w="2040"/>
      </w:tblGrid>
      <w:tr w:rsidR="00AD5377" w:rsidRPr="00583EE4" w14:paraId="3BAD7531" w14:textId="77777777">
        <w:trPr>
          <w:trHeight w:val="488"/>
        </w:trPr>
        <w:tc>
          <w:tcPr>
            <w:tcW w:w="9000" w:type="dxa"/>
            <w:gridSpan w:val="6"/>
            <w:shd w:val="clear" w:color="auto" w:fill="777772"/>
            <w:vAlign w:val="center"/>
          </w:tcPr>
          <w:p w14:paraId="706A5E38" w14:textId="77777777" w:rsidR="00AD5377" w:rsidRPr="00583EE4" w:rsidRDefault="00AD5377">
            <w:pPr>
              <w:rPr>
                <w:rFonts w:cs="Arial"/>
                <w:b/>
                <w:color w:val="FFFFFF"/>
              </w:rPr>
            </w:pPr>
            <w:r w:rsidRPr="00583EE4">
              <w:rPr>
                <w:rFonts w:cs="Arial"/>
                <w:b/>
                <w:color w:val="FFFFFF"/>
              </w:rPr>
              <w:t>CONTROL DE CAMBIOS</w:t>
            </w:r>
          </w:p>
        </w:tc>
      </w:tr>
      <w:tr w:rsidR="00AD5377" w:rsidRPr="00583EE4" w14:paraId="15C5E9B7" w14:textId="77777777">
        <w:trPr>
          <w:cantSplit/>
        </w:trPr>
        <w:tc>
          <w:tcPr>
            <w:tcW w:w="1421" w:type="dxa"/>
            <w:gridSpan w:val="2"/>
            <w:vAlign w:val="center"/>
          </w:tcPr>
          <w:p w14:paraId="0875B38B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jc w:val="center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Edición</w:t>
            </w:r>
          </w:p>
        </w:tc>
        <w:tc>
          <w:tcPr>
            <w:tcW w:w="1381" w:type="dxa"/>
            <w:vMerge w:val="restart"/>
            <w:vAlign w:val="center"/>
          </w:tcPr>
          <w:p w14:paraId="26758DB3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jc w:val="center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Autor</w:t>
            </w:r>
          </w:p>
        </w:tc>
        <w:tc>
          <w:tcPr>
            <w:tcW w:w="2309" w:type="dxa"/>
            <w:vMerge w:val="restart"/>
            <w:vAlign w:val="center"/>
          </w:tcPr>
          <w:p w14:paraId="06C9DA55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Resumen modificaciones</w:t>
            </w:r>
          </w:p>
        </w:tc>
        <w:tc>
          <w:tcPr>
            <w:tcW w:w="1849" w:type="dxa"/>
            <w:vMerge w:val="restart"/>
            <w:vAlign w:val="center"/>
          </w:tcPr>
          <w:p w14:paraId="08C99B3D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jc w:val="center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Revisado</w:t>
            </w:r>
          </w:p>
        </w:tc>
        <w:tc>
          <w:tcPr>
            <w:tcW w:w="2040" w:type="dxa"/>
            <w:vMerge w:val="restart"/>
            <w:vAlign w:val="center"/>
          </w:tcPr>
          <w:p w14:paraId="39553B04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jc w:val="center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Aprobado</w:t>
            </w:r>
          </w:p>
        </w:tc>
      </w:tr>
      <w:tr w:rsidR="00AD5377" w:rsidRPr="00583EE4" w14:paraId="66DD1225" w14:textId="77777777">
        <w:trPr>
          <w:cantSplit/>
        </w:trPr>
        <w:tc>
          <w:tcPr>
            <w:tcW w:w="391" w:type="dxa"/>
            <w:vAlign w:val="center"/>
          </w:tcPr>
          <w:p w14:paraId="64A3BC1D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  <w:proofErr w:type="spellStart"/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Nº</w:t>
            </w:r>
            <w:proofErr w:type="spellEnd"/>
          </w:p>
        </w:tc>
        <w:tc>
          <w:tcPr>
            <w:tcW w:w="1030" w:type="dxa"/>
            <w:vAlign w:val="center"/>
          </w:tcPr>
          <w:p w14:paraId="78748BEF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jc w:val="center"/>
              <w:rPr>
                <w:rFonts w:cs="Arial"/>
                <w:b/>
                <w:color w:val="323232"/>
                <w:sz w:val="16"/>
                <w:szCs w:val="16"/>
              </w:rPr>
            </w:pPr>
            <w:r w:rsidRPr="00583EE4">
              <w:rPr>
                <w:rFonts w:cs="Arial"/>
                <w:b/>
                <w:color w:val="323232"/>
                <w:sz w:val="16"/>
                <w:szCs w:val="16"/>
              </w:rPr>
              <w:t>Fecha</w:t>
            </w:r>
          </w:p>
        </w:tc>
        <w:tc>
          <w:tcPr>
            <w:tcW w:w="1381" w:type="dxa"/>
            <w:vMerge/>
            <w:vAlign w:val="center"/>
          </w:tcPr>
          <w:p w14:paraId="2A294324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</w:p>
        </w:tc>
        <w:tc>
          <w:tcPr>
            <w:tcW w:w="2309" w:type="dxa"/>
            <w:vMerge/>
            <w:vAlign w:val="center"/>
          </w:tcPr>
          <w:p w14:paraId="0C01848A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</w:p>
        </w:tc>
        <w:tc>
          <w:tcPr>
            <w:tcW w:w="1849" w:type="dxa"/>
            <w:vMerge/>
            <w:vAlign w:val="center"/>
          </w:tcPr>
          <w:p w14:paraId="3146480C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</w:p>
        </w:tc>
        <w:tc>
          <w:tcPr>
            <w:tcW w:w="2040" w:type="dxa"/>
            <w:vMerge/>
            <w:vAlign w:val="center"/>
          </w:tcPr>
          <w:p w14:paraId="7046CAC0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240" w:lineRule="exact"/>
              <w:rPr>
                <w:rFonts w:cs="Arial"/>
                <w:b/>
                <w:color w:val="323232"/>
                <w:sz w:val="16"/>
                <w:szCs w:val="16"/>
              </w:rPr>
            </w:pPr>
          </w:p>
        </w:tc>
      </w:tr>
      <w:tr w:rsidR="00AD5377" w:rsidRPr="00583EE4" w14:paraId="44972FCC" w14:textId="77777777">
        <w:tc>
          <w:tcPr>
            <w:tcW w:w="391" w:type="dxa"/>
          </w:tcPr>
          <w:p w14:paraId="4A0E12F2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rPr>
                <w:rFonts w:cs="Arial"/>
                <w:color w:val="323232"/>
                <w:sz w:val="20"/>
              </w:rPr>
            </w:pPr>
            <w:r w:rsidRPr="00583EE4">
              <w:rPr>
                <w:rFonts w:cs="Arial"/>
                <w:color w:val="323232"/>
                <w:sz w:val="20"/>
              </w:rPr>
              <w:t>1</w:t>
            </w:r>
          </w:p>
        </w:tc>
        <w:tc>
          <w:tcPr>
            <w:tcW w:w="1030" w:type="dxa"/>
          </w:tcPr>
          <w:p w14:paraId="18F9B146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rPr>
                <w:rFonts w:cs="Arial"/>
                <w:color w:val="323232"/>
                <w:sz w:val="16"/>
              </w:rPr>
            </w:pPr>
          </w:p>
        </w:tc>
        <w:tc>
          <w:tcPr>
            <w:tcW w:w="1381" w:type="dxa"/>
          </w:tcPr>
          <w:p w14:paraId="3E12785C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rPr>
                <w:rFonts w:cs="Arial"/>
                <w:color w:val="323232"/>
                <w:sz w:val="20"/>
              </w:rPr>
            </w:pPr>
          </w:p>
        </w:tc>
        <w:tc>
          <w:tcPr>
            <w:tcW w:w="2309" w:type="dxa"/>
          </w:tcPr>
          <w:p w14:paraId="65A04885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rPr>
                <w:rFonts w:cs="Arial"/>
                <w:color w:val="323232"/>
                <w:sz w:val="20"/>
              </w:rPr>
            </w:pPr>
          </w:p>
        </w:tc>
        <w:tc>
          <w:tcPr>
            <w:tcW w:w="1849" w:type="dxa"/>
          </w:tcPr>
          <w:p w14:paraId="510B141F" w14:textId="77777777" w:rsidR="00AD5377" w:rsidRPr="00583EE4" w:rsidRDefault="00AD5377">
            <w:pPr>
              <w:rPr>
                <w:rFonts w:cs="Arial"/>
                <w:sz w:val="20"/>
              </w:rPr>
            </w:pPr>
          </w:p>
        </w:tc>
        <w:tc>
          <w:tcPr>
            <w:tcW w:w="2040" w:type="dxa"/>
          </w:tcPr>
          <w:p w14:paraId="310FC221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rPr>
                <w:rFonts w:cs="Arial"/>
                <w:color w:val="323232"/>
                <w:sz w:val="20"/>
              </w:rPr>
            </w:pPr>
          </w:p>
        </w:tc>
      </w:tr>
      <w:tr w:rsidR="00AD5377" w:rsidRPr="00583EE4" w14:paraId="5CD1E3F9" w14:textId="77777777">
        <w:tc>
          <w:tcPr>
            <w:tcW w:w="391" w:type="dxa"/>
          </w:tcPr>
          <w:p w14:paraId="77118DB5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  <w:r w:rsidRPr="00583EE4">
              <w:rPr>
                <w:rFonts w:cs="Arial"/>
                <w:color w:val="323232"/>
                <w:sz w:val="16"/>
              </w:rPr>
              <w:t>2</w:t>
            </w:r>
          </w:p>
        </w:tc>
        <w:tc>
          <w:tcPr>
            <w:tcW w:w="1030" w:type="dxa"/>
          </w:tcPr>
          <w:p w14:paraId="77764878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</w:p>
        </w:tc>
        <w:tc>
          <w:tcPr>
            <w:tcW w:w="1381" w:type="dxa"/>
          </w:tcPr>
          <w:p w14:paraId="0FC71D35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</w:p>
        </w:tc>
        <w:tc>
          <w:tcPr>
            <w:tcW w:w="2309" w:type="dxa"/>
          </w:tcPr>
          <w:p w14:paraId="64B8263C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</w:p>
        </w:tc>
        <w:tc>
          <w:tcPr>
            <w:tcW w:w="1849" w:type="dxa"/>
          </w:tcPr>
          <w:p w14:paraId="079FBD8B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</w:p>
        </w:tc>
        <w:tc>
          <w:tcPr>
            <w:tcW w:w="2040" w:type="dxa"/>
          </w:tcPr>
          <w:p w14:paraId="163726A2" w14:textId="77777777" w:rsidR="00AD5377" w:rsidRPr="00583EE4" w:rsidRDefault="00AD5377">
            <w:pPr>
              <w:tabs>
                <w:tab w:val="left" w:pos="1217"/>
                <w:tab w:val="left" w:pos="3769"/>
                <w:tab w:val="left" w:pos="6321"/>
              </w:tabs>
              <w:spacing w:line="320" w:lineRule="exact"/>
              <w:rPr>
                <w:rFonts w:cs="Arial"/>
                <w:color w:val="323232"/>
                <w:sz w:val="16"/>
              </w:rPr>
            </w:pPr>
          </w:p>
        </w:tc>
      </w:tr>
    </w:tbl>
    <w:p w14:paraId="7B23C077" w14:textId="77777777" w:rsidR="00AD5377" w:rsidRPr="00583EE4" w:rsidRDefault="00AD5377">
      <w:pPr>
        <w:rPr>
          <w:rFonts w:cs="Arial"/>
        </w:rPr>
      </w:pPr>
    </w:p>
    <w:p w14:paraId="259B7C7C" w14:textId="77777777" w:rsidR="00AD5377" w:rsidRPr="00583EE4" w:rsidRDefault="00AD5377">
      <w:pPr>
        <w:rPr>
          <w:rFonts w:cs="Arial"/>
        </w:rPr>
      </w:pPr>
    </w:p>
    <w:p w14:paraId="59036036" w14:textId="77777777" w:rsidR="00AD5377" w:rsidRPr="00583EE4" w:rsidRDefault="00AD5377">
      <w:pPr>
        <w:rPr>
          <w:rFonts w:cs="Arial"/>
        </w:rPr>
      </w:pPr>
    </w:p>
    <w:p w14:paraId="718ED62D" w14:textId="77777777" w:rsidR="00AD5377" w:rsidRPr="00583EE4" w:rsidRDefault="00AD5377">
      <w:pPr>
        <w:rPr>
          <w:rFonts w:cs="Arial"/>
        </w:rPr>
        <w:sectPr w:rsidR="00AD5377" w:rsidRPr="00583EE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type w:val="continuous"/>
          <w:pgSz w:w="11904" w:h="16836" w:code="9"/>
          <w:pgMar w:top="1701" w:right="1134" w:bottom="1298" w:left="1701" w:header="1134" w:footer="1134" w:gutter="0"/>
          <w:cols w:space="720"/>
          <w:noEndnote/>
        </w:sectPr>
      </w:pPr>
    </w:p>
    <w:p w14:paraId="1AAB910C" w14:textId="77777777" w:rsidR="00DC3815" w:rsidRDefault="00AD5377">
      <w:pPr>
        <w:pStyle w:val="Textoindependiente"/>
        <w:pBdr>
          <w:top w:val="single" w:sz="24" w:space="1" w:color="FF0000"/>
        </w:pBdr>
        <w:shd w:val="clear" w:color="auto" w:fill="D9D9D9"/>
        <w:rPr>
          <w:noProof/>
        </w:rPr>
      </w:pPr>
      <w:bookmarkStart w:id="7" w:name="_Toc78608612"/>
      <w:bookmarkStart w:id="8" w:name="_Toc87426401"/>
      <w:bookmarkStart w:id="9" w:name="_Toc87426412"/>
      <w:r w:rsidRPr="003B6E35">
        <w:rPr>
          <w:rFonts w:ascii="Arial" w:hAnsi="Arial" w:cs="Arial"/>
          <w:b/>
          <w:snapToGrid/>
          <w:color w:val="CC0000"/>
          <w:spacing w:val="0"/>
          <w:sz w:val="32"/>
          <w:lang w:val="en-US" w:eastAsia="en-US"/>
        </w:rPr>
        <w:lastRenderedPageBreak/>
        <w:t>I N D I C 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B6E35">
        <w:rPr>
          <w:rFonts w:ascii="Arial" w:hAnsi="Arial" w:cs="Arial"/>
          <w:b/>
          <w:sz w:val="32"/>
          <w:szCs w:val="32"/>
          <w:highlight w:val="lightGray"/>
        </w:rPr>
        <w:fldChar w:fldCharType="begin"/>
      </w:r>
      <w:r w:rsidRPr="003B6E35">
        <w:rPr>
          <w:rFonts w:ascii="Arial" w:hAnsi="Arial" w:cs="Arial"/>
          <w:b/>
          <w:sz w:val="32"/>
          <w:szCs w:val="32"/>
          <w:highlight w:val="lightGray"/>
          <w:lang w:val="en-US"/>
        </w:rPr>
        <w:instrText xml:space="preserve"> TOC \o "1-3" \h \z </w:instrText>
      </w:r>
      <w:r w:rsidRPr="003B6E35">
        <w:rPr>
          <w:rFonts w:ascii="Arial" w:hAnsi="Arial" w:cs="Arial"/>
          <w:b/>
          <w:sz w:val="32"/>
          <w:szCs w:val="32"/>
          <w:highlight w:val="lightGray"/>
        </w:rPr>
        <w:fldChar w:fldCharType="separate"/>
      </w:r>
    </w:p>
    <w:p w14:paraId="42E84BB5" w14:textId="08E83CE9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56" w:history="1">
        <w:r w:rsidRPr="00916E0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AD2A21" w14:textId="6B2441A2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57" w:history="1">
        <w:r w:rsidRPr="00916E0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RESUMEN EJECUTIVO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3629D9" w14:textId="6D3904D7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58" w:history="1">
        <w:r w:rsidRPr="00916E05">
          <w:rPr>
            <w:rStyle w:val="Hipervnculo"/>
            <w:lang w:val="es-ES_tradnl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lang w:val="es-ES_tradnl"/>
          </w:rPr>
          <w:t>DOCUMENTOS DE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F05F52" w14:textId="170FD8A9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59" w:history="1">
        <w:r w:rsidRPr="00916E0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ENTREGABLE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859F6F" w14:textId="07057AA5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60" w:history="1">
        <w:r w:rsidRPr="00916E0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424C94" w14:textId="47452452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61" w:history="1">
        <w:r w:rsidRPr="00916E0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RECURSOS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8088C8" w14:textId="68F26C31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62" w:history="1">
        <w:r w:rsidRPr="00916E0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DESARROLLO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0C3147" w14:textId="7B4FF79A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63" w:history="1">
        <w:r w:rsidRPr="00916E05">
          <w:rPr>
            <w:rStyle w:val="Hipervnculo"/>
            <w:rFonts w:cs="Arial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rFonts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CB5BB8" w14:textId="15C58FD1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64" w:history="1">
        <w:r w:rsidRPr="00916E05">
          <w:rPr>
            <w:rStyle w:val="Hipervnculo"/>
            <w:rFonts w:cs="Arial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rFonts w:cs="Arial"/>
            <w:noProof/>
          </w:rPr>
          <w:t>INTRODUCCIÓN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A5D1D" w14:textId="6738CD17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65" w:history="1">
        <w:r w:rsidRPr="00916E0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</w:rPr>
          <w:t>PROCEDIMIENTOS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22EF02" w14:textId="07CCE227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66" w:history="1">
        <w:r w:rsidRPr="00916E05">
          <w:rPr>
            <w:rStyle w:val="Hipervnculo"/>
            <w:rFonts w:cs="Arial"/>
            <w:noProof/>
          </w:rPr>
          <w:t>8.1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rFonts w:cs="Arial"/>
            <w:noProof/>
          </w:rPr>
          <w:t>PARTE 1 – Creación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3818E3" w14:textId="1C3A535B" w:rsidR="00DC3815" w:rsidRDefault="00DC3815">
      <w:pPr>
        <w:pStyle w:val="TDC30"/>
        <w:rPr>
          <w:rFonts w:asciiTheme="minorHAnsi" w:eastAsiaTheme="minorEastAsia" w:hAnsiTheme="minorHAnsi" w:cstheme="minorBidi"/>
          <w:snapToGrid/>
          <w:sz w:val="22"/>
          <w:szCs w:val="22"/>
          <w:lang w:val="es-AR" w:eastAsia="es-AR"/>
        </w:rPr>
      </w:pPr>
      <w:hyperlink w:anchor="_Toc134523967" w:history="1">
        <w:r w:rsidRPr="00916E05">
          <w:rPr>
            <w:rStyle w:val="Hipervnculo"/>
          </w:rPr>
          <w:t>Pasos y cuestiones a tener en cuenta en el desarrollo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1F8B49" w14:textId="291A815A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68" w:history="1">
        <w:r w:rsidRPr="00916E05">
          <w:rPr>
            <w:rStyle w:val="Hipervnculo"/>
            <w:rFonts w:cs="Arial"/>
            <w:noProof/>
          </w:rPr>
          <w:t>8.2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rFonts w:cs="Arial"/>
            <w:noProof/>
          </w:rPr>
          <w:t>PARTE 2 – Configuración 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2F7305" w14:textId="1395E97B" w:rsidR="00DC3815" w:rsidRDefault="00DC3815">
      <w:pPr>
        <w:pStyle w:val="TDC30"/>
        <w:rPr>
          <w:rFonts w:asciiTheme="minorHAnsi" w:eastAsiaTheme="minorEastAsia" w:hAnsiTheme="minorHAnsi" w:cstheme="minorBidi"/>
          <w:snapToGrid/>
          <w:sz w:val="22"/>
          <w:szCs w:val="22"/>
          <w:lang w:val="es-AR" w:eastAsia="es-AR"/>
        </w:rPr>
      </w:pPr>
      <w:hyperlink w:anchor="_Toc134523969" w:history="1">
        <w:r w:rsidRPr="00916E05">
          <w:rPr>
            <w:rStyle w:val="Hipervnculo"/>
          </w:rPr>
          <w:t>Pasos y cuestiones a tener en cuenta en el desarrollo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5C5844" w14:textId="283D9930" w:rsidR="00DC3815" w:rsidRDefault="00DC3815">
      <w:pPr>
        <w:pStyle w:val="TDC10"/>
        <w:rPr>
          <w:rFonts w:asciiTheme="minorHAnsi" w:eastAsiaTheme="minorEastAsia" w:hAnsiTheme="minorHAnsi" w:cstheme="minorBidi"/>
          <w:b w:val="0"/>
          <w:bCs w:val="0"/>
          <w:iCs w:val="0"/>
          <w:snapToGrid/>
          <w:sz w:val="22"/>
          <w:szCs w:val="22"/>
          <w:lang w:val="es-AR" w:eastAsia="es-AR"/>
        </w:rPr>
      </w:pPr>
      <w:hyperlink w:anchor="_Toc134523970" w:history="1">
        <w:r w:rsidRPr="00916E05">
          <w:rPr>
            <w:rStyle w:val="Hipervnculo"/>
            <w:lang w:val="es-ES_tradnl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lang w:val="es-ES_tradnl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_Toc134523970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B2ED31" w14:textId="3BA15EF1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71" w:history="1">
        <w:r w:rsidRPr="00916E05">
          <w:rPr>
            <w:rStyle w:val="Hipervnculo"/>
            <w:rFonts w:cs="Arial"/>
            <w:noProof/>
          </w:rPr>
          <w:t>13.1 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22507" w14:textId="0731C6A9" w:rsidR="00DC3815" w:rsidRDefault="00DC3815">
      <w:pPr>
        <w:pStyle w:val="TDC20"/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es-AR" w:eastAsia="es-AR"/>
        </w:rPr>
      </w:pPr>
      <w:hyperlink w:anchor="_Toc134523972" w:history="1">
        <w:r w:rsidRPr="00916E05">
          <w:rPr>
            <w:rStyle w:val="Hipervnculo"/>
            <w:rFonts w:cs="Arial"/>
            <w:noProof/>
          </w:rPr>
          <w:t>9.1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es-AR" w:eastAsia="es-AR"/>
          </w:rPr>
          <w:tab/>
        </w:r>
        <w:r w:rsidRPr="00916E05">
          <w:rPr>
            <w:rStyle w:val="Hipervnculo"/>
            <w:rFonts w:cs="Arial"/>
            <w:noProof/>
          </w:rPr>
          <w:t>ANEXO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50A01" w14:textId="77777777" w:rsidR="00AD5377" w:rsidRPr="00583EE4" w:rsidRDefault="00AD5377">
      <w:pPr>
        <w:rPr>
          <w:rFonts w:cs="Arial"/>
          <w:b/>
        </w:rPr>
      </w:pPr>
      <w:r w:rsidRPr="003B6E35">
        <w:rPr>
          <w:rFonts w:cs="Arial"/>
          <w:b/>
        </w:rPr>
        <w:fldChar w:fldCharType="end"/>
      </w:r>
      <w:bookmarkStart w:id="10" w:name="_Toc87426402"/>
      <w:bookmarkStart w:id="11" w:name="_Toc69882965"/>
      <w:bookmarkStart w:id="12" w:name="_Toc70335365"/>
      <w:bookmarkStart w:id="13" w:name="_Toc70336971"/>
      <w:bookmarkEnd w:id="10"/>
    </w:p>
    <w:p w14:paraId="5F2D8EF2" w14:textId="77777777" w:rsidR="00AD5377" w:rsidRPr="00583EE4" w:rsidRDefault="00AD5377">
      <w:pPr>
        <w:rPr>
          <w:rFonts w:cs="Arial"/>
          <w:lang w:val="en-US"/>
        </w:rPr>
        <w:sectPr w:rsidR="00AD5377" w:rsidRPr="00583EE4">
          <w:endnotePr>
            <w:numFmt w:val="decimal"/>
          </w:endnotePr>
          <w:pgSz w:w="11904" w:h="16836" w:code="9"/>
          <w:pgMar w:top="1701" w:right="1134" w:bottom="1298" w:left="1701" w:header="1134" w:footer="1134" w:gutter="0"/>
          <w:cols w:space="720"/>
          <w:noEndnote/>
        </w:sectPr>
      </w:pPr>
    </w:p>
    <w:p w14:paraId="71D1B7CC" w14:textId="77777777" w:rsidR="00AD5377" w:rsidRPr="00583EE4" w:rsidRDefault="00AD5377">
      <w:pPr>
        <w:pStyle w:val="Ttulo1"/>
        <w:rPr>
          <w:rFonts w:cs="Arial"/>
          <w:lang w:val="es-ES"/>
        </w:rPr>
      </w:pPr>
      <w:bookmarkStart w:id="14" w:name="_Toc87426403"/>
      <w:bookmarkStart w:id="15" w:name="_Toc134523956"/>
      <w:r w:rsidRPr="00583EE4">
        <w:rPr>
          <w:rFonts w:cs="Arial"/>
          <w:lang w:val="es-ES"/>
        </w:rPr>
        <w:lastRenderedPageBreak/>
        <w:t>OBJET</w:t>
      </w:r>
      <w:bookmarkEnd w:id="11"/>
      <w:bookmarkEnd w:id="12"/>
      <w:bookmarkEnd w:id="13"/>
      <w:bookmarkEnd w:id="14"/>
      <w:r w:rsidRPr="00583EE4">
        <w:rPr>
          <w:rFonts w:cs="Arial"/>
          <w:lang w:val="es-ES"/>
        </w:rPr>
        <w:t>IVO</w:t>
      </w:r>
      <w:bookmarkEnd w:id="15"/>
    </w:p>
    <w:p w14:paraId="1B14ED36" w14:textId="693765F3" w:rsidR="00B17AD7" w:rsidRDefault="00B17AD7" w:rsidP="00B17AD7">
      <w:pPr>
        <w:rPr>
          <w:rFonts w:eastAsia="Batang" w:cs="Arial"/>
          <w:szCs w:val="24"/>
        </w:rPr>
      </w:pPr>
      <w:bookmarkStart w:id="16" w:name="_Toc69882966"/>
      <w:bookmarkStart w:id="17" w:name="_Toc70335366"/>
      <w:bookmarkStart w:id="18" w:name="_Toc70336972"/>
      <w:bookmarkStart w:id="19" w:name="_Toc87426404"/>
      <w:r>
        <w:rPr>
          <w:rFonts w:eastAsia="Batang" w:cs="Arial"/>
          <w:szCs w:val="24"/>
        </w:rPr>
        <w:t xml:space="preserve">Dentro del marco de los objetivos institucionales, enfocados en la práctica profesionalizante que desarrolla la materia en curso PPIII, </w:t>
      </w:r>
      <w:r w:rsidRPr="00B17AD7">
        <w:rPr>
          <w:rFonts w:eastAsia="Batang" w:cs="Arial"/>
          <w:szCs w:val="24"/>
        </w:rPr>
        <w:t>Desarrollo e Implementación de Sistemas en la Nube,</w:t>
      </w:r>
      <w:r>
        <w:rPr>
          <w:rFonts w:eastAsia="Batang" w:cs="Arial"/>
          <w:szCs w:val="24"/>
        </w:rPr>
        <w:t xml:space="preserve"> para brindar</w:t>
      </w:r>
      <w:r w:rsidRPr="00B17AD7">
        <w:rPr>
          <w:rFonts w:eastAsia="Batang" w:cs="Arial"/>
          <w:szCs w:val="24"/>
        </w:rPr>
        <w:t xml:space="preserve"> la oportunidad de aplicar los conocimientos teóricos-prácticos adquiridos en las diferentes materias en un entorno laboral real, enriqueciendo y fortaleciendo su formación profesional</w:t>
      </w:r>
      <w:r>
        <w:rPr>
          <w:rFonts w:eastAsia="Batang" w:cs="Arial"/>
          <w:szCs w:val="24"/>
        </w:rPr>
        <w:t xml:space="preserve">, el grupo </w:t>
      </w:r>
      <w:r w:rsidR="00382A03">
        <w:rPr>
          <w:rFonts w:eastAsia="Batang" w:cs="Arial"/>
          <w:szCs w:val="24"/>
        </w:rPr>
        <w:t>8 “</w:t>
      </w:r>
      <w:proofErr w:type="spellStart"/>
      <w:r w:rsidR="00382A03">
        <w:rPr>
          <w:rFonts w:eastAsia="Batang" w:cs="Arial"/>
          <w:szCs w:val="24"/>
        </w:rPr>
        <w:t>Umbrella</w:t>
      </w:r>
      <w:proofErr w:type="spellEnd"/>
      <w:r w:rsidR="00382A03">
        <w:rPr>
          <w:rFonts w:eastAsia="Batang" w:cs="Arial"/>
          <w:szCs w:val="24"/>
        </w:rPr>
        <w:t>”</w:t>
      </w:r>
      <w:r>
        <w:rPr>
          <w:rFonts w:eastAsia="Batang" w:cs="Arial"/>
          <w:szCs w:val="24"/>
        </w:rPr>
        <w:t xml:space="preserve"> hemos desarrollado el proyecto “</w:t>
      </w:r>
      <w:r w:rsidR="00382A03">
        <w:rPr>
          <w:rFonts w:eastAsia="Batang" w:cs="Arial"/>
          <w:szCs w:val="24"/>
        </w:rPr>
        <w:t>Casa Dulce Oriente</w:t>
      </w:r>
      <w:r>
        <w:rPr>
          <w:rFonts w:eastAsia="Batang" w:cs="Arial"/>
          <w:szCs w:val="24"/>
        </w:rPr>
        <w:t>”.</w:t>
      </w:r>
    </w:p>
    <w:p w14:paraId="2C942754" w14:textId="77777777" w:rsidR="00382A03" w:rsidRPr="00382A03" w:rsidRDefault="00382A03" w:rsidP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Casa Dulce</w:t>
      </w:r>
      <w:r w:rsidRPr="00382A03">
        <w:rPr>
          <w:rFonts w:eastAsia="Batang" w:cs="Arial"/>
          <w:szCs w:val="24"/>
          <w:lang w:val="es-AR"/>
        </w:rPr>
        <w:t> es una plataforma de e-commerce especializada en repostería y productos dulces que tiene como objetivo principal:</w:t>
      </w:r>
    </w:p>
    <w:p w14:paraId="4AB59031" w14:textId="77777777" w:rsidR="00382A03" w:rsidRPr="00382A03" w:rsidRDefault="00382A03" w:rsidP="009E503E">
      <w:pPr>
        <w:numPr>
          <w:ilvl w:val="0"/>
          <w:numId w:val="5"/>
        </w:numPr>
        <w:rPr>
          <w:rFonts w:eastAsia="Batang" w:cs="Arial"/>
          <w:b/>
          <w:bCs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Objetivo General:</w:t>
      </w:r>
    </w:p>
    <w:p w14:paraId="32697700" w14:textId="77777777" w:rsidR="00382A03" w:rsidRPr="00382A03" w:rsidRDefault="00382A03" w:rsidP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Proporcionar una tienda online completa para la venta de productos de repostería, permitiendo a los clientes realizar pedidos de manera fácil y segura, mientras ofrece herramientas administrativas avanzadas para la gestión del negocio.</w:t>
      </w:r>
    </w:p>
    <w:p w14:paraId="3F4083A9" w14:textId="7FB6BB2F" w:rsidR="00B17AD7" w:rsidRPr="00382A03" w:rsidRDefault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La aplicación está diseñada para ser una solución completa de e-commerce que combina facilidad de uso para clientes con potentes herramientas administrativas para el crecimiento del negocio.</w:t>
      </w:r>
    </w:p>
    <w:p w14:paraId="2A098282" w14:textId="1D6C462F" w:rsidR="00AD5377" w:rsidRPr="00583EE4" w:rsidRDefault="00D71AF1">
      <w:pPr>
        <w:pStyle w:val="Ttulo1"/>
        <w:rPr>
          <w:rFonts w:cs="Arial"/>
          <w:lang w:val="es-ES"/>
        </w:rPr>
      </w:pPr>
      <w:bookmarkStart w:id="20" w:name="_Toc134523957"/>
      <w:bookmarkEnd w:id="16"/>
      <w:bookmarkEnd w:id="17"/>
      <w:bookmarkEnd w:id="18"/>
      <w:bookmarkEnd w:id="19"/>
      <w:r>
        <w:rPr>
          <w:rFonts w:cs="Arial"/>
          <w:lang w:val="es-ES"/>
        </w:rPr>
        <w:t>RESUMEN EJECUTIVO</w:t>
      </w:r>
      <w:bookmarkEnd w:id="20"/>
    </w:p>
    <w:p w14:paraId="0EAA36C1" w14:textId="65F0F7AA" w:rsidR="00382A03" w:rsidRPr="00382A03" w:rsidRDefault="00382A03" w:rsidP="00382A03">
      <w:pPr>
        <w:numPr>
          <w:ilvl w:val="2"/>
          <w:numId w:val="1"/>
        </w:numPr>
        <w:rPr>
          <w:rFonts w:eastAsia="Batang" w:cs="Arial"/>
          <w:b/>
          <w:bCs/>
          <w:szCs w:val="24"/>
          <w:lang w:val="es-AR"/>
        </w:rPr>
      </w:pPr>
      <w:bookmarkStart w:id="21" w:name="_Toc70335372"/>
      <w:bookmarkStart w:id="22" w:name="_Toc70336978"/>
      <w:bookmarkStart w:id="23" w:name="_Toc87426410"/>
      <w:bookmarkStart w:id="24" w:name="_Toc134523958"/>
      <w:bookmarkStart w:id="25" w:name="_Toc69882968"/>
      <w:bookmarkStart w:id="26" w:name="_Toc70335368"/>
      <w:bookmarkStart w:id="27" w:name="_Toc70336974"/>
      <w:bookmarkStart w:id="28" w:name="_Toc87426406"/>
      <w:r w:rsidRPr="00382A03">
        <w:rPr>
          <w:rFonts w:eastAsia="Batang" w:cs="Arial"/>
          <w:b/>
          <w:bCs/>
          <w:szCs w:val="24"/>
          <w:lang w:val="es-AR"/>
        </w:rPr>
        <w:t>Tecnologías Principales</w:t>
      </w:r>
    </w:p>
    <w:p w14:paraId="33034AC7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szCs w:val="24"/>
          <w:lang w:val="en-US"/>
        </w:rPr>
      </w:pPr>
      <w:r w:rsidRPr="00382A03">
        <w:rPr>
          <w:rFonts w:eastAsia="Batang" w:cs="Arial"/>
          <w:b/>
          <w:bCs/>
          <w:szCs w:val="24"/>
          <w:lang w:val="en-US"/>
        </w:rPr>
        <w:t>Frontend/Backend:</w:t>
      </w:r>
      <w:r w:rsidRPr="00382A03">
        <w:rPr>
          <w:rFonts w:eastAsia="Batang" w:cs="Arial"/>
          <w:szCs w:val="24"/>
          <w:lang w:val="en-US"/>
        </w:rPr>
        <w:t> Next.js 14 con TypeScript</w:t>
      </w:r>
    </w:p>
    <w:p w14:paraId="205884C5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Base de Datos:</w:t>
      </w:r>
      <w:r w:rsidRPr="00382A03">
        <w:rPr>
          <w:rFonts w:eastAsia="Batang" w:cs="Arial"/>
          <w:szCs w:val="24"/>
          <w:lang w:val="es-AR"/>
        </w:rPr>
        <w:t> PostgreSQL (</w:t>
      </w:r>
      <w:proofErr w:type="spellStart"/>
      <w:r w:rsidRPr="00382A03">
        <w:rPr>
          <w:rFonts w:eastAsia="Batang" w:cs="Arial"/>
          <w:szCs w:val="24"/>
          <w:lang w:val="es-AR"/>
        </w:rPr>
        <w:t>Neon</w:t>
      </w:r>
      <w:proofErr w:type="spellEnd"/>
      <w:r w:rsidRPr="00382A03">
        <w:rPr>
          <w:rFonts w:eastAsia="Batang" w:cs="Arial"/>
          <w:szCs w:val="24"/>
          <w:lang w:val="es-AR"/>
        </w:rPr>
        <w:t xml:space="preserve"> </w:t>
      </w:r>
      <w:proofErr w:type="spellStart"/>
      <w:r w:rsidRPr="00382A03">
        <w:rPr>
          <w:rFonts w:eastAsia="Batang" w:cs="Arial"/>
          <w:szCs w:val="24"/>
          <w:lang w:val="es-AR"/>
        </w:rPr>
        <w:t>Database</w:t>
      </w:r>
      <w:proofErr w:type="spellEnd"/>
      <w:r w:rsidRPr="00382A03">
        <w:rPr>
          <w:rFonts w:eastAsia="Batang" w:cs="Arial"/>
          <w:szCs w:val="24"/>
          <w:lang w:val="es-AR"/>
        </w:rPr>
        <w:t>)</w:t>
      </w:r>
    </w:p>
    <w:p w14:paraId="7EEA3030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Infraestructura:</w:t>
      </w:r>
      <w:r w:rsidRPr="00382A03">
        <w:rPr>
          <w:rFonts w:eastAsia="Batang" w:cs="Arial"/>
          <w:szCs w:val="24"/>
          <w:lang w:val="es-AR"/>
        </w:rPr>
        <w:t> AWS EC2 t3.micro</w:t>
      </w:r>
    </w:p>
    <w:p w14:paraId="79478B3C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Gestión de Imágenes:</w:t>
      </w:r>
      <w:r w:rsidRPr="00382A03">
        <w:rPr>
          <w:rFonts w:eastAsia="Batang" w:cs="Arial"/>
          <w:szCs w:val="24"/>
          <w:lang w:val="es-AR"/>
        </w:rPr>
        <w:t> </w:t>
      </w:r>
      <w:proofErr w:type="spellStart"/>
      <w:r w:rsidRPr="00382A03">
        <w:rPr>
          <w:rFonts w:eastAsia="Batang" w:cs="Arial"/>
          <w:szCs w:val="24"/>
          <w:lang w:val="es-AR"/>
        </w:rPr>
        <w:t>Cloudinary</w:t>
      </w:r>
      <w:proofErr w:type="spellEnd"/>
    </w:p>
    <w:p w14:paraId="48B568EB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b/>
          <w:bCs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Funcionalidades Clave</w:t>
      </w:r>
    </w:p>
    <w:p w14:paraId="7286DD67" w14:textId="77777777" w:rsidR="00382A03" w:rsidRPr="00382A03" w:rsidRDefault="00382A03" w:rsidP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E-commerce Completo:</w:t>
      </w:r>
    </w:p>
    <w:p w14:paraId="3AE8B70C" w14:textId="77777777" w:rsidR="00382A03" w:rsidRPr="00382A03" w:rsidRDefault="00382A03" w:rsidP="009E503E">
      <w:pPr>
        <w:numPr>
          <w:ilvl w:val="0"/>
          <w:numId w:val="7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Catálogo de productos con categorías y filtros</w:t>
      </w:r>
    </w:p>
    <w:p w14:paraId="0CC3204D" w14:textId="77777777" w:rsidR="00382A03" w:rsidRPr="00382A03" w:rsidRDefault="00382A03" w:rsidP="009E503E">
      <w:pPr>
        <w:numPr>
          <w:ilvl w:val="0"/>
          <w:numId w:val="7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lastRenderedPageBreak/>
        <w:t>Carrito de compras y sistema de pedidos</w:t>
      </w:r>
    </w:p>
    <w:p w14:paraId="34BAF4C1" w14:textId="77777777" w:rsidR="00382A03" w:rsidRPr="00382A03" w:rsidRDefault="00382A03" w:rsidP="009E503E">
      <w:pPr>
        <w:numPr>
          <w:ilvl w:val="0"/>
          <w:numId w:val="7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Integración de tasas de cambio BCV en tiempo real</w:t>
      </w:r>
    </w:p>
    <w:p w14:paraId="034C4E3C" w14:textId="77777777" w:rsidR="00382A03" w:rsidRPr="00382A03" w:rsidRDefault="00382A03" w:rsidP="009E503E">
      <w:pPr>
        <w:numPr>
          <w:ilvl w:val="0"/>
          <w:numId w:val="7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Sistema de ofertas y productos destacados</w:t>
      </w:r>
    </w:p>
    <w:p w14:paraId="2161F72A" w14:textId="77777777" w:rsidR="00382A03" w:rsidRPr="00382A03" w:rsidRDefault="00382A03" w:rsidP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Gestión Administrativa:</w:t>
      </w:r>
    </w:p>
    <w:p w14:paraId="4653D5E9" w14:textId="77777777" w:rsidR="00382A03" w:rsidRPr="00382A03" w:rsidRDefault="00382A03" w:rsidP="009E503E">
      <w:pPr>
        <w:numPr>
          <w:ilvl w:val="0"/>
          <w:numId w:val="8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Panel de administración completo</w:t>
      </w:r>
    </w:p>
    <w:p w14:paraId="19421959" w14:textId="77777777" w:rsidR="00382A03" w:rsidRPr="00382A03" w:rsidRDefault="00382A03" w:rsidP="009E503E">
      <w:pPr>
        <w:numPr>
          <w:ilvl w:val="0"/>
          <w:numId w:val="8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Gestión de productos, categorías y usuarios</w:t>
      </w:r>
    </w:p>
    <w:p w14:paraId="17D32CAC" w14:textId="77777777" w:rsidR="00382A03" w:rsidRPr="00382A03" w:rsidRDefault="00382A03" w:rsidP="009E503E">
      <w:pPr>
        <w:numPr>
          <w:ilvl w:val="0"/>
          <w:numId w:val="8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Control de contenido visual (banners, galería)</w:t>
      </w:r>
    </w:p>
    <w:p w14:paraId="1B6584F3" w14:textId="77777777" w:rsidR="00382A03" w:rsidRPr="00382A03" w:rsidRDefault="00382A03" w:rsidP="009E503E">
      <w:pPr>
        <w:numPr>
          <w:ilvl w:val="0"/>
          <w:numId w:val="8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Sistema de roles y permisos granulares</w:t>
      </w:r>
    </w:p>
    <w:p w14:paraId="20AA162D" w14:textId="77777777" w:rsidR="00382A03" w:rsidRPr="00382A03" w:rsidRDefault="00382A03" w:rsidP="00382A03">
      <w:p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Experiencia de Usuario:</w:t>
      </w:r>
    </w:p>
    <w:p w14:paraId="38218328" w14:textId="77777777" w:rsidR="00382A03" w:rsidRPr="00382A03" w:rsidRDefault="00382A03" w:rsidP="009E503E">
      <w:pPr>
        <w:numPr>
          <w:ilvl w:val="0"/>
          <w:numId w:val="9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Programas de fidelización (Club de Casa Dulce, VIP)</w:t>
      </w:r>
    </w:p>
    <w:p w14:paraId="78B161F4" w14:textId="77777777" w:rsidR="00382A03" w:rsidRPr="00382A03" w:rsidRDefault="00382A03" w:rsidP="009E503E">
      <w:pPr>
        <w:numPr>
          <w:ilvl w:val="0"/>
          <w:numId w:val="9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Sistema de soporte con tickets bidireccionales</w:t>
      </w:r>
    </w:p>
    <w:p w14:paraId="4807D855" w14:textId="77777777" w:rsidR="00382A03" w:rsidRPr="00382A03" w:rsidRDefault="00382A03" w:rsidP="009E503E">
      <w:pPr>
        <w:numPr>
          <w:ilvl w:val="0"/>
          <w:numId w:val="9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Perfil de usuario con historial de pedidos</w:t>
      </w:r>
    </w:p>
    <w:p w14:paraId="7003171B" w14:textId="77777777" w:rsidR="00382A03" w:rsidRPr="00382A03" w:rsidRDefault="00382A03" w:rsidP="009E503E">
      <w:pPr>
        <w:numPr>
          <w:ilvl w:val="0"/>
          <w:numId w:val="9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Diseño responsive y moderno</w:t>
      </w:r>
    </w:p>
    <w:p w14:paraId="419A6C08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b/>
          <w:bCs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Arquitectura y Despliegue</w:t>
      </w:r>
    </w:p>
    <w:p w14:paraId="5C2F473F" w14:textId="77777777" w:rsidR="00382A03" w:rsidRPr="00382A03" w:rsidRDefault="00382A03" w:rsidP="009E503E">
      <w:pPr>
        <w:numPr>
          <w:ilvl w:val="0"/>
          <w:numId w:val="10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Servidor:</w:t>
      </w:r>
      <w:r w:rsidRPr="00382A03">
        <w:rPr>
          <w:rFonts w:eastAsia="Batang" w:cs="Arial"/>
          <w:szCs w:val="24"/>
          <w:lang w:val="es-AR"/>
        </w:rPr>
        <w:t> EC2 t3.micro (IP: 3.93.162.178)</w:t>
      </w:r>
    </w:p>
    <w:p w14:paraId="1CCD1BA6" w14:textId="77777777" w:rsidR="00382A03" w:rsidRPr="00382A03" w:rsidRDefault="00382A03" w:rsidP="009E503E">
      <w:pPr>
        <w:numPr>
          <w:ilvl w:val="0"/>
          <w:numId w:val="10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Base de Datos:</w:t>
      </w:r>
      <w:r w:rsidRPr="00382A03">
        <w:rPr>
          <w:rFonts w:eastAsia="Batang" w:cs="Arial"/>
          <w:szCs w:val="24"/>
          <w:lang w:val="es-AR"/>
        </w:rPr>
        <w:t> PostgreSQL externa (</w:t>
      </w:r>
      <w:proofErr w:type="spellStart"/>
      <w:r w:rsidRPr="00382A03">
        <w:rPr>
          <w:rFonts w:eastAsia="Batang" w:cs="Arial"/>
          <w:szCs w:val="24"/>
          <w:lang w:val="es-AR"/>
        </w:rPr>
        <w:t>Neon</w:t>
      </w:r>
      <w:proofErr w:type="spellEnd"/>
      <w:r w:rsidRPr="00382A03">
        <w:rPr>
          <w:rFonts w:eastAsia="Batang" w:cs="Arial"/>
          <w:szCs w:val="24"/>
          <w:lang w:val="es-AR"/>
        </w:rPr>
        <w:t>)</w:t>
      </w:r>
    </w:p>
    <w:p w14:paraId="03AA6808" w14:textId="77777777" w:rsidR="00382A03" w:rsidRPr="00382A03" w:rsidRDefault="00382A03" w:rsidP="009E503E">
      <w:pPr>
        <w:numPr>
          <w:ilvl w:val="0"/>
          <w:numId w:val="10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CDN:</w:t>
      </w:r>
      <w:r w:rsidRPr="00382A03">
        <w:rPr>
          <w:rFonts w:eastAsia="Batang" w:cs="Arial"/>
          <w:szCs w:val="24"/>
          <w:lang w:val="es-AR"/>
        </w:rPr>
        <w:t> </w:t>
      </w:r>
      <w:proofErr w:type="spellStart"/>
      <w:r w:rsidRPr="00382A03">
        <w:rPr>
          <w:rFonts w:eastAsia="Batang" w:cs="Arial"/>
          <w:szCs w:val="24"/>
          <w:lang w:val="es-AR"/>
        </w:rPr>
        <w:t>Cloudinary</w:t>
      </w:r>
      <w:proofErr w:type="spellEnd"/>
      <w:r w:rsidRPr="00382A03">
        <w:rPr>
          <w:rFonts w:eastAsia="Batang" w:cs="Arial"/>
          <w:szCs w:val="24"/>
          <w:lang w:val="es-AR"/>
        </w:rPr>
        <w:t xml:space="preserve"> para optimización de imágenes</w:t>
      </w:r>
    </w:p>
    <w:p w14:paraId="3B659B47" w14:textId="77777777" w:rsidR="00382A03" w:rsidRPr="00382A03" w:rsidRDefault="00382A03" w:rsidP="009E503E">
      <w:pPr>
        <w:numPr>
          <w:ilvl w:val="0"/>
          <w:numId w:val="10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Autenticación:</w:t>
      </w:r>
      <w:r w:rsidRPr="00382A03">
        <w:rPr>
          <w:rFonts w:eastAsia="Batang" w:cs="Arial"/>
          <w:szCs w:val="24"/>
          <w:lang w:val="es-AR"/>
        </w:rPr>
        <w:t xml:space="preserve"> NextAuth.js con encriptación </w:t>
      </w:r>
      <w:proofErr w:type="spellStart"/>
      <w:r w:rsidRPr="00382A03">
        <w:rPr>
          <w:rFonts w:eastAsia="Batang" w:cs="Arial"/>
          <w:szCs w:val="24"/>
          <w:lang w:val="es-AR"/>
        </w:rPr>
        <w:t>bcrypt</w:t>
      </w:r>
      <w:proofErr w:type="spellEnd"/>
    </w:p>
    <w:p w14:paraId="4402B840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b/>
          <w:bCs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Beneficios del Negocio</w:t>
      </w:r>
    </w:p>
    <w:p w14:paraId="376357B3" w14:textId="77777777" w:rsidR="00382A03" w:rsidRPr="00382A03" w:rsidRDefault="00382A03" w:rsidP="009E503E">
      <w:pPr>
        <w:numPr>
          <w:ilvl w:val="0"/>
          <w:numId w:val="11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Automatización completa del proceso de ventas</w:t>
      </w:r>
    </w:p>
    <w:p w14:paraId="79284FCE" w14:textId="77777777" w:rsidR="00382A03" w:rsidRPr="00382A03" w:rsidRDefault="00382A03" w:rsidP="009E503E">
      <w:pPr>
        <w:numPr>
          <w:ilvl w:val="0"/>
          <w:numId w:val="11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Control administrativo sin necesidad de código</w:t>
      </w:r>
    </w:p>
    <w:p w14:paraId="1A8A939D" w14:textId="77777777" w:rsidR="00382A03" w:rsidRPr="00382A03" w:rsidRDefault="00382A03" w:rsidP="009E503E">
      <w:pPr>
        <w:numPr>
          <w:ilvl w:val="0"/>
          <w:numId w:val="11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>Escalabilidad con sistema de roles</w:t>
      </w:r>
    </w:p>
    <w:p w14:paraId="514DB897" w14:textId="77777777" w:rsidR="00382A03" w:rsidRPr="00382A03" w:rsidRDefault="00382A03" w:rsidP="009E503E">
      <w:pPr>
        <w:numPr>
          <w:ilvl w:val="0"/>
          <w:numId w:val="11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t xml:space="preserve">Costos optimizados usando AWS Free </w:t>
      </w:r>
      <w:proofErr w:type="spellStart"/>
      <w:r w:rsidRPr="00382A03">
        <w:rPr>
          <w:rFonts w:eastAsia="Batang" w:cs="Arial"/>
          <w:szCs w:val="24"/>
          <w:lang w:val="es-AR"/>
        </w:rPr>
        <w:t>Tier</w:t>
      </w:r>
      <w:proofErr w:type="spellEnd"/>
    </w:p>
    <w:p w14:paraId="2DAF486E" w14:textId="77777777" w:rsidR="00382A03" w:rsidRPr="00382A03" w:rsidRDefault="00382A03" w:rsidP="009E503E">
      <w:pPr>
        <w:numPr>
          <w:ilvl w:val="0"/>
          <w:numId w:val="11"/>
        </w:numPr>
        <w:rPr>
          <w:rFonts w:eastAsia="Batang" w:cs="Arial"/>
          <w:szCs w:val="24"/>
          <w:lang w:val="es-AR"/>
        </w:rPr>
      </w:pPr>
      <w:r w:rsidRPr="00382A03">
        <w:rPr>
          <w:rFonts w:eastAsia="Batang" w:cs="Arial"/>
          <w:szCs w:val="24"/>
          <w:lang w:val="es-AR"/>
        </w:rPr>
        <w:lastRenderedPageBreak/>
        <w:t>Experiencia de usuario moderna y competitiva</w:t>
      </w:r>
    </w:p>
    <w:p w14:paraId="387A7A0E" w14:textId="77777777" w:rsidR="00382A03" w:rsidRPr="00382A03" w:rsidRDefault="00382A03" w:rsidP="009E503E">
      <w:pPr>
        <w:numPr>
          <w:ilvl w:val="0"/>
          <w:numId w:val="6"/>
        </w:numPr>
        <w:rPr>
          <w:rFonts w:eastAsia="Batang" w:cs="Arial"/>
          <w:b/>
          <w:bCs/>
          <w:szCs w:val="24"/>
          <w:lang w:val="es-AR"/>
        </w:rPr>
      </w:pPr>
      <w:r w:rsidRPr="00382A03">
        <w:rPr>
          <w:rFonts w:eastAsia="Batang" w:cs="Arial"/>
          <w:b/>
          <w:bCs/>
          <w:szCs w:val="24"/>
          <w:lang w:val="es-AR"/>
        </w:rPr>
        <w:t>Estado Actual</w:t>
      </w:r>
    </w:p>
    <w:p w14:paraId="4DA9399C" w14:textId="77777777" w:rsidR="00382A03" w:rsidRPr="00382A03" w:rsidRDefault="00382A03" w:rsidP="00382A03">
      <w:pPr>
        <w:rPr>
          <w:rFonts w:eastAsia="Batang" w:cs="Arial"/>
          <w:szCs w:val="24"/>
        </w:rPr>
      </w:pPr>
      <w:r w:rsidRPr="00382A03">
        <w:rPr>
          <w:rFonts w:ascii="Segoe UI Emoji" w:eastAsia="Batang" w:hAnsi="Segoe UI Emoji" w:cs="Segoe UI Emoji"/>
          <w:szCs w:val="24"/>
          <w:lang w:val="es-AR"/>
        </w:rPr>
        <w:t>✅</w:t>
      </w:r>
      <w:r w:rsidRPr="00382A03">
        <w:rPr>
          <w:rFonts w:eastAsia="Batang" w:cs="Arial"/>
          <w:szCs w:val="24"/>
          <w:lang w:val="es-AR"/>
        </w:rPr>
        <w:t> </w:t>
      </w:r>
      <w:r w:rsidRPr="00382A03">
        <w:rPr>
          <w:rFonts w:eastAsia="Batang" w:cs="Arial"/>
          <w:b/>
          <w:bCs/>
          <w:szCs w:val="24"/>
          <w:lang w:val="es-AR"/>
        </w:rPr>
        <w:t>Desplegado en producción</w:t>
      </w:r>
      <w:r w:rsidRPr="00382A03">
        <w:rPr>
          <w:rFonts w:eastAsia="Batang" w:cs="Arial"/>
          <w:szCs w:val="24"/>
          <w:lang w:val="es-AR"/>
        </w:rPr>
        <w:t> </w:t>
      </w:r>
      <w:r w:rsidRPr="00382A03">
        <w:rPr>
          <w:rFonts w:eastAsia="Batang" w:cs="Arial"/>
          <w:szCs w:val="24"/>
        </w:rPr>
        <w:t>y completamente funcional en AWS EC2 con todas las características implementadas y probadas.</w:t>
      </w:r>
    </w:p>
    <w:p w14:paraId="0F6182F5" w14:textId="7013FD4C" w:rsidR="00AD5377" w:rsidRPr="00391EF5" w:rsidRDefault="00AD5377" w:rsidP="00382A03">
      <w:pPr>
        <w:rPr>
          <w:rFonts w:eastAsia="Batang" w:cs="Arial"/>
          <w:szCs w:val="24"/>
        </w:rPr>
      </w:pPr>
      <w:r w:rsidRPr="00391EF5">
        <w:rPr>
          <w:rFonts w:eastAsia="Batang" w:cs="Arial"/>
          <w:szCs w:val="24"/>
        </w:rPr>
        <w:t>DOCUMENTOS DE REFERENCIA</w:t>
      </w:r>
      <w:bookmarkEnd w:id="21"/>
      <w:bookmarkEnd w:id="22"/>
      <w:bookmarkEnd w:id="23"/>
      <w:bookmarkEnd w:id="24"/>
    </w:p>
    <w:p w14:paraId="4BBB74CB" w14:textId="14F3637A" w:rsidR="00684D80" w:rsidRPr="00391EF5" w:rsidRDefault="00684D80" w:rsidP="00391EF5">
      <w:pPr>
        <w:rPr>
          <w:rFonts w:eastAsia="Batang" w:cs="Arial"/>
          <w:szCs w:val="24"/>
        </w:rPr>
      </w:pPr>
      <w:r w:rsidRPr="00391EF5">
        <w:rPr>
          <w:rFonts w:eastAsia="Batang" w:cs="Arial"/>
          <w:szCs w:val="24"/>
        </w:rPr>
        <w:t xml:space="preserve">Se usaron como marco de referencia para el desarrollo del presente </w:t>
      </w:r>
      <w:r w:rsidR="00E229E8" w:rsidRPr="00391EF5">
        <w:rPr>
          <w:rFonts w:eastAsia="Batang" w:cs="Arial"/>
          <w:szCs w:val="24"/>
        </w:rPr>
        <w:t>proyecto los siguientes documentos de referencia:</w:t>
      </w:r>
    </w:p>
    <w:p w14:paraId="366B286C" w14:textId="77777777" w:rsidR="00391EF5" w:rsidRPr="00391EF5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Tecnologías Frontend</w:t>
      </w:r>
    </w:p>
    <w:p w14:paraId="2B2C9F15" w14:textId="2D94897C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2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Next.js 14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69DFAED6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3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React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45432926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4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TypeScript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Handbook</w:t>
        </w:r>
        <w:proofErr w:type="spellEnd"/>
      </w:hyperlink>
    </w:p>
    <w:p w14:paraId="3C8E75BD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5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Tailwind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CSS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4047B2D2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6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React Hook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Form</w:t>
        </w:r>
        <w:proofErr w:type="spellEnd"/>
      </w:hyperlink>
    </w:p>
    <w:p w14:paraId="19A3EFFE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7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Lucide React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Icons</w:t>
        </w:r>
        <w:proofErr w:type="spellEnd"/>
      </w:hyperlink>
    </w:p>
    <w:p w14:paraId="283BB131" w14:textId="77777777" w:rsidR="00391EF5" w:rsidRPr="00391EF5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proofErr w:type="spellStart"/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Backend</w:t>
      </w:r>
      <w:proofErr w:type="spellEnd"/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 xml:space="preserve"> y Base de Datos</w:t>
      </w:r>
    </w:p>
    <w:p w14:paraId="01C9DD80" w14:textId="223361CD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8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Prisma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38432F66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19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NextAuth.js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047E22DE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20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PostgreSQL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760C5BB6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21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Neon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Database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Docs</w:t>
        </w:r>
        <w:proofErr w:type="spellEnd"/>
      </w:hyperlink>
    </w:p>
    <w:p w14:paraId="532756BE" w14:textId="77777777" w:rsidR="00382A03" w:rsidRPr="00382A03" w:rsidRDefault="00382A03" w:rsidP="009E503E">
      <w:pPr>
        <w:numPr>
          <w:ilvl w:val="1"/>
          <w:numId w:val="25"/>
        </w:numPr>
        <w:rPr>
          <w:rStyle w:val="Hipervnculo"/>
          <w:rFonts w:cs="Arial"/>
          <w:szCs w:val="24"/>
          <w:lang w:val="es-AR" w:eastAsia="en-US"/>
        </w:rPr>
      </w:pPr>
      <w:hyperlink r:id="rId22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bcrypt.js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27379A28" w14:textId="77777777" w:rsidR="00382A03" w:rsidRPr="00382A03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 xml:space="preserve">AWS </w:t>
      </w:r>
      <w:proofErr w:type="spellStart"/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y</w:t>
      </w:r>
      <w:proofErr w:type="spellEnd"/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 xml:space="preserve"> Infraestructura</w:t>
      </w:r>
    </w:p>
    <w:p w14:paraId="1B21AFEC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eastAsia="Roboto" w:cs="Arial"/>
          <w:bCs/>
          <w:snapToGrid/>
          <w:szCs w:val="24"/>
          <w:lang w:val="es-AR" w:eastAsia="en-US"/>
        </w:rPr>
      </w:pPr>
      <w:hyperlink r:id="rId23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AWS EC2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User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Guide</w:t>
        </w:r>
      </w:hyperlink>
    </w:p>
    <w:p w14:paraId="7666BDD5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eastAsia="Roboto" w:cs="Arial"/>
          <w:bCs/>
          <w:snapToGrid/>
          <w:szCs w:val="24"/>
          <w:lang w:val="es-AR" w:eastAsia="en-US"/>
        </w:rPr>
      </w:pPr>
      <w:hyperlink r:id="rId24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AWS Free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Tier</w:t>
        </w:r>
        <w:proofErr w:type="spellEnd"/>
      </w:hyperlink>
    </w:p>
    <w:p w14:paraId="5E8D910F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eastAsia="Roboto" w:cs="Arial"/>
          <w:bCs/>
          <w:snapToGrid/>
          <w:szCs w:val="24"/>
          <w:lang w:val="es-AR" w:eastAsia="en-US"/>
        </w:rPr>
      </w:pPr>
      <w:hyperlink r:id="rId25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AWS Security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Best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Practices</w:t>
        </w:r>
        <w:proofErr w:type="spellEnd"/>
      </w:hyperlink>
    </w:p>
    <w:p w14:paraId="7802CFE0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eastAsia="Roboto" w:cs="Arial"/>
          <w:bCs/>
          <w:snapToGrid/>
          <w:szCs w:val="24"/>
          <w:lang w:val="es-AR" w:eastAsia="en-US"/>
        </w:rPr>
      </w:pPr>
      <w:hyperlink r:id="rId26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EC2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Instance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Types</w:t>
        </w:r>
        <w:proofErr w:type="spellEnd"/>
      </w:hyperlink>
    </w:p>
    <w:p w14:paraId="1EEDC601" w14:textId="77777777" w:rsidR="00382A03" w:rsidRPr="00382A03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Servicios Externos</w:t>
      </w:r>
    </w:p>
    <w:p w14:paraId="22D1D122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cs="Arial"/>
          <w:szCs w:val="24"/>
          <w:lang w:val="es-AR" w:eastAsia="en-US"/>
        </w:rPr>
      </w:pPr>
      <w:hyperlink r:id="rId27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Cloudinary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6650C4BD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cs="Arial"/>
          <w:szCs w:val="24"/>
          <w:lang w:val="es-AR" w:eastAsia="en-US"/>
        </w:rPr>
      </w:pPr>
      <w:hyperlink r:id="rId28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Cloudinary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React SDK</w:t>
        </w:r>
      </w:hyperlink>
    </w:p>
    <w:p w14:paraId="43987A20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rFonts w:cs="Arial"/>
          <w:szCs w:val="24"/>
          <w:lang w:val="es-AR" w:eastAsia="en-US"/>
        </w:rPr>
      </w:pPr>
      <w:hyperlink r:id="rId29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BCV API Reference</w:t>
        </w:r>
      </w:hyperlink>
    </w:p>
    <w:p w14:paraId="4B91F3F1" w14:textId="77777777" w:rsidR="00382A03" w:rsidRPr="00382A03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Desarrollo y Despliegue</w:t>
      </w:r>
    </w:p>
    <w:p w14:paraId="394847FB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0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Git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n</w:t>
        </w:r>
      </w:hyperlink>
    </w:p>
    <w:p w14:paraId="24FE4373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1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Node.js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496E4F65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2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npm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Documentation</w:t>
        </w:r>
        <w:proofErr w:type="spellEnd"/>
      </w:hyperlink>
    </w:p>
    <w:p w14:paraId="27E8AD82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3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Vercel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Deployment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Guide</w:t>
        </w:r>
      </w:hyperlink>
    </w:p>
    <w:p w14:paraId="24552992" w14:textId="77777777" w:rsidR="00382A03" w:rsidRPr="00382A03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Seguridad y Mejores Prácticas</w:t>
      </w:r>
    </w:p>
    <w:p w14:paraId="72289B9B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4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OWASP Web Security</w:t>
        </w:r>
      </w:hyperlink>
    </w:p>
    <w:p w14:paraId="1AE673C9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5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Next.js Security</w:t>
        </w:r>
      </w:hyperlink>
    </w:p>
    <w:p w14:paraId="15F49DD8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6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PostgreSQL Security</w:t>
        </w:r>
      </w:hyperlink>
    </w:p>
    <w:p w14:paraId="6458274E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7" w:tgtFrame="_blank" w:history="1"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Rate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Limiting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Best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Practices</w:t>
        </w:r>
        <w:proofErr w:type="spellEnd"/>
      </w:hyperlink>
    </w:p>
    <w:p w14:paraId="24E8D240" w14:textId="77777777" w:rsidR="00382A03" w:rsidRPr="00382A03" w:rsidRDefault="00382A03" w:rsidP="009E503E">
      <w:pPr>
        <w:numPr>
          <w:ilvl w:val="0"/>
          <w:numId w:val="12"/>
        </w:numPr>
        <w:rPr>
          <w:rFonts w:eastAsia="Roboto" w:cs="Arial"/>
          <w:b/>
          <w:bCs/>
          <w:snapToGrid/>
          <w:color w:val="000000"/>
          <w:szCs w:val="24"/>
          <w:lang w:val="es-AR" w:eastAsia="en-US"/>
        </w:rPr>
      </w:pPr>
      <w:r w:rsidRPr="00382A03">
        <w:rPr>
          <w:rFonts w:eastAsia="Roboto" w:cs="Arial"/>
          <w:b/>
          <w:bCs/>
          <w:snapToGrid/>
          <w:color w:val="000000"/>
          <w:szCs w:val="24"/>
          <w:lang w:val="es-AR" w:eastAsia="en-US"/>
        </w:rPr>
        <w:t>E-commerce y UX</w:t>
      </w:r>
    </w:p>
    <w:p w14:paraId="12D69ED8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8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E-commerce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Best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Practices</w:t>
        </w:r>
        <w:proofErr w:type="spellEnd"/>
      </w:hyperlink>
    </w:p>
    <w:p w14:paraId="4E9883C8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39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Web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Accessibility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Guidelines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(WCAG)</w:t>
        </w:r>
      </w:hyperlink>
    </w:p>
    <w:p w14:paraId="4C047C27" w14:textId="77777777" w:rsidR="00382A03" w:rsidRPr="00382A03" w:rsidRDefault="00382A03" w:rsidP="009E503E">
      <w:pPr>
        <w:numPr>
          <w:ilvl w:val="1"/>
          <w:numId w:val="25"/>
        </w:numPr>
        <w:tabs>
          <w:tab w:val="num" w:pos="720"/>
        </w:tabs>
        <w:rPr>
          <w:rStyle w:val="Hipervnculo"/>
          <w:lang w:val="es-AR" w:eastAsia="en-US"/>
        </w:rPr>
      </w:pPr>
      <w:hyperlink r:id="rId40" w:tgtFrame="_blank" w:history="1"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Responsive </w:t>
        </w:r>
        <w:proofErr w:type="spellStart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>Design</w:t>
        </w:r>
        <w:proofErr w:type="spellEnd"/>
        <w:r w:rsidRPr="00382A03">
          <w:rPr>
            <w:rStyle w:val="Hipervnculo"/>
            <w:rFonts w:eastAsia="Roboto" w:cs="Arial"/>
            <w:bCs/>
            <w:snapToGrid/>
            <w:szCs w:val="24"/>
            <w:lang w:val="es-AR" w:eastAsia="en-US"/>
          </w:rPr>
          <w:t xml:space="preserve"> Principles</w:t>
        </w:r>
      </w:hyperlink>
    </w:p>
    <w:p w14:paraId="3A7416A9" w14:textId="4B373B66" w:rsidR="00E229E8" w:rsidRDefault="00E229E8" w:rsidP="00E229E8">
      <w:pPr>
        <w:rPr>
          <w:rFonts w:cs="Arial"/>
          <w:bCs/>
          <w:snapToGrid/>
          <w:color w:val="000000"/>
          <w:szCs w:val="24"/>
        </w:rPr>
      </w:pPr>
    </w:p>
    <w:p w14:paraId="4D15E735" w14:textId="77777777" w:rsidR="00D71AF1" w:rsidRDefault="00D71AF1">
      <w:pPr>
        <w:widowControl/>
        <w:spacing w:before="0" w:after="0"/>
        <w:jc w:val="left"/>
        <w:rPr>
          <w:rFonts w:cs="Arial"/>
          <w:b/>
          <w:snapToGrid/>
          <w:color w:val="CC0000"/>
          <w:sz w:val="32"/>
          <w:lang w:val="en-US" w:eastAsia="en-US"/>
        </w:rPr>
      </w:pPr>
      <w:r>
        <w:rPr>
          <w:rFonts w:cs="Arial"/>
        </w:rPr>
        <w:br w:type="page"/>
      </w:r>
    </w:p>
    <w:p w14:paraId="7096505E" w14:textId="54DD691A" w:rsidR="00E229E8" w:rsidRPr="00583EE4" w:rsidRDefault="00E229E8" w:rsidP="00E229E8">
      <w:pPr>
        <w:pStyle w:val="Ttulo1"/>
        <w:rPr>
          <w:rFonts w:cs="Arial"/>
        </w:rPr>
      </w:pPr>
      <w:bookmarkStart w:id="29" w:name="_Toc134523959"/>
      <w:r>
        <w:rPr>
          <w:rFonts w:cs="Arial"/>
        </w:rPr>
        <w:lastRenderedPageBreak/>
        <w:t>ENTREGABLE</w:t>
      </w:r>
      <w:bookmarkEnd w:id="29"/>
    </w:p>
    <w:p w14:paraId="36B09C14" w14:textId="2BECD1F0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Aplicación Web Funcional</w:t>
      </w:r>
    </w:p>
    <w:p w14:paraId="30607658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Plataforma e-commerce Casa Dulce completamente operativa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7FA8E7F4" w14:textId="77777777" w:rsidR="00382A03" w:rsidRPr="00382A03" w:rsidRDefault="00382A03" w:rsidP="009E503E">
      <w:pPr>
        <w:widowControl/>
        <w:numPr>
          <w:ilvl w:val="0"/>
          <w:numId w:val="13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Aplicación desplegada en producción (IP: 3.93.162.178)</w:t>
      </w:r>
    </w:p>
    <w:p w14:paraId="0DD7819E" w14:textId="77777777" w:rsidR="00382A03" w:rsidRPr="00382A03" w:rsidRDefault="00382A03" w:rsidP="009E503E">
      <w:pPr>
        <w:widowControl/>
        <w:numPr>
          <w:ilvl w:val="0"/>
          <w:numId w:val="13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100% de funcionalidades </w:t>
      </w:r>
      <w:proofErr w:type="spellStart"/>
      <w:r w:rsidRPr="00382A03">
        <w:rPr>
          <w:rFonts w:cs="Arial"/>
          <w:szCs w:val="24"/>
          <w:lang w:val="es-AR"/>
        </w:rPr>
        <w:t>core</w:t>
      </w:r>
      <w:proofErr w:type="spellEnd"/>
      <w:r w:rsidRPr="00382A03">
        <w:rPr>
          <w:rFonts w:cs="Arial"/>
          <w:szCs w:val="24"/>
          <w:lang w:val="es-AR"/>
        </w:rPr>
        <w:t xml:space="preserve"> implementadas</w:t>
      </w:r>
    </w:p>
    <w:p w14:paraId="1F94352F" w14:textId="77777777" w:rsidR="00382A03" w:rsidRPr="00382A03" w:rsidRDefault="00382A03" w:rsidP="009E503E">
      <w:pPr>
        <w:widowControl/>
        <w:numPr>
          <w:ilvl w:val="0"/>
          <w:numId w:val="13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Tiempo de respuesta &lt; 3 segundos</w:t>
      </w:r>
    </w:p>
    <w:p w14:paraId="13C91B0D" w14:textId="77777777" w:rsidR="00382A03" w:rsidRPr="00382A03" w:rsidRDefault="00382A03" w:rsidP="009E503E">
      <w:pPr>
        <w:widowControl/>
        <w:numPr>
          <w:ilvl w:val="0"/>
          <w:numId w:val="13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Compatibilidad responsive en dispositivos móviles y desktop</w:t>
      </w:r>
    </w:p>
    <w:p w14:paraId="251F866F" w14:textId="19270BEA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Sistema de Gestión de Productos</w:t>
      </w:r>
    </w:p>
    <w:p w14:paraId="45751974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CRUD completo de productos y categorías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385E5BC5" w14:textId="77777777" w:rsidR="00382A03" w:rsidRPr="00382A03" w:rsidRDefault="00382A03" w:rsidP="009E503E">
      <w:pPr>
        <w:widowControl/>
        <w:numPr>
          <w:ilvl w:val="0"/>
          <w:numId w:val="14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Capacidad de crear/editar/eliminar productos ilimitados</w:t>
      </w:r>
    </w:p>
    <w:p w14:paraId="16F36C3C" w14:textId="77777777" w:rsidR="00382A03" w:rsidRPr="00382A03" w:rsidRDefault="00382A03" w:rsidP="009E503E">
      <w:pPr>
        <w:widowControl/>
        <w:numPr>
          <w:ilvl w:val="0"/>
          <w:numId w:val="14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Sistema de categorías con emojis funcional</w:t>
      </w:r>
    </w:p>
    <w:p w14:paraId="138C0135" w14:textId="77777777" w:rsidR="00382A03" w:rsidRPr="00382A03" w:rsidRDefault="00382A03" w:rsidP="009E503E">
      <w:pPr>
        <w:widowControl/>
        <w:numPr>
          <w:ilvl w:val="0"/>
          <w:numId w:val="14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Gestión de imágenes vía </w:t>
      </w:r>
      <w:proofErr w:type="spellStart"/>
      <w:r w:rsidRPr="00382A03">
        <w:rPr>
          <w:rFonts w:cs="Arial"/>
          <w:szCs w:val="24"/>
          <w:lang w:val="es-AR"/>
        </w:rPr>
        <w:t>Cloudinary</w:t>
      </w:r>
      <w:proofErr w:type="spellEnd"/>
      <w:r w:rsidRPr="00382A03">
        <w:rPr>
          <w:rFonts w:cs="Arial"/>
          <w:szCs w:val="24"/>
          <w:lang w:val="es-AR"/>
        </w:rPr>
        <w:t xml:space="preserve"> integrada</w:t>
      </w:r>
    </w:p>
    <w:p w14:paraId="58C786B5" w14:textId="77777777" w:rsidR="00391EF5" w:rsidRPr="00391EF5" w:rsidRDefault="00382A03" w:rsidP="009E503E">
      <w:pPr>
        <w:widowControl/>
        <w:numPr>
          <w:ilvl w:val="0"/>
          <w:numId w:val="14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Sistema de ofertas y productos destacados operativo</w:t>
      </w:r>
    </w:p>
    <w:p w14:paraId="77428DC0" w14:textId="6E5528C1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Panel Administrativo Completo</w:t>
      </w:r>
    </w:p>
    <w:p w14:paraId="4F44E3FA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</w:t>
      </w:r>
      <w:proofErr w:type="spellStart"/>
      <w:r w:rsidRPr="00382A03">
        <w:rPr>
          <w:rFonts w:cs="Arial"/>
          <w:szCs w:val="24"/>
          <w:lang w:val="es-AR"/>
        </w:rPr>
        <w:t>Dashboard</w:t>
      </w:r>
      <w:proofErr w:type="spellEnd"/>
      <w:r w:rsidRPr="00382A03">
        <w:rPr>
          <w:rFonts w:cs="Arial"/>
          <w:szCs w:val="24"/>
          <w:lang w:val="es-AR"/>
        </w:rPr>
        <w:t xml:space="preserve"> de administración con control total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20EAD6F2" w14:textId="77777777" w:rsidR="00382A03" w:rsidRPr="00382A03" w:rsidRDefault="00382A03" w:rsidP="009E503E">
      <w:pPr>
        <w:widowControl/>
        <w:numPr>
          <w:ilvl w:val="0"/>
          <w:numId w:val="15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8 módulos administrativos implementados</w:t>
      </w:r>
    </w:p>
    <w:p w14:paraId="6C44D5AE" w14:textId="77777777" w:rsidR="00382A03" w:rsidRPr="00382A03" w:rsidRDefault="00382A03" w:rsidP="009E503E">
      <w:pPr>
        <w:widowControl/>
        <w:numPr>
          <w:ilvl w:val="0"/>
          <w:numId w:val="15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Sistema de roles con 6 tipos de usuario</w:t>
      </w:r>
    </w:p>
    <w:p w14:paraId="27C67743" w14:textId="77777777" w:rsidR="00382A03" w:rsidRPr="00382A03" w:rsidRDefault="00382A03" w:rsidP="009E503E">
      <w:pPr>
        <w:widowControl/>
        <w:numPr>
          <w:ilvl w:val="0"/>
          <w:numId w:val="15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Gestión de contenido visual (banners, galería)</w:t>
      </w:r>
    </w:p>
    <w:p w14:paraId="03DA1358" w14:textId="77777777" w:rsidR="00382A03" w:rsidRPr="00382A03" w:rsidRDefault="00382A03" w:rsidP="009E503E">
      <w:pPr>
        <w:widowControl/>
        <w:numPr>
          <w:ilvl w:val="0"/>
          <w:numId w:val="15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Control de usuarios y permisos granulares</w:t>
      </w:r>
    </w:p>
    <w:p w14:paraId="6024CDD1" w14:textId="765BFA93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Sistema de E-commerce</w:t>
      </w:r>
    </w:p>
    <w:p w14:paraId="7EF8A343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Funcionalidad de tienda online completa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239C4777" w14:textId="77777777" w:rsidR="00382A03" w:rsidRPr="00382A03" w:rsidRDefault="00382A03" w:rsidP="009E503E">
      <w:pPr>
        <w:widowControl/>
        <w:numPr>
          <w:ilvl w:val="0"/>
          <w:numId w:val="16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Carrito de compras funcional</w:t>
      </w:r>
    </w:p>
    <w:p w14:paraId="3D6E591A" w14:textId="77777777" w:rsidR="00382A03" w:rsidRPr="00382A03" w:rsidRDefault="00382A03" w:rsidP="009E503E">
      <w:pPr>
        <w:widowControl/>
        <w:numPr>
          <w:ilvl w:val="0"/>
          <w:numId w:val="16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Proceso de </w:t>
      </w:r>
      <w:proofErr w:type="spellStart"/>
      <w:r w:rsidRPr="00382A03">
        <w:rPr>
          <w:rFonts w:cs="Arial"/>
          <w:szCs w:val="24"/>
          <w:lang w:val="es-AR"/>
        </w:rPr>
        <w:t>checkout</w:t>
      </w:r>
      <w:proofErr w:type="spellEnd"/>
      <w:r w:rsidRPr="00382A03">
        <w:rPr>
          <w:rFonts w:cs="Arial"/>
          <w:szCs w:val="24"/>
          <w:lang w:val="es-AR"/>
        </w:rPr>
        <w:t xml:space="preserve"> implementado</w:t>
      </w:r>
    </w:p>
    <w:p w14:paraId="4D5D0F1D" w14:textId="77777777" w:rsidR="00382A03" w:rsidRPr="00382A03" w:rsidRDefault="00382A03" w:rsidP="009E503E">
      <w:pPr>
        <w:widowControl/>
        <w:numPr>
          <w:ilvl w:val="0"/>
          <w:numId w:val="16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Integración de tasas BCV en tiempo real</w:t>
      </w:r>
    </w:p>
    <w:p w14:paraId="0619AF1E" w14:textId="77777777" w:rsidR="00382A03" w:rsidRPr="00382A03" w:rsidRDefault="00382A03" w:rsidP="009E503E">
      <w:pPr>
        <w:widowControl/>
        <w:numPr>
          <w:ilvl w:val="0"/>
          <w:numId w:val="16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Historial de pedidos por usuario</w:t>
      </w:r>
    </w:p>
    <w:p w14:paraId="225FD4BD" w14:textId="6114AE80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Sistema de Soporte al Cliente</w:t>
      </w:r>
    </w:p>
    <w:p w14:paraId="51710B09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Plataforma de tickets bidireccional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78C130D5" w14:textId="77777777" w:rsidR="00382A03" w:rsidRPr="00382A03" w:rsidRDefault="00382A03" w:rsidP="009E503E">
      <w:pPr>
        <w:widowControl/>
        <w:numPr>
          <w:ilvl w:val="0"/>
          <w:numId w:val="17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Sistema de tickets numerados (TK-000001+)</w:t>
      </w:r>
    </w:p>
    <w:p w14:paraId="267B500B" w14:textId="77777777" w:rsidR="00382A03" w:rsidRPr="00382A03" w:rsidRDefault="00382A03" w:rsidP="009E503E">
      <w:pPr>
        <w:widowControl/>
        <w:numPr>
          <w:ilvl w:val="0"/>
          <w:numId w:val="17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Conversaciones en tiempo real</w:t>
      </w:r>
    </w:p>
    <w:p w14:paraId="63BA88CA" w14:textId="77777777" w:rsidR="00382A03" w:rsidRPr="00382A03" w:rsidRDefault="00382A03" w:rsidP="009E503E">
      <w:pPr>
        <w:widowControl/>
        <w:numPr>
          <w:ilvl w:val="0"/>
          <w:numId w:val="17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Estados y prioridades configurables</w:t>
      </w:r>
    </w:p>
    <w:p w14:paraId="061EA293" w14:textId="77777777" w:rsidR="00382A03" w:rsidRPr="00382A03" w:rsidRDefault="00382A03" w:rsidP="009E503E">
      <w:pPr>
        <w:widowControl/>
        <w:numPr>
          <w:ilvl w:val="0"/>
          <w:numId w:val="17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Interface separada para usuarios y </w:t>
      </w:r>
      <w:proofErr w:type="spellStart"/>
      <w:r w:rsidRPr="00382A03">
        <w:rPr>
          <w:rFonts w:cs="Arial"/>
          <w:szCs w:val="24"/>
          <w:lang w:val="es-AR"/>
        </w:rPr>
        <w:t>admins</w:t>
      </w:r>
      <w:proofErr w:type="spellEnd"/>
    </w:p>
    <w:p w14:paraId="604F982C" w14:textId="1C679F09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Infraestructura en AWS</w:t>
      </w:r>
    </w:p>
    <w:p w14:paraId="688DC7B8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lastRenderedPageBreak/>
        <w:t>Producto:</w:t>
      </w:r>
      <w:r w:rsidRPr="00382A03">
        <w:rPr>
          <w:rFonts w:cs="Arial"/>
          <w:szCs w:val="24"/>
          <w:lang w:val="es-AR"/>
        </w:rPr>
        <w:t> Despliegue en nube escalable y seguro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2233C1BA" w14:textId="77777777" w:rsidR="00382A03" w:rsidRPr="00382A03" w:rsidRDefault="00382A03" w:rsidP="009E503E">
      <w:pPr>
        <w:widowControl/>
        <w:numPr>
          <w:ilvl w:val="0"/>
          <w:numId w:val="18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Servidor EC2 t3.micro configurado</w:t>
      </w:r>
    </w:p>
    <w:p w14:paraId="369BB4EB" w14:textId="77777777" w:rsidR="00382A03" w:rsidRPr="00382A03" w:rsidRDefault="00382A03" w:rsidP="009E503E">
      <w:pPr>
        <w:widowControl/>
        <w:numPr>
          <w:ilvl w:val="0"/>
          <w:numId w:val="18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Base de datos PostgreSQL externa (</w:t>
      </w:r>
      <w:proofErr w:type="spellStart"/>
      <w:r w:rsidRPr="00382A03">
        <w:rPr>
          <w:rFonts w:cs="Arial"/>
          <w:szCs w:val="24"/>
          <w:lang w:val="es-AR"/>
        </w:rPr>
        <w:t>Neon</w:t>
      </w:r>
      <w:proofErr w:type="spellEnd"/>
      <w:r w:rsidRPr="00382A03">
        <w:rPr>
          <w:rFonts w:cs="Arial"/>
          <w:szCs w:val="24"/>
          <w:lang w:val="es-AR"/>
        </w:rPr>
        <w:t>)</w:t>
      </w:r>
    </w:p>
    <w:p w14:paraId="0E7865A1" w14:textId="77777777" w:rsidR="00382A03" w:rsidRPr="00382A03" w:rsidRDefault="00382A03" w:rsidP="009E503E">
      <w:pPr>
        <w:widowControl/>
        <w:numPr>
          <w:ilvl w:val="0"/>
          <w:numId w:val="18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99.9% de </w:t>
      </w:r>
      <w:proofErr w:type="spellStart"/>
      <w:r w:rsidRPr="00382A03">
        <w:rPr>
          <w:rFonts w:cs="Arial"/>
          <w:szCs w:val="24"/>
          <w:lang w:val="es-AR"/>
        </w:rPr>
        <w:t>uptime</w:t>
      </w:r>
      <w:proofErr w:type="spellEnd"/>
      <w:r w:rsidRPr="00382A03">
        <w:rPr>
          <w:rFonts w:cs="Arial"/>
          <w:szCs w:val="24"/>
          <w:lang w:val="es-AR"/>
        </w:rPr>
        <w:t xml:space="preserve"> objetivo</w:t>
      </w:r>
    </w:p>
    <w:p w14:paraId="3BDF8530" w14:textId="77777777" w:rsidR="00382A03" w:rsidRPr="00382A03" w:rsidRDefault="00382A03" w:rsidP="009E503E">
      <w:pPr>
        <w:widowControl/>
        <w:numPr>
          <w:ilvl w:val="0"/>
          <w:numId w:val="18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Costos optimizados con Free </w:t>
      </w:r>
      <w:proofErr w:type="spellStart"/>
      <w:r w:rsidRPr="00382A03">
        <w:rPr>
          <w:rFonts w:cs="Arial"/>
          <w:szCs w:val="24"/>
          <w:lang w:val="es-AR"/>
        </w:rPr>
        <w:t>Tier</w:t>
      </w:r>
      <w:proofErr w:type="spellEnd"/>
    </w:p>
    <w:p w14:paraId="09056905" w14:textId="422A3B0C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Sistema de Autenticación y Seguridad</w:t>
      </w:r>
    </w:p>
    <w:p w14:paraId="2F9A8B7B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Autenticación robusta y control de acceso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56E5BD08" w14:textId="77777777" w:rsidR="00382A03" w:rsidRPr="00382A03" w:rsidRDefault="00382A03" w:rsidP="009E503E">
      <w:pPr>
        <w:widowControl/>
        <w:numPr>
          <w:ilvl w:val="0"/>
          <w:numId w:val="19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NextAuth.js implementado</w:t>
      </w:r>
    </w:p>
    <w:p w14:paraId="4691C375" w14:textId="77777777" w:rsidR="00382A03" w:rsidRPr="00382A03" w:rsidRDefault="00382A03" w:rsidP="009E503E">
      <w:pPr>
        <w:widowControl/>
        <w:numPr>
          <w:ilvl w:val="0"/>
          <w:numId w:val="19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Encriptación </w:t>
      </w:r>
      <w:proofErr w:type="spellStart"/>
      <w:r w:rsidRPr="00382A03">
        <w:rPr>
          <w:rFonts w:cs="Arial"/>
          <w:szCs w:val="24"/>
          <w:lang w:val="es-AR"/>
        </w:rPr>
        <w:t>bcrypt</w:t>
      </w:r>
      <w:proofErr w:type="spellEnd"/>
      <w:r w:rsidRPr="00382A03">
        <w:rPr>
          <w:rFonts w:cs="Arial"/>
          <w:szCs w:val="24"/>
          <w:lang w:val="es-AR"/>
        </w:rPr>
        <w:t xml:space="preserve"> para contraseñas</w:t>
      </w:r>
    </w:p>
    <w:p w14:paraId="61043A64" w14:textId="77777777" w:rsidR="00382A03" w:rsidRPr="00382A03" w:rsidRDefault="00382A03" w:rsidP="009E503E">
      <w:pPr>
        <w:widowControl/>
        <w:numPr>
          <w:ilvl w:val="0"/>
          <w:numId w:val="19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</w:t>
      </w:r>
      <w:proofErr w:type="spellStart"/>
      <w:r w:rsidRPr="00382A03">
        <w:rPr>
          <w:rFonts w:cs="Arial"/>
          <w:szCs w:val="24"/>
          <w:lang w:val="es-AR"/>
        </w:rPr>
        <w:t>Rate</w:t>
      </w:r>
      <w:proofErr w:type="spellEnd"/>
      <w:r w:rsidRPr="00382A03">
        <w:rPr>
          <w:rFonts w:cs="Arial"/>
          <w:szCs w:val="24"/>
          <w:lang w:val="es-AR"/>
        </w:rPr>
        <w:t xml:space="preserve"> </w:t>
      </w:r>
      <w:proofErr w:type="spellStart"/>
      <w:r w:rsidRPr="00382A03">
        <w:rPr>
          <w:rFonts w:cs="Arial"/>
          <w:szCs w:val="24"/>
          <w:lang w:val="es-AR"/>
        </w:rPr>
        <w:t>limiting</w:t>
      </w:r>
      <w:proofErr w:type="spellEnd"/>
      <w:r w:rsidRPr="00382A03">
        <w:rPr>
          <w:rFonts w:cs="Arial"/>
          <w:szCs w:val="24"/>
          <w:lang w:val="es-AR"/>
        </w:rPr>
        <w:t xml:space="preserve"> configurado</w:t>
      </w:r>
    </w:p>
    <w:p w14:paraId="7A40F4D4" w14:textId="77777777" w:rsidR="00382A03" w:rsidRPr="00382A03" w:rsidRDefault="00382A03" w:rsidP="009E503E">
      <w:pPr>
        <w:widowControl/>
        <w:numPr>
          <w:ilvl w:val="0"/>
          <w:numId w:val="19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Validación de formularios en cliente y servidor</w:t>
      </w:r>
    </w:p>
    <w:p w14:paraId="28FD5570" w14:textId="0AF1F6CB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Experiencia de Usuario Optimizada</w:t>
      </w:r>
    </w:p>
    <w:p w14:paraId="19C37D3C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Interface moderna y responsive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7BA82E93" w14:textId="77777777" w:rsidR="00382A03" w:rsidRPr="00382A03" w:rsidRDefault="00382A03" w:rsidP="009E503E">
      <w:pPr>
        <w:widowControl/>
        <w:numPr>
          <w:ilvl w:val="0"/>
          <w:numId w:val="20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Diseño </w:t>
      </w:r>
      <w:proofErr w:type="spellStart"/>
      <w:r w:rsidRPr="00382A03">
        <w:rPr>
          <w:rFonts w:cs="Arial"/>
          <w:szCs w:val="24"/>
          <w:lang w:val="es-AR"/>
        </w:rPr>
        <w:t>Tailwind</w:t>
      </w:r>
      <w:proofErr w:type="spellEnd"/>
      <w:r w:rsidRPr="00382A03">
        <w:rPr>
          <w:rFonts w:cs="Arial"/>
          <w:szCs w:val="24"/>
          <w:lang w:val="es-AR"/>
        </w:rPr>
        <w:t xml:space="preserve"> CSS implementado</w:t>
      </w:r>
    </w:p>
    <w:p w14:paraId="7E0FBE0D" w14:textId="77777777" w:rsidR="00382A03" w:rsidRPr="00382A03" w:rsidRDefault="00382A03" w:rsidP="009E503E">
      <w:pPr>
        <w:widowControl/>
        <w:numPr>
          <w:ilvl w:val="0"/>
          <w:numId w:val="20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Componentes reutilizables (50+ componentes)</w:t>
      </w:r>
    </w:p>
    <w:p w14:paraId="3CFAF448" w14:textId="77777777" w:rsidR="00382A03" w:rsidRPr="00382A03" w:rsidRDefault="00382A03" w:rsidP="009E503E">
      <w:pPr>
        <w:widowControl/>
        <w:numPr>
          <w:ilvl w:val="0"/>
          <w:numId w:val="20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Navegación intuitiva con </w:t>
      </w:r>
      <w:proofErr w:type="spellStart"/>
      <w:r w:rsidRPr="00382A03">
        <w:rPr>
          <w:rFonts w:cs="Arial"/>
          <w:szCs w:val="24"/>
          <w:lang w:val="es-AR"/>
        </w:rPr>
        <w:t>breadcrumbs</w:t>
      </w:r>
      <w:proofErr w:type="spellEnd"/>
    </w:p>
    <w:p w14:paraId="027A35DE" w14:textId="77777777" w:rsidR="00382A03" w:rsidRPr="00382A03" w:rsidRDefault="00382A03" w:rsidP="009E503E">
      <w:pPr>
        <w:widowControl/>
        <w:numPr>
          <w:ilvl w:val="0"/>
          <w:numId w:val="20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Tiempo de carga optimizado</w:t>
      </w:r>
    </w:p>
    <w:p w14:paraId="2571329B" w14:textId="2C6ABA8E" w:rsidR="00382A03" w:rsidRPr="00391EF5" w:rsidRDefault="00382A03" w:rsidP="009E503E">
      <w:pPr>
        <w:pStyle w:val="Prrafodelista"/>
        <w:widowControl/>
        <w:numPr>
          <w:ilvl w:val="1"/>
          <w:numId w:val="1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Documentación Técnica</w:t>
      </w:r>
    </w:p>
    <w:p w14:paraId="02AF3D8E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Documentación completa del sistema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17D92184" w14:textId="77777777" w:rsidR="00382A03" w:rsidRPr="00382A03" w:rsidRDefault="00382A03" w:rsidP="009E503E">
      <w:pPr>
        <w:widowControl/>
        <w:numPr>
          <w:ilvl w:val="0"/>
          <w:numId w:val="21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Arquitectura del sistema documentada</w:t>
      </w:r>
    </w:p>
    <w:p w14:paraId="7FE78FE1" w14:textId="77777777" w:rsidR="00382A03" w:rsidRPr="00382A03" w:rsidRDefault="00382A03" w:rsidP="009E503E">
      <w:pPr>
        <w:widowControl/>
        <w:numPr>
          <w:ilvl w:val="0"/>
          <w:numId w:val="21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Justificación técnica de decisiones</w:t>
      </w:r>
    </w:p>
    <w:p w14:paraId="7187B427" w14:textId="77777777" w:rsidR="00382A03" w:rsidRPr="00382A03" w:rsidRDefault="00382A03" w:rsidP="009E503E">
      <w:pPr>
        <w:widowControl/>
        <w:numPr>
          <w:ilvl w:val="0"/>
          <w:numId w:val="21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Guías de despliegue y configuración</w:t>
      </w:r>
    </w:p>
    <w:p w14:paraId="7E174176" w14:textId="77777777" w:rsidR="00382A03" w:rsidRPr="00382A03" w:rsidRDefault="00382A03" w:rsidP="009E503E">
      <w:pPr>
        <w:widowControl/>
        <w:numPr>
          <w:ilvl w:val="0"/>
          <w:numId w:val="21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Referencias técnicas organizadas</w:t>
      </w:r>
    </w:p>
    <w:p w14:paraId="5D375176" w14:textId="3F64E592" w:rsidR="00382A03" w:rsidRPr="00391EF5" w:rsidRDefault="00382A03" w:rsidP="009E503E">
      <w:pPr>
        <w:pStyle w:val="Prrafodelista"/>
        <w:widowControl/>
        <w:numPr>
          <w:ilvl w:val="1"/>
          <w:numId w:val="21"/>
        </w:numPr>
        <w:jc w:val="left"/>
        <w:rPr>
          <w:rFonts w:ascii="Arial" w:hAnsi="Arial" w:cs="Arial"/>
          <w:b/>
          <w:bCs/>
          <w:sz w:val="24"/>
          <w:szCs w:val="24"/>
          <w:lang w:val="es-AR"/>
        </w:rPr>
      </w:pPr>
      <w:r w:rsidRPr="00391EF5">
        <w:rPr>
          <w:rFonts w:ascii="Arial" w:hAnsi="Arial" w:cs="Arial"/>
          <w:b/>
          <w:bCs/>
          <w:sz w:val="24"/>
          <w:szCs w:val="24"/>
          <w:lang w:val="es-AR"/>
        </w:rPr>
        <w:t>Código Fuente Organizado</w:t>
      </w:r>
    </w:p>
    <w:p w14:paraId="2E3D16FA" w14:textId="77777777" w:rsidR="00382A03" w:rsidRPr="00382A03" w:rsidRDefault="00382A03" w:rsidP="00382A03">
      <w:pPr>
        <w:widowControl/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cs="Arial"/>
          <w:b/>
          <w:bCs/>
          <w:szCs w:val="24"/>
          <w:lang w:val="es-AR"/>
        </w:rPr>
        <w:t>Producto:</w:t>
      </w:r>
      <w:r w:rsidRPr="00382A03">
        <w:rPr>
          <w:rFonts w:cs="Arial"/>
          <w:szCs w:val="24"/>
          <w:lang w:val="es-AR"/>
        </w:rPr>
        <w:t> Base de código mantenible y escalable</w:t>
      </w:r>
      <w:r w:rsidRPr="00382A03">
        <w:rPr>
          <w:rFonts w:cs="Arial"/>
          <w:szCs w:val="24"/>
          <w:lang w:val="es-AR"/>
        </w:rPr>
        <w:br/>
      </w:r>
      <w:r w:rsidRPr="00382A03">
        <w:rPr>
          <w:rFonts w:cs="Arial"/>
          <w:b/>
          <w:bCs/>
          <w:szCs w:val="24"/>
          <w:lang w:val="es-AR"/>
        </w:rPr>
        <w:t>Medible:</w:t>
      </w:r>
    </w:p>
    <w:p w14:paraId="78A73900" w14:textId="77777777" w:rsidR="00382A03" w:rsidRPr="00382A03" w:rsidRDefault="00382A03" w:rsidP="009E503E">
      <w:pPr>
        <w:widowControl/>
        <w:numPr>
          <w:ilvl w:val="0"/>
          <w:numId w:val="22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Separación de responsabilidades implementada</w:t>
      </w:r>
    </w:p>
    <w:p w14:paraId="4242C071" w14:textId="77777777" w:rsidR="00382A03" w:rsidRPr="00382A03" w:rsidRDefault="00382A03" w:rsidP="009E503E">
      <w:pPr>
        <w:widowControl/>
        <w:numPr>
          <w:ilvl w:val="0"/>
          <w:numId w:val="22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CSS extraído de componentes (30+ archivos CSS)</w:t>
      </w:r>
    </w:p>
    <w:p w14:paraId="15DD8A3E" w14:textId="77777777" w:rsidR="00382A03" w:rsidRPr="00382A03" w:rsidRDefault="00382A03" w:rsidP="009E503E">
      <w:pPr>
        <w:widowControl/>
        <w:numPr>
          <w:ilvl w:val="0"/>
          <w:numId w:val="22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Estructura modular de componentes</w:t>
      </w:r>
    </w:p>
    <w:p w14:paraId="6F0D222B" w14:textId="77777777" w:rsidR="00382A03" w:rsidRPr="00382A03" w:rsidRDefault="00382A03" w:rsidP="009E503E">
      <w:pPr>
        <w:widowControl/>
        <w:numPr>
          <w:ilvl w:val="0"/>
          <w:numId w:val="22"/>
        </w:numPr>
        <w:spacing w:before="0" w:after="0"/>
        <w:jc w:val="left"/>
        <w:rPr>
          <w:rFonts w:cs="Arial"/>
          <w:szCs w:val="24"/>
          <w:lang w:val="es-AR"/>
        </w:rPr>
      </w:pPr>
      <w:r w:rsidRPr="00382A03">
        <w:rPr>
          <w:rFonts w:ascii="Segoe UI Emoji" w:hAnsi="Segoe UI Emoji" w:cs="Segoe UI Emoji"/>
          <w:szCs w:val="24"/>
          <w:lang w:val="es-AR"/>
        </w:rPr>
        <w:t>✅</w:t>
      </w:r>
      <w:r w:rsidRPr="00382A03">
        <w:rPr>
          <w:rFonts w:cs="Arial"/>
          <w:szCs w:val="24"/>
          <w:lang w:val="es-AR"/>
        </w:rPr>
        <w:t xml:space="preserve"> </w:t>
      </w:r>
      <w:proofErr w:type="spellStart"/>
      <w:r w:rsidRPr="00382A03">
        <w:rPr>
          <w:rFonts w:cs="Arial"/>
          <w:szCs w:val="24"/>
          <w:lang w:val="es-AR"/>
        </w:rPr>
        <w:t>TypeScript</w:t>
      </w:r>
      <w:proofErr w:type="spellEnd"/>
      <w:r w:rsidRPr="00382A03">
        <w:rPr>
          <w:rFonts w:cs="Arial"/>
          <w:szCs w:val="24"/>
          <w:lang w:val="es-AR"/>
        </w:rPr>
        <w:t xml:space="preserve"> para tipado estático</w:t>
      </w:r>
    </w:p>
    <w:p w14:paraId="27CA9113" w14:textId="77777777" w:rsidR="00382A03" w:rsidRDefault="00382A03">
      <w:pPr>
        <w:widowControl/>
        <w:spacing w:before="0" w:after="0"/>
        <w:jc w:val="left"/>
        <w:rPr>
          <w:rFonts w:cs="Arial"/>
          <w:b/>
          <w:snapToGrid/>
          <w:color w:val="CC0000"/>
          <w:sz w:val="32"/>
          <w:lang w:val="es-AR" w:eastAsia="en-US"/>
        </w:rPr>
      </w:pPr>
    </w:p>
    <w:p w14:paraId="2F68FEDC" w14:textId="77777777" w:rsidR="00391EF5" w:rsidRDefault="00391EF5">
      <w:pPr>
        <w:widowControl/>
        <w:spacing w:before="0" w:after="0"/>
        <w:jc w:val="left"/>
        <w:rPr>
          <w:rFonts w:cs="Arial"/>
          <w:b/>
          <w:snapToGrid/>
          <w:color w:val="CC0000"/>
          <w:sz w:val="32"/>
          <w:lang w:val="es-AR" w:eastAsia="en-US"/>
        </w:rPr>
      </w:pPr>
    </w:p>
    <w:p w14:paraId="039A0A3F" w14:textId="77777777" w:rsidR="00391EF5" w:rsidRPr="00382A03" w:rsidRDefault="00391EF5">
      <w:pPr>
        <w:widowControl/>
        <w:spacing w:before="0" w:after="0"/>
        <w:jc w:val="left"/>
        <w:rPr>
          <w:rFonts w:cs="Arial"/>
          <w:b/>
          <w:snapToGrid/>
          <w:color w:val="CC0000"/>
          <w:sz w:val="32"/>
          <w:lang w:val="es-AR" w:eastAsia="en-US"/>
        </w:rPr>
      </w:pPr>
    </w:p>
    <w:p w14:paraId="64E609D2" w14:textId="2338916B" w:rsidR="00E229E8" w:rsidRPr="00583EE4" w:rsidRDefault="00E229E8" w:rsidP="00E229E8">
      <w:pPr>
        <w:pStyle w:val="Ttulo1"/>
        <w:rPr>
          <w:rFonts w:cs="Arial"/>
        </w:rPr>
      </w:pPr>
      <w:bookmarkStart w:id="30" w:name="_Toc134523960"/>
      <w:r>
        <w:rPr>
          <w:rFonts w:cs="Arial"/>
        </w:rPr>
        <w:lastRenderedPageBreak/>
        <w:t>CRONOGRAMA</w:t>
      </w:r>
      <w:bookmarkEnd w:id="30"/>
    </w:p>
    <w:p w14:paraId="7F572400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FASE 1: Configuración y Fundamentos (Semana 1)</w:t>
      </w:r>
    </w:p>
    <w:p w14:paraId="4C7F6A6B" w14:textId="324EFFCC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5 días laborales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4531"/>
        <w:gridCol w:w="1507"/>
        <w:gridCol w:w="3019"/>
      </w:tblGrid>
      <w:tr w:rsidR="008651F7" w:rsidRPr="008651F7" w14:paraId="5B61154F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07F2E758" w14:textId="367B6E9C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1507" w:type="dxa"/>
          </w:tcPr>
          <w:p w14:paraId="0CA1DE42" w14:textId="384F3AA1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38D841CD" w14:textId="5288F1CD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28811C8F" w14:textId="77777777" w:rsidTr="008651F7">
        <w:tc>
          <w:tcPr>
            <w:tcW w:w="4531" w:type="dxa"/>
          </w:tcPr>
          <w:p w14:paraId="047045B2" w14:textId="7C3171B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 inicial del proyecto Next.js</w:t>
            </w:r>
          </w:p>
        </w:tc>
        <w:tc>
          <w:tcPr>
            <w:tcW w:w="1507" w:type="dxa"/>
          </w:tcPr>
          <w:p w14:paraId="622E6B5E" w14:textId="0FE361A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29D9EDB6" w14:textId="212703B0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0E5EB69B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5138A27" w14:textId="629021E3" w:rsidR="008651F7" w:rsidRDefault="008651F7" w:rsidP="008651F7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Setup</w:t>
            </w:r>
            <w:proofErr w:type="spellEnd"/>
            <w:r>
              <w:rPr>
                <w:rFonts w:eastAsia="Batang"/>
              </w:rPr>
              <w:t xml:space="preserve"> de base de datos PostgreSQL (</w:t>
            </w:r>
            <w:proofErr w:type="spellStart"/>
            <w:r>
              <w:rPr>
                <w:rFonts w:eastAsia="Batang"/>
              </w:rPr>
              <w:t>Neon</w:t>
            </w:r>
            <w:proofErr w:type="spellEnd"/>
            <w:r>
              <w:rPr>
                <w:rFonts w:eastAsia="Batang"/>
              </w:rPr>
              <w:t>)</w:t>
            </w:r>
          </w:p>
        </w:tc>
        <w:tc>
          <w:tcPr>
            <w:tcW w:w="1507" w:type="dxa"/>
          </w:tcPr>
          <w:p w14:paraId="49A7DAC0" w14:textId="4E70E98A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477FD6C2" w14:textId="5CBC386F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00B676A6" w14:textId="77777777" w:rsidTr="008651F7">
        <w:tc>
          <w:tcPr>
            <w:tcW w:w="4531" w:type="dxa"/>
          </w:tcPr>
          <w:p w14:paraId="3EC8B282" w14:textId="72F27945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 de Prisma ORM</w:t>
            </w:r>
          </w:p>
        </w:tc>
        <w:tc>
          <w:tcPr>
            <w:tcW w:w="1507" w:type="dxa"/>
          </w:tcPr>
          <w:p w14:paraId="347502E3" w14:textId="5B234A65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07FC9A41" w14:textId="73E9F382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9CDF00A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721CC7CA" w14:textId="6C7EA232" w:rsidR="008651F7" w:rsidRDefault="008651F7" w:rsidP="008651F7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Setup</w:t>
            </w:r>
            <w:proofErr w:type="spellEnd"/>
            <w:r>
              <w:rPr>
                <w:rFonts w:eastAsia="Batang"/>
              </w:rPr>
              <w:t xml:space="preserve"> de autenticación NextAuth.js</w:t>
            </w:r>
          </w:p>
        </w:tc>
        <w:tc>
          <w:tcPr>
            <w:tcW w:w="1507" w:type="dxa"/>
          </w:tcPr>
          <w:p w14:paraId="552997DA" w14:textId="51214E0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37B36F9F" w14:textId="05BB31BF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960727F" w14:textId="77777777" w:rsidTr="008651F7">
        <w:tc>
          <w:tcPr>
            <w:tcW w:w="4531" w:type="dxa"/>
          </w:tcPr>
          <w:p w14:paraId="3187C5BC" w14:textId="04156BA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Configuración de </w:t>
            </w:r>
            <w:proofErr w:type="spellStart"/>
            <w:r>
              <w:rPr>
                <w:rFonts w:eastAsia="Batang"/>
              </w:rPr>
              <w:t>Tailwind</w:t>
            </w:r>
            <w:proofErr w:type="spellEnd"/>
            <w:r>
              <w:rPr>
                <w:rFonts w:eastAsia="Batang"/>
              </w:rPr>
              <w:t xml:space="preserve"> CSS</w:t>
            </w:r>
          </w:p>
        </w:tc>
        <w:tc>
          <w:tcPr>
            <w:tcW w:w="1507" w:type="dxa"/>
          </w:tcPr>
          <w:p w14:paraId="40B9811B" w14:textId="44D070F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279AD169" w14:textId="0B897DA9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3B91C527" w14:textId="547AA06E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62453F1C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FASE 2: Funcionalidades Core E-commerce (Semanas 2-3)</w:t>
      </w:r>
    </w:p>
    <w:p w14:paraId="2FC59FFA" w14:textId="1BB800B7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10 días laborales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964"/>
        <w:gridCol w:w="2074"/>
        <w:gridCol w:w="3019"/>
      </w:tblGrid>
      <w:tr w:rsidR="008651F7" w:rsidRPr="008651F7" w14:paraId="2516412C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207DD5B" w14:textId="61CEFB44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2074" w:type="dxa"/>
          </w:tcPr>
          <w:p w14:paraId="52C3B4F7" w14:textId="5C8A4814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39023774" w14:textId="3FFC0214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40234420" w14:textId="77777777" w:rsidTr="008651F7">
        <w:tc>
          <w:tcPr>
            <w:tcW w:w="3964" w:type="dxa"/>
          </w:tcPr>
          <w:p w14:paraId="569D7700" w14:textId="23F955A5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Sistema de productos y categorías</w:t>
            </w:r>
          </w:p>
        </w:tc>
        <w:tc>
          <w:tcPr>
            <w:tcW w:w="2074" w:type="dxa"/>
          </w:tcPr>
          <w:p w14:paraId="71EB2459" w14:textId="2F57628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3 días</w:t>
            </w:r>
          </w:p>
        </w:tc>
        <w:tc>
          <w:tcPr>
            <w:tcW w:w="3019" w:type="dxa"/>
          </w:tcPr>
          <w:p w14:paraId="64DE5301" w14:textId="466A8DE2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5F416C2A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BD2FA74" w14:textId="6BDF7015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Carrito de compras y </w:t>
            </w:r>
            <w:proofErr w:type="spellStart"/>
            <w:r>
              <w:rPr>
                <w:rFonts w:eastAsia="Batang"/>
              </w:rPr>
              <w:t>checkout</w:t>
            </w:r>
            <w:proofErr w:type="spellEnd"/>
          </w:p>
        </w:tc>
        <w:tc>
          <w:tcPr>
            <w:tcW w:w="2074" w:type="dxa"/>
          </w:tcPr>
          <w:p w14:paraId="57DEECEF" w14:textId="75DBB3E3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1E3480E4" w14:textId="0890F8CA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6485B30C" w14:textId="77777777" w:rsidTr="008651F7">
        <w:tc>
          <w:tcPr>
            <w:tcW w:w="3964" w:type="dxa"/>
          </w:tcPr>
          <w:p w14:paraId="397F2D10" w14:textId="7832C24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Integración con </w:t>
            </w:r>
            <w:proofErr w:type="spellStart"/>
            <w:r>
              <w:rPr>
                <w:rFonts w:eastAsia="Batang"/>
              </w:rPr>
              <w:t>Cloudinary</w:t>
            </w:r>
            <w:proofErr w:type="spellEnd"/>
          </w:p>
        </w:tc>
        <w:tc>
          <w:tcPr>
            <w:tcW w:w="2074" w:type="dxa"/>
          </w:tcPr>
          <w:p w14:paraId="5EF0882A" w14:textId="4E530AD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4CA4ACCB" w14:textId="62D46C44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16B805F8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18FECC3" w14:textId="2CC9B1CB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Sistema de ofertas y destacados</w:t>
            </w:r>
          </w:p>
        </w:tc>
        <w:tc>
          <w:tcPr>
            <w:tcW w:w="2074" w:type="dxa"/>
          </w:tcPr>
          <w:p w14:paraId="697AD951" w14:textId="50B68326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28EFE885" w14:textId="04D230CF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52698DE" w14:textId="77777777" w:rsidTr="008651F7">
        <w:tc>
          <w:tcPr>
            <w:tcW w:w="3964" w:type="dxa"/>
          </w:tcPr>
          <w:p w14:paraId="55249275" w14:textId="64C3737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Integración API BCV (tasas de cambio)</w:t>
            </w:r>
          </w:p>
        </w:tc>
        <w:tc>
          <w:tcPr>
            <w:tcW w:w="2074" w:type="dxa"/>
          </w:tcPr>
          <w:p w14:paraId="77137183" w14:textId="3932392F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3FF6ABB8" w14:textId="56C89172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1DECB0CB" w14:textId="41EA6D2F" w:rsidR="008651F7" w:rsidRDefault="008651F7" w:rsidP="008651F7">
      <w:pPr>
        <w:rPr>
          <w:rFonts w:eastAsia="Batang" w:cs="Arial"/>
          <w:szCs w:val="24"/>
          <w:lang w:val="es-AR"/>
        </w:rPr>
      </w:pPr>
    </w:p>
    <w:p w14:paraId="0A6C1972" w14:textId="77777777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1C4728ED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lastRenderedPageBreak/>
        <w:t>FASE 3: Panel Administrativo (Semanas 4-5)</w:t>
      </w:r>
    </w:p>
    <w:p w14:paraId="092C6D54" w14:textId="7018D7E5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10 días laborales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964"/>
        <w:gridCol w:w="2074"/>
        <w:gridCol w:w="3019"/>
      </w:tblGrid>
      <w:tr w:rsidR="008651F7" w:rsidRPr="008651F7" w14:paraId="70C754A5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A86B2D1" w14:textId="5EB03B6A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2074" w:type="dxa"/>
          </w:tcPr>
          <w:p w14:paraId="1C86EDBF" w14:textId="7149F5CF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7F5B6890" w14:textId="3D67F88A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76264181" w14:textId="77777777" w:rsidTr="008651F7">
        <w:tc>
          <w:tcPr>
            <w:tcW w:w="3964" w:type="dxa"/>
          </w:tcPr>
          <w:p w14:paraId="62AD5632" w14:textId="34ABE64E" w:rsidR="008651F7" w:rsidRDefault="008651F7" w:rsidP="008651F7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Dashboard</w:t>
            </w:r>
            <w:proofErr w:type="spellEnd"/>
            <w:r>
              <w:rPr>
                <w:rFonts w:eastAsia="Batang"/>
              </w:rPr>
              <w:t xml:space="preserve"> principal de </w:t>
            </w:r>
            <w:proofErr w:type="spellStart"/>
            <w:r>
              <w:rPr>
                <w:rFonts w:eastAsia="Batang"/>
              </w:rPr>
              <w:t>admin</w:t>
            </w:r>
            <w:proofErr w:type="spellEnd"/>
          </w:p>
        </w:tc>
        <w:tc>
          <w:tcPr>
            <w:tcW w:w="2074" w:type="dxa"/>
          </w:tcPr>
          <w:p w14:paraId="2ED09DA6" w14:textId="41AEFC4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143CA8D9" w14:textId="7111F820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1F59F821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554D02C" w14:textId="5990CD59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Gestión de productos (CRUD)</w:t>
            </w:r>
          </w:p>
        </w:tc>
        <w:tc>
          <w:tcPr>
            <w:tcW w:w="2074" w:type="dxa"/>
          </w:tcPr>
          <w:p w14:paraId="41C2F04A" w14:textId="2322B47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6E892B95" w14:textId="0572DB22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2E37C3FC" w14:textId="77777777" w:rsidTr="008651F7">
        <w:tc>
          <w:tcPr>
            <w:tcW w:w="3964" w:type="dxa"/>
          </w:tcPr>
          <w:p w14:paraId="5C8F4957" w14:textId="2C66543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Gestión de usuarios y roles</w:t>
            </w:r>
          </w:p>
        </w:tc>
        <w:tc>
          <w:tcPr>
            <w:tcW w:w="2074" w:type="dxa"/>
          </w:tcPr>
          <w:p w14:paraId="7FFD73AE" w14:textId="6CBAA31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3 días</w:t>
            </w:r>
          </w:p>
        </w:tc>
        <w:tc>
          <w:tcPr>
            <w:tcW w:w="3019" w:type="dxa"/>
          </w:tcPr>
          <w:p w14:paraId="394BDBB0" w14:textId="4F109282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EF47B76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92CE644" w14:textId="04316C4F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Sistema de permisos granulares</w:t>
            </w:r>
          </w:p>
        </w:tc>
        <w:tc>
          <w:tcPr>
            <w:tcW w:w="2074" w:type="dxa"/>
          </w:tcPr>
          <w:p w14:paraId="5A8A9DB6" w14:textId="7714D1B6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12D1353F" w14:textId="74BE2A1A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5EC05E2" w14:textId="77777777" w:rsidTr="008651F7">
        <w:tc>
          <w:tcPr>
            <w:tcW w:w="3964" w:type="dxa"/>
          </w:tcPr>
          <w:p w14:paraId="0EE963FF" w14:textId="7AAAA184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Gestión de contenido visual</w:t>
            </w:r>
          </w:p>
        </w:tc>
        <w:tc>
          <w:tcPr>
            <w:tcW w:w="2074" w:type="dxa"/>
          </w:tcPr>
          <w:p w14:paraId="2AADF006" w14:textId="7F032CE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6DDDED78" w14:textId="37DD8B2E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09F8E9D2" w14:textId="77777777" w:rsidR="008651F7" w:rsidRPr="008651F7" w:rsidRDefault="008651F7" w:rsidP="008651F7">
      <w:pPr>
        <w:rPr>
          <w:rFonts w:eastAsia="Batang"/>
        </w:rPr>
      </w:pPr>
    </w:p>
    <w:p w14:paraId="070D181E" w14:textId="16D1CED8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1C62F757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FASE 4: Sistemas Avanzados (Semana 6)</w:t>
      </w:r>
    </w:p>
    <w:p w14:paraId="38A382D7" w14:textId="2F249FC0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5 días laborales</w:t>
      </w:r>
    </w:p>
    <w:p w14:paraId="541A16DF" w14:textId="77777777" w:rsidR="008651F7" w:rsidRDefault="008651F7" w:rsidP="008651F7">
      <w:pPr>
        <w:rPr>
          <w:rFonts w:eastAsia="Batang" w:cs="Arial"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4248"/>
        <w:gridCol w:w="1790"/>
        <w:gridCol w:w="3019"/>
      </w:tblGrid>
      <w:tr w:rsidR="008651F7" w:rsidRPr="008651F7" w14:paraId="4B0CF594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</w:tcPr>
          <w:p w14:paraId="18B0D20F" w14:textId="4B360263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1790" w:type="dxa"/>
          </w:tcPr>
          <w:p w14:paraId="52773655" w14:textId="72065EB6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426C2D26" w14:textId="796C68A5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00109DAF" w14:textId="77777777" w:rsidTr="008651F7">
        <w:tc>
          <w:tcPr>
            <w:tcW w:w="4248" w:type="dxa"/>
          </w:tcPr>
          <w:p w14:paraId="7148CA4D" w14:textId="187DFF58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Sistema de soporte (tickets)</w:t>
            </w:r>
          </w:p>
        </w:tc>
        <w:tc>
          <w:tcPr>
            <w:tcW w:w="1790" w:type="dxa"/>
          </w:tcPr>
          <w:p w14:paraId="1085EA4E" w14:textId="34B9925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7C7A6F66" w14:textId="4E30AE2E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48B687B9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</w:tcPr>
          <w:p w14:paraId="6BF37DA3" w14:textId="1D81A52B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Programas de fidelización (Club/VIP)</w:t>
            </w:r>
          </w:p>
        </w:tc>
        <w:tc>
          <w:tcPr>
            <w:tcW w:w="1790" w:type="dxa"/>
          </w:tcPr>
          <w:p w14:paraId="7727D118" w14:textId="11AA17C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4D8D81B9" w14:textId="455DCBE9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0B445104" w14:textId="77777777" w:rsidTr="008651F7">
        <w:tc>
          <w:tcPr>
            <w:tcW w:w="4248" w:type="dxa"/>
          </w:tcPr>
          <w:p w14:paraId="3E3B4C4B" w14:textId="56E4B189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Galería de inspiración</w:t>
            </w:r>
          </w:p>
        </w:tc>
        <w:tc>
          <w:tcPr>
            <w:tcW w:w="1790" w:type="dxa"/>
          </w:tcPr>
          <w:p w14:paraId="03EABB68" w14:textId="1E7BBF9F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5F24364F" w14:textId="0C72EAFD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75A9E0AB" w14:textId="77777777" w:rsidR="008651F7" w:rsidRDefault="008651F7" w:rsidP="008651F7">
      <w:pPr>
        <w:rPr>
          <w:rFonts w:eastAsia="Batang"/>
        </w:rPr>
      </w:pPr>
    </w:p>
    <w:p w14:paraId="12DB2353" w14:textId="77777777" w:rsidR="008651F7" w:rsidRDefault="008651F7" w:rsidP="008651F7">
      <w:pPr>
        <w:rPr>
          <w:rFonts w:eastAsia="Batang"/>
        </w:rPr>
      </w:pPr>
    </w:p>
    <w:p w14:paraId="62724341" w14:textId="77777777" w:rsidR="008651F7" w:rsidRDefault="008651F7" w:rsidP="008651F7">
      <w:pPr>
        <w:rPr>
          <w:rFonts w:eastAsia="Batang"/>
        </w:rPr>
      </w:pPr>
    </w:p>
    <w:p w14:paraId="72495A08" w14:textId="77777777" w:rsidR="008651F7" w:rsidRPr="008651F7" w:rsidRDefault="008651F7" w:rsidP="008651F7">
      <w:pPr>
        <w:rPr>
          <w:rFonts w:eastAsia="Batang"/>
        </w:rPr>
      </w:pPr>
    </w:p>
    <w:p w14:paraId="0EB04312" w14:textId="7AD26CEE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1B09CD0D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lastRenderedPageBreak/>
        <w:t>FASE 5: Optimización y UX (Semana 7)</w:t>
      </w:r>
    </w:p>
    <w:p w14:paraId="1E208FDF" w14:textId="7BEDCC18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5 días laborales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4390"/>
        <w:gridCol w:w="1648"/>
        <w:gridCol w:w="3019"/>
      </w:tblGrid>
      <w:tr w:rsidR="008651F7" w:rsidRPr="008651F7" w14:paraId="0E93AC71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0" w:type="dxa"/>
          </w:tcPr>
          <w:p w14:paraId="581B14F9" w14:textId="524B1349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1648" w:type="dxa"/>
          </w:tcPr>
          <w:p w14:paraId="22006E60" w14:textId="252FC61E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05970B28" w14:textId="34D02445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508DA6FD" w14:textId="77777777" w:rsidTr="008651F7">
        <w:tc>
          <w:tcPr>
            <w:tcW w:w="4390" w:type="dxa"/>
          </w:tcPr>
          <w:p w14:paraId="0A30AE61" w14:textId="654C096E" w:rsidR="008651F7" w:rsidRDefault="008651F7" w:rsidP="008651F7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Refactoring</w:t>
            </w:r>
            <w:proofErr w:type="spellEnd"/>
            <w:r>
              <w:rPr>
                <w:rFonts w:eastAsia="Batang"/>
              </w:rPr>
              <w:t xml:space="preserve"> CSS (extracción de estilos)</w:t>
            </w:r>
          </w:p>
        </w:tc>
        <w:tc>
          <w:tcPr>
            <w:tcW w:w="1648" w:type="dxa"/>
          </w:tcPr>
          <w:p w14:paraId="089E6408" w14:textId="3112B2C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2 días</w:t>
            </w:r>
          </w:p>
        </w:tc>
        <w:tc>
          <w:tcPr>
            <w:tcW w:w="3019" w:type="dxa"/>
          </w:tcPr>
          <w:p w14:paraId="3F704180" w14:textId="356152C3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5D37F5B0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0" w:type="dxa"/>
          </w:tcPr>
          <w:p w14:paraId="11526124" w14:textId="46D955E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Optimización de componentes</w:t>
            </w:r>
          </w:p>
        </w:tc>
        <w:tc>
          <w:tcPr>
            <w:tcW w:w="1648" w:type="dxa"/>
          </w:tcPr>
          <w:p w14:paraId="20656CA2" w14:textId="1AC1472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6E05526C" w14:textId="03D35A8B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FAE08A4" w14:textId="77777777" w:rsidTr="008651F7">
        <w:tc>
          <w:tcPr>
            <w:tcW w:w="4390" w:type="dxa"/>
          </w:tcPr>
          <w:p w14:paraId="5E556A96" w14:textId="528E76F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Mejoras de UX y diseño responsive</w:t>
            </w:r>
          </w:p>
        </w:tc>
        <w:tc>
          <w:tcPr>
            <w:tcW w:w="1648" w:type="dxa"/>
          </w:tcPr>
          <w:p w14:paraId="0DE6D7AF" w14:textId="3E7781A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6BED0A38" w14:textId="09B6CBC7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5765F0CE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0" w:type="dxa"/>
          </w:tcPr>
          <w:p w14:paraId="6567BAC3" w14:textId="7CD3EE4B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Testing y corrección de bugs</w:t>
            </w:r>
          </w:p>
        </w:tc>
        <w:tc>
          <w:tcPr>
            <w:tcW w:w="1648" w:type="dxa"/>
          </w:tcPr>
          <w:p w14:paraId="5774BBB8" w14:textId="69699CD1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34526127" w14:textId="13B1FB95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43337B50" w14:textId="77777777" w:rsidR="008651F7" w:rsidRPr="008651F7" w:rsidRDefault="008651F7" w:rsidP="008651F7">
      <w:pPr>
        <w:rPr>
          <w:rFonts w:eastAsia="Batang"/>
        </w:rPr>
      </w:pPr>
    </w:p>
    <w:p w14:paraId="2B98C41F" w14:textId="3CB69308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1EA8AF6E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FASE 6: Despliegue y Documentación (Semana 8)</w:t>
      </w:r>
    </w:p>
    <w:p w14:paraId="67D3ABB9" w14:textId="250AFFE4" w:rsidR="008651F7" w:rsidRDefault="008651F7" w:rsidP="008651F7">
      <w:p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Duración:</w:t>
      </w:r>
      <w:r w:rsidRPr="008651F7">
        <w:rPr>
          <w:rFonts w:eastAsia="Batang" w:cs="Arial"/>
          <w:szCs w:val="24"/>
          <w:lang w:val="es-AR"/>
        </w:rPr>
        <w:t> 5 días laborales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8651F7" w:rsidRPr="008651F7" w14:paraId="52CE79E1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2CC83CD7" w14:textId="5626A167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Tarea</w:t>
            </w:r>
          </w:p>
        </w:tc>
        <w:tc>
          <w:tcPr>
            <w:tcW w:w="3019" w:type="dxa"/>
          </w:tcPr>
          <w:p w14:paraId="18D2DDF2" w14:textId="230ABF24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Duración</w:t>
            </w:r>
          </w:p>
        </w:tc>
        <w:tc>
          <w:tcPr>
            <w:tcW w:w="3019" w:type="dxa"/>
          </w:tcPr>
          <w:p w14:paraId="6C995E95" w14:textId="6E538FEF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276F0E21" w14:textId="77777777" w:rsidTr="008651F7">
        <w:tc>
          <w:tcPr>
            <w:tcW w:w="3019" w:type="dxa"/>
          </w:tcPr>
          <w:p w14:paraId="54B68587" w14:textId="6A7DD3D0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 AWS EC2</w:t>
            </w:r>
          </w:p>
        </w:tc>
        <w:tc>
          <w:tcPr>
            <w:tcW w:w="3019" w:type="dxa"/>
          </w:tcPr>
          <w:p w14:paraId="792D6401" w14:textId="7833CBD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5D628401" w14:textId="762106C5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Completado</w:t>
            </w:r>
          </w:p>
        </w:tc>
      </w:tr>
      <w:tr w:rsidR="008651F7" w:rsidRPr="008651F7" w14:paraId="2BE1F559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F63C811" w14:textId="168E22B6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Despliegue en producción</w:t>
            </w:r>
          </w:p>
        </w:tc>
        <w:tc>
          <w:tcPr>
            <w:tcW w:w="3019" w:type="dxa"/>
          </w:tcPr>
          <w:p w14:paraId="71FEFCB4" w14:textId="65D66F9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5E317EFF" w14:textId="6E84CF85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09B96F5" w14:textId="77777777" w:rsidTr="008651F7">
        <w:tc>
          <w:tcPr>
            <w:tcW w:w="3019" w:type="dxa"/>
          </w:tcPr>
          <w:p w14:paraId="6F312022" w14:textId="1BFB1FC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 de dominio y SSL</w:t>
            </w:r>
          </w:p>
        </w:tc>
        <w:tc>
          <w:tcPr>
            <w:tcW w:w="3019" w:type="dxa"/>
          </w:tcPr>
          <w:p w14:paraId="4AAAA8E5" w14:textId="0BFEE8F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101E2C71" w14:textId="4D3D07A1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76E24F44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86B4366" w14:textId="6307ED7F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Documentación técnica</w:t>
            </w:r>
          </w:p>
        </w:tc>
        <w:tc>
          <w:tcPr>
            <w:tcW w:w="3019" w:type="dxa"/>
          </w:tcPr>
          <w:p w14:paraId="06055F73" w14:textId="422EFC79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172B6585" w14:textId="1F9897E8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  <w:tr w:rsidR="008651F7" w:rsidRPr="008651F7" w14:paraId="4D4691A9" w14:textId="77777777" w:rsidTr="008651F7">
        <w:tc>
          <w:tcPr>
            <w:tcW w:w="3019" w:type="dxa"/>
          </w:tcPr>
          <w:p w14:paraId="0EBF8E5F" w14:textId="274ED4FE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Testing final y entrega</w:t>
            </w:r>
          </w:p>
        </w:tc>
        <w:tc>
          <w:tcPr>
            <w:tcW w:w="3019" w:type="dxa"/>
          </w:tcPr>
          <w:p w14:paraId="65C58742" w14:textId="164DCA86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1 día</w:t>
            </w:r>
          </w:p>
        </w:tc>
        <w:tc>
          <w:tcPr>
            <w:tcW w:w="3019" w:type="dxa"/>
          </w:tcPr>
          <w:p w14:paraId="65E2EA62" w14:textId="415F3DA3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Completado</w:t>
            </w:r>
          </w:p>
        </w:tc>
      </w:tr>
    </w:tbl>
    <w:p w14:paraId="3862BDAE" w14:textId="77777777" w:rsidR="008651F7" w:rsidRDefault="008651F7" w:rsidP="008651F7">
      <w:pPr>
        <w:rPr>
          <w:rFonts w:eastAsia="Batang"/>
        </w:rPr>
      </w:pPr>
    </w:p>
    <w:p w14:paraId="67A76019" w14:textId="77777777" w:rsidR="008651F7" w:rsidRDefault="008651F7" w:rsidP="008651F7">
      <w:pPr>
        <w:rPr>
          <w:rFonts w:eastAsia="Batang"/>
        </w:rPr>
      </w:pPr>
    </w:p>
    <w:p w14:paraId="7CE09295" w14:textId="77777777" w:rsidR="008651F7" w:rsidRDefault="008651F7" w:rsidP="008651F7">
      <w:pPr>
        <w:rPr>
          <w:rFonts w:eastAsia="Batang"/>
        </w:rPr>
      </w:pPr>
    </w:p>
    <w:p w14:paraId="79C06900" w14:textId="77777777" w:rsidR="008651F7" w:rsidRPr="008651F7" w:rsidRDefault="008651F7" w:rsidP="008651F7">
      <w:pPr>
        <w:rPr>
          <w:rFonts w:eastAsia="Batang"/>
        </w:rPr>
      </w:pPr>
    </w:p>
    <w:p w14:paraId="741BE1FE" w14:textId="35166D10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3741C148" w14:textId="12D05036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lastRenderedPageBreak/>
        <w:t>Hitos Principales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8651F7" w:rsidRPr="008651F7" w14:paraId="25045E5D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A0F19CC" w14:textId="02B93D7F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Hito</w:t>
            </w:r>
          </w:p>
        </w:tc>
        <w:tc>
          <w:tcPr>
            <w:tcW w:w="3019" w:type="dxa"/>
          </w:tcPr>
          <w:p w14:paraId="705D8418" w14:textId="240F8AAE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Fecha Objetivo</w:t>
            </w:r>
          </w:p>
        </w:tc>
        <w:tc>
          <w:tcPr>
            <w:tcW w:w="3019" w:type="dxa"/>
          </w:tcPr>
          <w:p w14:paraId="4EA181FB" w14:textId="480F85FB" w:rsidR="008651F7" w:rsidRP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Estado</w:t>
            </w:r>
          </w:p>
        </w:tc>
      </w:tr>
      <w:tr w:rsidR="008651F7" w:rsidRPr="008651F7" w14:paraId="2192E919" w14:textId="77777777" w:rsidTr="008651F7">
        <w:tc>
          <w:tcPr>
            <w:tcW w:w="3019" w:type="dxa"/>
          </w:tcPr>
          <w:p w14:paraId="737B798F" w14:textId="1C0523B3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MVP Funcional</w:t>
            </w:r>
          </w:p>
        </w:tc>
        <w:tc>
          <w:tcPr>
            <w:tcW w:w="3019" w:type="dxa"/>
          </w:tcPr>
          <w:p w14:paraId="62F361E0" w14:textId="0C3745A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Final Semana 3</w:t>
            </w:r>
          </w:p>
        </w:tc>
        <w:tc>
          <w:tcPr>
            <w:tcW w:w="3019" w:type="dxa"/>
          </w:tcPr>
          <w:p w14:paraId="2DFEC331" w14:textId="3F78A170" w:rsidR="008651F7" w:rsidRDefault="008651F7" w:rsidP="008651F7">
            <w:pPr>
              <w:rPr>
                <w:rFonts w:eastAsia="Batang"/>
              </w:rPr>
            </w:pPr>
            <w:r>
              <w:rPr>
                <w:rFonts w:ascii="Segoe UI Emoji" w:eastAsia="Batang" w:hAnsi="Segoe UI Emoji" w:cs="Segoe UI Emoji"/>
              </w:rPr>
              <w:t>✅</w:t>
            </w:r>
            <w:r>
              <w:rPr>
                <w:rFonts w:eastAsia="Batang"/>
              </w:rPr>
              <w:t xml:space="preserve"> Alcanzado</w:t>
            </w:r>
          </w:p>
        </w:tc>
      </w:tr>
      <w:tr w:rsidR="008651F7" w:rsidRPr="008651F7" w14:paraId="3FCAA767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2E02873C" w14:textId="5C84F3BB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Panel </w:t>
            </w:r>
            <w:proofErr w:type="spellStart"/>
            <w:r>
              <w:rPr>
                <w:rFonts w:eastAsia="Batang"/>
              </w:rPr>
              <w:t>Admin</w:t>
            </w:r>
            <w:proofErr w:type="spellEnd"/>
            <w:r>
              <w:rPr>
                <w:rFonts w:eastAsia="Batang"/>
              </w:rPr>
              <w:t xml:space="preserve"> Completo</w:t>
            </w:r>
          </w:p>
        </w:tc>
        <w:tc>
          <w:tcPr>
            <w:tcW w:w="3019" w:type="dxa"/>
          </w:tcPr>
          <w:p w14:paraId="320AC62A" w14:textId="73873A8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Final Semana 5</w:t>
            </w:r>
          </w:p>
        </w:tc>
        <w:tc>
          <w:tcPr>
            <w:tcW w:w="3019" w:type="dxa"/>
          </w:tcPr>
          <w:p w14:paraId="62610A07" w14:textId="25DE2976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Alcanzado</w:t>
            </w:r>
          </w:p>
        </w:tc>
      </w:tr>
      <w:tr w:rsidR="008651F7" w:rsidRPr="008651F7" w14:paraId="44AE1DCD" w14:textId="77777777" w:rsidTr="008651F7">
        <w:tc>
          <w:tcPr>
            <w:tcW w:w="3019" w:type="dxa"/>
          </w:tcPr>
          <w:p w14:paraId="30C7B4E8" w14:textId="66BA1C6F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Funcionalidades Avanzadas</w:t>
            </w:r>
          </w:p>
        </w:tc>
        <w:tc>
          <w:tcPr>
            <w:tcW w:w="3019" w:type="dxa"/>
          </w:tcPr>
          <w:p w14:paraId="7873FB99" w14:textId="0CE1BBCC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Final Semana 6</w:t>
            </w:r>
          </w:p>
        </w:tc>
        <w:tc>
          <w:tcPr>
            <w:tcW w:w="3019" w:type="dxa"/>
          </w:tcPr>
          <w:p w14:paraId="14881C30" w14:textId="4AEE430C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Alcanzado</w:t>
            </w:r>
          </w:p>
        </w:tc>
      </w:tr>
      <w:tr w:rsidR="008651F7" w:rsidRPr="008651F7" w14:paraId="0A81D8B5" w14:textId="77777777" w:rsidTr="0086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57F03A5" w14:textId="326343BD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Aplicación Optimizada</w:t>
            </w:r>
          </w:p>
        </w:tc>
        <w:tc>
          <w:tcPr>
            <w:tcW w:w="3019" w:type="dxa"/>
          </w:tcPr>
          <w:p w14:paraId="64BBAB9A" w14:textId="252A750A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Final Semana 7</w:t>
            </w:r>
          </w:p>
        </w:tc>
        <w:tc>
          <w:tcPr>
            <w:tcW w:w="3019" w:type="dxa"/>
          </w:tcPr>
          <w:p w14:paraId="0EB32AE9" w14:textId="68D8D021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Alcanzado</w:t>
            </w:r>
          </w:p>
        </w:tc>
      </w:tr>
      <w:tr w:rsidR="008651F7" w:rsidRPr="008651F7" w14:paraId="2E0C7F51" w14:textId="77777777" w:rsidTr="008651F7">
        <w:tc>
          <w:tcPr>
            <w:tcW w:w="3019" w:type="dxa"/>
          </w:tcPr>
          <w:p w14:paraId="00C213FD" w14:textId="307D1A62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Despliegue en Producción</w:t>
            </w:r>
          </w:p>
        </w:tc>
        <w:tc>
          <w:tcPr>
            <w:tcW w:w="3019" w:type="dxa"/>
          </w:tcPr>
          <w:p w14:paraId="308591F3" w14:textId="4A69FC87" w:rsidR="008651F7" w:rsidRDefault="008651F7" w:rsidP="008651F7">
            <w:pPr>
              <w:rPr>
                <w:rFonts w:eastAsia="Batang"/>
              </w:rPr>
            </w:pPr>
            <w:r>
              <w:rPr>
                <w:rFonts w:eastAsia="Batang"/>
              </w:rPr>
              <w:t>Final Semana 8</w:t>
            </w:r>
          </w:p>
        </w:tc>
        <w:tc>
          <w:tcPr>
            <w:tcW w:w="3019" w:type="dxa"/>
          </w:tcPr>
          <w:p w14:paraId="0F3CE43C" w14:textId="5F099DD9" w:rsidR="008651F7" w:rsidRDefault="008651F7" w:rsidP="008651F7">
            <w:pPr>
              <w:rPr>
                <w:rFonts w:ascii="Segoe UI Emoji" w:eastAsia="Batang" w:hAnsi="Segoe UI Emoji" w:cs="Segoe UI Emoji"/>
              </w:rPr>
            </w:pPr>
            <w:r>
              <w:rPr>
                <w:rFonts w:ascii="Segoe UI Emoji" w:eastAsia="Batang" w:hAnsi="Segoe UI Emoji" w:cs="Segoe UI Emoji"/>
              </w:rPr>
              <w:t>✅ Alcanzado</w:t>
            </w:r>
          </w:p>
        </w:tc>
      </w:tr>
    </w:tbl>
    <w:p w14:paraId="33BEB61B" w14:textId="28E2D100" w:rsidR="008651F7" w:rsidRPr="008651F7" w:rsidRDefault="008651F7" w:rsidP="008651F7">
      <w:pPr>
        <w:rPr>
          <w:rFonts w:eastAsia="Batang" w:cs="Arial"/>
          <w:szCs w:val="24"/>
          <w:lang w:val="es-AR"/>
        </w:rPr>
      </w:pPr>
    </w:p>
    <w:p w14:paraId="365CED9F" w14:textId="77777777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Recursos Asignados</w:t>
      </w:r>
    </w:p>
    <w:p w14:paraId="2614AF00" w14:textId="218C6973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Desarrollador Full-</w:t>
      </w:r>
      <w:proofErr w:type="spellStart"/>
      <w:r w:rsidRPr="008651F7">
        <w:rPr>
          <w:rFonts w:eastAsia="Batang" w:cs="Arial"/>
          <w:b/>
          <w:bCs/>
          <w:szCs w:val="24"/>
          <w:lang w:val="es-AR"/>
        </w:rPr>
        <w:t>Stack</w:t>
      </w:r>
      <w:proofErr w:type="spellEnd"/>
      <w:r w:rsidRPr="008651F7">
        <w:rPr>
          <w:rFonts w:eastAsia="Batang" w:cs="Arial"/>
          <w:b/>
          <w:bCs/>
          <w:szCs w:val="24"/>
          <w:lang w:val="es-AR"/>
        </w:rPr>
        <w:t>:</w:t>
      </w:r>
      <w:r w:rsidRPr="008651F7">
        <w:rPr>
          <w:rFonts w:eastAsia="Batang" w:cs="Arial"/>
          <w:szCs w:val="24"/>
          <w:lang w:val="es-AR"/>
        </w:rPr>
        <w:t> </w:t>
      </w:r>
      <w:r w:rsidR="00391EF5">
        <w:rPr>
          <w:rFonts w:eastAsia="Batang" w:cs="Arial"/>
          <w:szCs w:val="24"/>
          <w:lang w:val="es-AR"/>
        </w:rPr>
        <w:t>5</w:t>
      </w:r>
      <w:r w:rsidRPr="008651F7">
        <w:rPr>
          <w:rFonts w:eastAsia="Batang" w:cs="Arial"/>
          <w:szCs w:val="24"/>
          <w:lang w:val="es-AR"/>
        </w:rPr>
        <w:t xml:space="preserve"> persona </w:t>
      </w:r>
    </w:p>
    <w:p w14:paraId="028A5C5C" w14:textId="2A5BD9E4" w:rsidR="008651F7" w:rsidRPr="008651F7" w:rsidRDefault="008651F7" w:rsidP="009E503E">
      <w:pPr>
        <w:numPr>
          <w:ilvl w:val="0"/>
          <w:numId w:val="23"/>
        </w:numPr>
        <w:rPr>
          <w:rFonts w:eastAsia="Batang" w:cs="Arial"/>
          <w:szCs w:val="24"/>
          <w:lang w:val="es-AR"/>
        </w:rPr>
      </w:pPr>
      <w:r w:rsidRPr="008651F7">
        <w:rPr>
          <w:rFonts w:eastAsia="Batang" w:cs="Arial"/>
          <w:b/>
          <w:bCs/>
          <w:szCs w:val="24"/>
          <w:lang w:val="es-AR"/>
        </w:rPr>
        <w:t>Total,</w:t>
      </w:r>
      <w:r w:rsidRPr="008651F7">
        <w:rPr>
          <w:rFonts w:eastAsia="Batang" w:cs="Arial"/>
          <w:b/>
          <w:bCs/>
          <w:szCs w:val="24"/>
          <w:lang w:val="es-AR"/>
        </w:rPr>
        <w:t xml:space="preserve"> Horas Proyecto:</w:t>
      </w:r>
      <w:r w:rsidRPr="008651F7">
        <w:rPr>
          <w:rFonts w:eastAsia="Batang" w:cs="Arial"/>
          <w:szCs w:val="24"/>
          <w:lang w:val="es-AR"/>
        </w:rPr>
        <w:t> 320 horas</w:t>
      </w:r>
      <w:r w:rsidR="00391EF5">
        <w:rPr>
          <w:rFonts w:eastAsia="Batang" w:cs="Arial"/>
          <w:szCs w:val="24"/>
          <w:lang w:val="es-AR"/>
        </w:rPr>
        <w:t xml:space="preserve"> </w:t>
      </w:r>
      <w:proofErr w:type="spellStart"/>
      <w:r w:rsidR="00391EF5">
        <w:rPr>
          <w:rFonts w:eastAsia="Batang" w:cs="Arial"/>
          <w:szCs w:val="24"/>
          <w:lang w:val="es-AR"/>
        </w:rPr>
        <w:t>aprox</w:t>
      </w:r>
      <w:proofErr w:type="spellEnd"/>
    </w:p>
    <w:p w14:paraId="079E1236" w14:textId="77777777" w:rsidR="00097DA4" w:rsidRPr="00E229E8" w:rsidRDefault="00097DA4" w:rsidP="00E229E8">
      <w:pPr>
        <w:rPr>
          <w:rFonts w:eastAsia="Batang" w:cs="Arial"/>
          <w:szCs w:val="24"/>
        </w:rPr>
      </w:pPr>
    </w:p>
    <w:p w14:paraId="091F3D33" w14:textId="63B9EC1C" w:rsidR="00E229E8" w:rsidRPr="00583EE4" w:rsidRDefault="00E229E8" w:rsidP="00E229E8">
      <w:pPr>
        <w:pStyle w:val="Ttulo1"/>
        <w:rPr>
          <w:rFonts w:cs="Arial"/>
        </w:rPr>
      </w:pPr>
      <w:bookmarkStart w:id="31" w:name="_Toc134523961"/>
      <w:r>
        <w:rPr>
          <w:rFonts w:cs="Arial"/>
        </w:rPr>
        <w:t>RECURSOS</w:t>
      </w:r>
      <w:bookmarkEnd w:id="31"/>
    </w:p>
    <w:p w14:paraId="59EE2FDF" w14:textId="5AC37596" w:rsidR="00391EF5" w:rsidRPr="00391EF5" w:rsidRDefault="00391EF5" w:rsidP="009E503E">
      <w:pPr>
        <w:pStyle w:val="Prrafodelista"/>
        <w:numPr>
          <w:ilvl w:val="1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Recursos Humanos</w:t>
      </w:r>
    </w:p>
    <w:p w14:paraId="0B0D1B15" w14:textId="77777777" w:rsidR="00391EF5" w:rsidRDefault="00391EF5" w:rsidP="00391EF5">
      <w:pPr>
        <w:rPr>
          <w:rFonts w:eastAsia="Batang" w:cs="Arial"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945"/>
        <w:gridCol w:w="1728"/>
        <w:gridCol w:w="4384"/>
      </w:tblGrid>
      <w:tr w:rsidR="00391EF5" w:rsidRPr="00391EF5" w14:paraId="7CEF5E8E" w14:textId="77777777" w:rsidTr="0039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5" w:type="dxa"/>
          </w:tcPr>
          <w:p w14:paraId="4391D673" w14:textId="7CD0F854" w:rsidR="00391EF5" w:rsidRP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Rol</w:t>
            </w:r>
          </w:p>
        </w:tc>
        <w:tc>
          <w:tcPr>
            <w:tcW w:w="1728" w:type="dxa"/>
          </w:tcPr>
          <w:p w14:paraId="4CDCDB69" w14:textId="05E313E2" w:rsidR="00391EF5" w:rsidRP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Cantidad</w:t>
            </w:r>
          </w:p>
        </w:tc>
        <w:tc>
          <w:tcPr>
            <w:tcW w:w="4384" w:type="dxa"/>
          </w:tcPr>
          <w:p w14:paraId="4FDA189F" w14:textId="1C43BF4B" w:rsidR="00391EF5" w:rsidRP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Responsabilidades</w:t>
            </w:r>
          </w:p>
        </w:tc>
      </w:tr>
      <w:tr w:rsidR="00391EF5" w:rsidRPr="00391EF5" w14:paraId="01F66D1A" w14:textId="77777777" w:rsidTr="00391EF5">
        <w:tc>
          <w:tcPr>
            <w:tcW w:w="2945" w:type="dxa"/>
          </w:tcPr>
          <w:p w14:paraId="2CD7FED4" w14:textId="65C41F90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Desarrollador Full-</w:t>
            </w:r>
            <w:proofErr w:type="spellStart"/>
            <w:r>
              <w:rPr>
                <w:rFonts w:eastAsia="Batang"/>
              </w:rPr>
              <w:t>Stack</w:t>
            </w:r>
            <w:proofErr w:type="spellEnd"/>
          </w:p>
        </w:tc>
        <w:tc>
          <w:tcPr>
            <w:tcW w:w="1728" w:type="dxa"/>
          </w:tcPr>
          <w:p w14:paraId="7557DA70" w14:textId="3849BF63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</w:p>
        </w:tc>
        <w:tc>
          <w:tcPr>
            <w:tcW w:w="4384" w:type="dxa"/>
          </w:tcPr>
          <w:p w14:paraId="4663E935" w14:textId="676BBAF6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Desarrollo </w:t>
            </w:r>
            <w:proofErr w:type="spellStart"/>
            <w:r>
              <w:rPr>
                <w:rFonts w:eastAsia="Batang"/>
              </w:rPr>
              <w:t>frontend</w:t>
            </w:r>
            <w:proofErr w:type="spellEnd"/>
            <w:r>
              <w:rPr>
                <w:rFonts w:eastAsia="Batang"/>
              </w:rPr>
              <w:t>/</w:t>
            </w:r>
            <w:proofErr w:type="spellStart"/>
            <w:r>
              <w:rPr>
                <w:rFonts w:eastAsia="Batang"/>
              </w:rPr>
              <w:t>backend</w:t>
            </w:r>
            <w:proofErr w:type="spellEnd"/>
            <w:r>
              <w:rPr>
                <w:rFonts w:eastAsia="Batang"/>
              </w:rPr>
              <w:t xml:space="preserve">, integración de </w:t>
            </w:r>
            <w:proofErr w:type="spellStart"/>
            <w:r>
              <w:rPr>
                <w:rFonts w:eastAsia="Batang"/>
              </w:rPr>
              <w:t>APIs</w:t>
            </w:r>
            <w:proofErr w:type="spellEnd"/>
          </w:p>
        </w:tc>
      </w:tr>
      <w:tr w:rsidR="00391EF5" w:rsidRPr="00391EF5" w14:paraId="2FFBB336" w14:textId="77777777" w:rsidTr="0039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5" w:type="dxa"/>
          </w:tcPr>
          <w:p w14:paraId="2EC11B9F" w14:textId="6616E7F8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DevOps/Administrador</w:t>
            </w:r>
          </w:p>
        </w:tc>
        <w:tc>
          <w:tcPr>
            <w:tcW w:w="1728" w:type="dxa"/>
          </w:tcPr>
          <w:p w14:paraId="414D7BA0" w14:textId="32FC1315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</w:p>
        </w:tc>
        <w:tc>
          <w:tcPr>
            <w:tcW w:w="4384" w:type="dxa"/>
          </w:tcPr>
          <w:p w14:paraId="548C934C" w14:textId="1B45117D" w:rsidR="00391EF5" w:rsidRDefault="00391EF5" w:rsidP="00391EF5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 AWS, despliegue, monitoreo</w:t>
            </w:r>
          </w:p>
        </w:tc>
      </w:tr>
    </w:tbl>
    <w:p w14:paraId="5BEF7832" w14:textId="77777777" w:rsidR="00391EF5" w:rsidRPr="00391EF5" w:rsidRDefault="00391EF5" w:rsidP="00391EF5">
      <w:pPr>
        <w:rPr>
          <w:rFonts w:eastAsia="Batang"/>
        </w:rPr>
      </w:pPr>
    </w:p>
    <w:p w14:paraId="716C2144" w14:textId="50E4286B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5C451687" w14:textId="52354774" w:rsidR="00391EF5" w:rsidRPr="00391EF5" w:rsidRDefault="00391EF5" w:rsidP="009E503E">
      <w:pPr>
        <w:pStyle w:val="Prrafodelista"/>
        <w:numPr>
          <w:ilvl w:val="1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lastRenderedPageBreak/>
        <w:t>Infraestructura AWS</w:t>
      </w:r>
    </w:p>
    <w:p w14:paraId="617E1760" w14:textId="77777777" w:rsidR="00391EF5" w:rsidRDefault="00391EF5" w:rsidP="009E503E">
      <w:pPr>
        <w:numPr>
          <w:ilvl w:val="0"/>
          <w:numId w:val="24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Servicios Principales</w:t>
      </w:r>
    </w:p>
    <w:p w14:paraId="7939723B" w14:textId="77777777" w:rsidR="00373986" w:rsidRPr="00391EF5" w:rsidRDefault="00373986" w:rsidP="00373986">
      <w:pPr>
        <w:rPr>
          <w:rFonts w:eastAsia="Batang" w:cs="Arial"/>
          <w:b/>
          <w:bCs/>
          <w:szCs w:val="24"/>
          <w:lang w:val="es-AR"/>
        </w:rPr>
      </w:pPr>
    </w:p>
    <w:p w14:paraId="5A947E67" w14:textId="77777777" w:rsidR="00373986" w:rsidRDefault="00373986" w:rsidP="00373986">
      <w:pPr>
        <w:ind w:left="720"/>
        <w:rPr>
          <w:rFonts w:eastAsia="Batang" w:cs="Arial"/>
          <w:b/>
          <w:bCs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264"/>
        <w:gridCol w:w="2264"/>
        <w:gridCol w:w="2264"/>
        <w:gridCol w:w="2265"/>
      </w:tblGrid>
      <w:tr w:rsidR="00373986" w:rsidRPr="00373986" w14:paraId="3A613723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6019BE69" w14:textId="3E8D1DBF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Servicio</w:t>
            </w:r>
          </w:p>
        </w:tc>
        <w:tc>
          <w:tcPr>
            <w:tcW w:w="2264" w:type="dxa"/>
          </w:tcPr>
          <w:p w14:paraId="56AAB36F" w14:textId="46BAEEAB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Especificación</w:t>
            </w:r>
          </w:p>
        </w:tc>
        <w:tc>
          <w:tcPr>
            <w:tcW w:w="2264" w:type="dxa"/>
          </w:tcPr>
          <w:p w14:paraId="6DB29BBD" w14:textId="0C62FE80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Costo</w:t>
            </w:r>
          </w:p>
        </w:tc>
        <w:tc>
          <w:tcPr>
            <w:tcW w:w="2265" w:type="dxa"/>
          </w:tcPr>
          <w:p w14:paraId="780D8982" w14:textId="4CCA28F3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373986" w:rsidRPr="00373986" w14:paraId="09EEB635" w14:textId="77777777" w:rsidTr="00373986">
        <w:tc>
          <w:tcPr>
            <w:tcW w:w="2264" w:type="dxa"/>
          </w:tcPr>
          <w:p w14:paraId="4D76C0B4" w14:textId="25D0CD72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EC2 </w:t>
            </w:r>
            <w:proofErr w:type="spellStart"/>
            <w:r>
              <w:rPr>
                <w:rFonts w:eastAsia="Batang"/>
              </w:rPr>
              <w:t>Instance</w:t>
            </w:r>
            <w:proofErr w:type="spellEnd"/>
          </w:p>
        </w:tc>
        <w:tc>
          <w:tcPr>
            <w:tcW w:w="2264" w:type="dxa"/>
          </w:tcPr>
          <w:p w14:paraId="5FCB9A0C" w14:textId="56665F1C" w:rsidR="00373986" w:rsidRPr="00373986" w:rsidRDefault="00373986" w:rsidP="00373986">
            <w:pPr>
              <w:rPr>
                <w:rFonts w:eastAsia="Batang"/>
                <w:lang w:val="en-US"/>
              </w:rPr>
            </w:pPr>
            <w:r w:rsidRPr="00373986">
              <w:rPr>
                <w:rFonts w:eastAsia="Batang"/>
                <w:lang w:val="en-US"/>
              </w:rPr>
              <w:t>t</w:t>
            </w:r>
            <w:proofErr w:type="gramStart"/>
            <w:r w:rsidRPr="00373986">
              <w:rPr>
                <w:rFonts w:eastAsia="Batang"/>
                <w:lang w:val="en-US"/>
              </w:rPr>
              <w:t>3.micro</w:t>
            </w:r>
            <w:proofErr w:type="gramEnd"/>
            <w:r w:rsidRPr="00373986">
              <w:rPr>
                <w:rFonts w:eastAsia="Batang"/>
                <w:lang w:val="en-US"/>
              </w:rPr>
              <w:t xml:space="preserve"> (1 vCPU, 1GB RAM)</w:t>
            </w:r>
          </w:p>
        </w:tc>
        <w:tc>
          <w:tcPr>
            <w:tcW w:w="2264" w:type="dxa"/>
          </w:tcPr>
          <w:p w14:paraId="20E1A457" w14:textId="305BA710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</w:p>
        </w:tc>
        <w:tc>
          <w:tcPr>
            <w:tcW w:w="2265" w:type="dxa"/>
          </w:tcPr>
          <w:p w14:paraId="0B6A5940" w14:textId="4724EE3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Servidor de aplicación</w:t>
            </w:r>
          </w:p>
        </w:tc>
      </w:tr>
      <w:tr w:rsidR="00373986" w:rsidRPr="00373986" w14:paraId="37C67B95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23CF9671" w14:textId="547FE61C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Security </w:t>
            </w:r>
            <w:proofErr w:type="spellStart"/>
            <w:r>
              <w:rPr>
                <w:rFonts w:eastAsia="Batang"/>
              </w:rPr>
              <w:t>Groups</w:t>
            </w:r>
            <w:proofErr w:type="spellEnd"/>
          </w:p>
        </w:tc>
        <w:tc>
          <w:tcPr>
            <w:tcW w:w="2264" w:type="dxa"/>
          </w:tcPr>
          <w:p w14:paraId="6DCB3A26" w14:textId="49AB97F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Puerto 80, 443, 22</w:t>
            </w:r>
          </w:p>
        </w:tc>
        <w:tc>
          <w:tcPr>
            <w:tcW w:w="2264" w:type="dxa"/>
          </w:tcPr>
          <w:p w14:paraId="2882C07D" w14:textId="56F29A41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65" w:type="dxa"/>
          </w:tcPr>
          <w:p w14:paraId="3B1F387A" w14:textId="3414852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Firewall y acceso</w:t>
            </w:r>
          </w:p>
        </w:tc>
      </w:tr>
      <w:tr w:rsidR="00373986" w:rsidRPr="00373986" w14:paraId="18CA612B" w14:textId="77777777" w:rsidTr="00373986">
        <w:tc>
          <w:tcPr>
            <w:tcW w:w="2264" w:type="dxa"/>
          </w:tcPr>
          <w:p w14:paraId="34695DAD" w14:textId="26FE7B33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Elastic</w:t>
            </w:r>
            <w:proofErr w:type="spellEnd"/>
            <w:r>
              <w:rPr>
                <w:rFonts w:eastAsia="Batang"/>
              </w:rPr>
              <w:t xml:space="preserve"> IP</w:t>
            </w:r>
          </w:p>
        </w:tc>
        <w:tc>
          <w:tcPr>
            <w:tcW w:w="2264" w:type="dxa"/>
          </w:tcPr>
          <w:p w14:paraId="493B7B4F" w14:textId="0BC91F6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IP estática</w:t>
            </w:r>
          </w:p>
        </w:tc>
        <w:tc>
          <w:tcPr>
            <w:tcW w:w="2264" w:type="dxa"/>
          </w:tcPr>
          <w:p w14:paraId="09F6534B" w14:textId="3DC798E0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$0.005/hora</w:t>
            </w:r>
          </w:p>
        </w:tc>
        <w:tc>
          <w:tcPr>
            <w:tcW w:w="2265" w:type="dxa"/>
          </w:tcPr>
          <w:p w14:paraId="49E607E9" w14:textId="2D40A204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IP fija para producción</w:t>
            </w:r>
          </w:p>
        </w:tc>
      </w:tr>
    </w:tbl>
    <w:p w14:paraId="00C27539" w14:textId="77777777" w:rsidR="00373986" w:rsidRPr="00373986" w:rsidRDefault="00373986" w:rsidP="00373986">
      <w:pPr>
        <w:rPr>
          <w:rFonts w:eastAsia="Batang"/>
        </w:rPr>
      </w:pPr>
    </w:p>
    <w:p w14:paraId="373FE1CA" w14:textId="0D368CC1" w:rsidR="00391EF5" w:rsidRPr="00391EF5" w:rsidRDefault="00391EF5" w:rsidP="009E503E">
      <w:pPr>
        <w:numPr>
          <w:ilvl w:val="0"/>
          <w:numId w:val="24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Configuración de Red</w:t>
      </w:r>
    </w:p>
    <w:p w14:paraId="28C5CD3D" w14:textId="77777777" w:rsidR="00391EF5" w:rsidRPr="00391EF5" w:rsidRDefault="00391EF5" w:rsidP="009E503E">
      <w:pPr>
        <w:numPr>
          <w:ilvl w:val="0"/>
          <w:numId w:val="24"/>
        </w:num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VPC:</w:t>
      </w:r>
      <w:r w:rsidRPr="00391EF5">
        <w:rPr>
          <w:rFonts w:eastAsia="Batang" w:cs="Arial"/>
          <w:szCs w:val="24"/>
          <w:lang w:val="es-AR"/>
        </w:rPr>
        <w:t> Default VPC</w:t>
      </w:r>
    </w:p>
    <w:p w14:paraId="475F623E" w14:textId="77777777" w:rsidR="00391EF5" w:rsidRPr="00391EF5" w:rsidRDefault="00391EF5" w:rsidP="009E503E">
      <w:pPr>
        <w:numPr>
          <w:ilvl w:val="0"/>
          <w:numId w:val="24"/>
        </w:numPr>
        <w:rPr>
          <w:rFonts w:eastAsia="Batang" w:cs="Arial"/>
          <w:szCs w:val="24"/>
          <w:lang w:val="es-AR"/>
        </w:rPr>
      </w:pPr>
      <w:proofErr w:type="spellStart"/>
      <w:r w:rsidRPr="00391EF5">
        <w:rPr>
          <w:rFonts w:eastAsia="Batang" w:cs="Arial"/>
          <w:b/>
          <w:bCs/>
          <w:szCs w:val="24"/>
          <w:lang w:val="es-AR"/>
        </w:rPr>
        <w:t>Subnet</w:t>
      </w:r>
      <w:proofErr w:type="spellEnd"/>
      <w:r w:rsidRPr="00391EF5">
        <w:rPr>
          <w:rFonts w:eastAsia="Batang" w:cs="Arial"/>
          <w:b/>
          <w:bCs/>
          <w:szCs w:val="24"/>
          <w:lang w:val="es-AR"/>
        </w:rPr>
        <w:t>:</w:t>
      </w:r>
      <w:r w:rsidRPr="00391EF5">
        <w:rPr>
          <w:rFonts w:eastAsia="Batang" w:cs="Arial"/>
          <w:szCs w:val="24"/>
          <w:lang w:val="es-AR"/>
        </w:rPr>
        <w:t> Pública para acceso web</w:t>
      </w:r>
    </w:p>
    <w:p w14:paraId="3148D07F" w14:textId="77777777" w:rsidR="00391EF5" w:rsidRPr="00391EF5" w:rsidRDefault="00391EF5" w:rsidP="009E503E">
      <w:pPr>
        <w:numPr>
          <w:ilvl w:val="0"/>
          <w:numId w:val="24"/>
        </w:num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Internet Gateway:</w:t>
      </w:r>
      <w:r w:rsidRPr="00391EF5">
        <w:rPr>
          <w:rFonts w:eastAsia="Batang" w:cs="Arial"/>
          <w:szCs w:val="24"/>
          <w:lang w:val="es-AR"/>
        </w:rPr>
        <w:t> Para conectividad externa</w:t>
      </w:r>
    </w:p>
    <w:p w14:paraId="536FC66F" w14:textId="10611D01" w:rsidR="00391EF5" w:rsidRPr="00391EF5" w:rsidRDefault="00391EF5" w:rsidP="009E503E">
      <w:pPr>
        <w:numPr>
          <w:ilvl w:val="0"/>
          <w:numId w:val="24"/>
        </w:numPr>
        <w:rPr>
          <w:rFonts w:eastAsia="Batang" w:cs="Arial"/>
          <w:szCs w:val="24"/>
          <w:lang w:val="es-AR"/>
        </w:rPr>
      </w:pPr>
      <w:proofErr w:type="spellStart"/>
      <w:r w:rsidRPr="00391EF5">
        <w:rPr>
          <w:rFonts w:eastAsia="Batang" w:cs="Arial"/>
          <w:b/>
          <w:bCs/>
          <w:szCs w:val="24"/>
          <w:lang w:val="es-AR"/>
        </w:rPr>
        <w:t>Route</w:t>
      </w:r>
      <w:proofErr w:type="spellEnd"/>
      <w:r w:rsidRPr="00391EF5">
        <w:rPr>
          <w:rFonts w:eastAsia="Batang" w:cs="Arial"/>
          <w:b/>
          <w:bCs/>
          <w:szCs w:val="24"/>
          <w:lang w:val="es-AR"/>
        </w:rPr>
        <w:t xml:space="preserve"> Tables:</w:t>
      </w:r>
      <w:r w:rsidRPr="00391EF5">
        <w:rPr>
          <w:rFonts w:eastAsia="Batang" w:cs="Arial"/>
          <w:szCs w:val="24"/>
          <w:lang w:val="es-AR"/>
        </w:rPr>
        <w:t> Configuración de enrutamiento</w:t>
      </w:r>
      <w:r w:rsidRPr="00391EF5">
        <w:rPr>
          <w:rFonts w:eastAsia="Batang" w:cs="Arial"/>
          <w:szCs w:val="24"/>
          <w:lang w:val="es-AR"/>
        </w:rPr>
        <w:pict w14:anchorId="4E9CF51C">
          <v:rect id="_x0000_i1418" style="width:3in;height:.75pt" o:hrpct="0" o:hralign="center" o:hrstd="t" o:hrnoshade="t" o:hr="t" stroked="f"/>
        </w:pict>
      </w:r>
    </w:p>
    <w:p w14:paraId="6AD0CA1B" w14:textId="13BDDF25" w:rsidR="00373986" w:rsidRPr="00373986" w:rsidRDefault="00391EF5" w:rsidP="009E503E">
      <w:pPr>
        <w:pStyle w:val="Prrafodelista"/>
        <w:numPr>
          <w:ilvl w:val="1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73986">
        <w:rPr>
          <w:rFonts w:eastAsia="Batang" w:cs="Arial"/>
          <w:b/>
          <w:bCs/>
          <w:szCs w:val="24"/>
          <w:lang w:val="es-AR"/>
        </w:rPr>
        <w:t>Base de Datos Externa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157"/>
        <w:gridCol w:w="2658"/>
        <w:gridCol w:w="283"/>
        <w:gridCol w:w="1752"/>
        <w:gridCol w:w="2207"/>
      </w:tblGrid>
      <w:tr w:rsidR="00373986" w:rsidRPr="00373986" w14:paraId="00EE50D3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7" w:type="dxa"/>
          </w:tcPr>
          <w:p w14:paraId="06539B08" w14:textId="1B82139B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Recurso</w:t>
            </w:r>
          </w:p>
        </w:tc>
        <w:tc>
          <w:tcPr>
            <w:tcW w:w="2658" w:type="dxa"/>
          </w:tcPr>
          <w:p w14:paraId="506F2D5D" w14:textId="1F5A4027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Especificación</w:t>
            </w:r>
          </w:p>
        </w:tc>
        <w:tc>
          <w:tcPr>
            <w:tcW w:w="2035" w:type="dxa"/>
            <w:gridSpan w:val="2"/>
          </w:tcPr>
          <w:p w14:paraId="542C301C" w14:textId="67577722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Costo</w:t>
            </w:r>
          </w:p>
        </w:tc>
        <w:tc>
          <w:tcPr>
            <w:tcW w:w="2207" w:type="dxa"/>
          </w:tcPr>
          <w:p w14:paraId="3E3E8E85" w14:textId="6E705490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373986" w:rsidRPr="00373986" w14:paraId="3E224E99" w14:textId="77777777" w:rsidTr="00373986">
        <w:tc>
          <w:tcPr>
            <w:tcW w:w="2157" w:type="dxa"/>
          </w:tcPr>
          <w:p w14:paraId="3D14B712" w14:textId="452E0F1C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Neon</w:t>
            </w:r>
            <w:proofErr w:type="spellEnd"/>
            <w:r>
              <w:rPr>
                <w:rFonts w:eastAsia="Batang"/>
              </w:rPr>
              <w:t xml:space="preserve"> PostgreSQL</w:t>
            </w:r>
          </w:p>
        </w:tc>
        <w:tc>
          <w:tcPr>
            <w:tcW w:w="2941" w:type="dxa"/>
            <w:gridSpan w:val="2"/>
          </w:tcPr>
          <w:p w14:paraId="5EC00F8B" w14:textId="1306829C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0.5GB </w:t>
            </w:r>
            <w:proofErr w:type="spellStart"/>
            <w:r>
              <w:rPr>
                <w:rFonts w:eastAsia="Batang"/>
              </w:rPr>
              <w:t>storage</w:t>
            </w:r>
            <w:proofErr w:type="spellEnd"/>
            <w:r>
              <w:rPr>
                <w:rFonts w:eastAsia="Batang"/>
              </w:rPr>
              <w:t xml:space="preserve">, 1 compute </w:t>
            </w:r>
            <w:proofErr w:type="spellStart"/>
            <w:r>
              <w:rPr>
                <w:rFonts w:eastAsia="Batang"/>
              </w:rPr>
              <w:t>unit</w:t>
            </w:r>
            <w:proofErr w:type="spellEnd"/>
          </w:p>
        </w:tc>
        <w:tc>
          <w:tcPr>
            <w:tcW w:w="1752" w:type="dxa"/>
          </w:tcPr>
          <w:p w14:paraId="092137D1" w14:textId="7BCD618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</w:p>
        </w:tc>
        <w:tc>
          <w:tcPr>
            <w:tcW w:w="2207" w:type="dxa"/>
          </w:tcPr>
          <w:p w14:paraId="5A670B1D" w14:textId="112457FC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Base de datos principal</w:t>
            </w:r>
          </w:p>
        </w:tc>
      </w:tr>
      <w:tr w:rsidR="00373986" w:rsidRPr="00373986" w14:paraId="030B3D3E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7" w:type="dxa"/>
          </w:tcPr>
          <w:p w14:paraId="2430BBB2" w14:textId="61392F3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Conexiones</w:t>
            </w:r>
          </w:p>
        </w:tc>
        <w:tc>
          <w:tcPr>
            <w:tcW w:w="2941" w:type="dxa"/>
            <w:gridSpan w:val="2"/>
          </w:tcPr>
          <w:p w14:paraId="7C9D6311" w14:textId="69D62E72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Hasta 100 conexiones concurrentes</w:t>
            </w:r>
          </w:p>
        </w:tc>
        <w:tc>
          <w:tcPr>
            <w:tcW w:w="1752" w:type="dxa"/>
          </w:tcPr>
          <w:p w14:paraId="3CEE875A" w14:textId="58C0C2D9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Incluido</w:t>
            </w:r>
          </w:p>
        </w:tc>
        <w:tc>
          <w:tcPr>
            <w:tcW w:w="2207" w:type="dxa"/>
          </w:tcPr>
          <w:p w14:paraId="25CB4B0F" w14:textId="75FFED33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Pool de conexiones</w:t>
            </w:r>
          </w:p>
        </w:tc>
      </w:tr>
    </w:tbl>
    <w:p w14:paraId="602B7C5A" w14:textId="77777777" w:rsidR="00373986" w:rsidRPr="00373986" w:rsidRDefault="00373986" w:rsidP="00373986">
      <w:pPr>
        <w:rPr>
          <w:rFonts w:eastAsia="Batang"/>
        </w:rPr>
      </w:pPr>
    </w:p>
    <w:p w14:paraId="398DDF11" w14:textId="326823A0" w:rsidR="00391EF5" w:rsidRDefault="00391EF5" w:rsidP="00391EF5">
      <w:pPr>
        <w:rPr>
          <w:rFonts w:eastAsia="Batang" w:cs="Arial"/>
          <w:szCs w:val="24"/>
          <w:lang w:val="es-AR"/>
        </w:rPr>
      </w:pPr>
    </w:p>
    <w:p w14:paraId="186619E2" w14:textId="77777777" w:rsidR="00373986" w:rsidRPr="00391EF5" w:rsidRDefault="00373986" w:rsidP="00391EF5">
      <w:pPr>
        <w:rPr>
          <w:rFonts w:eastAsia="Batang" w:cs="Arial"/>
          <w:szCs w:val="24"/>
          <w:lang w:val="es-AR"/>
        </w:rPr>
      </w:pPr>
    </w:p>
    <w:p w14:paraId="12B34F8B" w14:textId="5A211199" w:rsidR="00391EF5" w:rsidRPr="00373986" w:rsidRDefault="00391EF5" w:rsidP="009E503E">
      <w:pPr>
        <w:pStyle w:val="Prrafodelista"/>
        <w:numPr>
          <w:ilvl w:val="1"/>
          <w:numId w:val="23"/>
        </w:numPr>
        <w:rPr>
          <w:rFonts w:eastAsia="Batang" w:cs="Arial"/>
          <w:b/>
          <w:bCs/>
          <w:sz w:val="24"/>
          <w:szCs w:val="28"/>
          <w:lang w:val="es-AR"/>
        </w:rPr>
      </w:pPr>
      <w:r w:rsidRPr="00373986">
        <w:rPr>
          <w:rFonts w:eastAsia="Batang" w:cs="Arial"/>
          <w:b/>
          <w:bCs/>
          <w:sz w:val="24"/>
          <w:szCs w:val="28"/>
          <w:lang w:val="es-AR"/>
        </w:rPr>
        <w:lastRenderedPageBreak/>
        <w:t xml:space="preserve"> Servicios de Terceros</w:t>
      </w:r>
    </w:p>
    <w:p w14:paraId="714C8C29" w14:textId="4B9113D2" w:rsidR="00373986" w:rsidRDefault="00391EF5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Gestión de Imágenes</w:t>
      </w:r>
    </w:p>
    <w:p w14:paraId="2DE71A66" w14:textId="77777777" w:rsidR="00373986" w:rsidRPr="00373986" w:rsidRDefault="00373986" w:rsidP="00373986">
      <w:pPr>
        <w:ind w:left="360"/>
        <w:rPr>
          <w:rFonts w:eastAsia="Batang" w:cs="Arial"/>
          <w:b/>
          <w:bCs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264"/>
        <w:gridCol w:w="2264"/>
        <w:gridCol w:w="1137"/>
        <w:gridCol w:w="3392"/>
      </w:tblGrid>
      <w:tr w:rsidR="00373986" w:rsidRPr="00373986" w14:paraId="60D85265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3EEF83AD" w14:textId="65DDDB35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Servicio</w:t>
            </w:r>
          </w:p>
        </w:tc>
        <w:tc>
          <w:tcPr>
            <w:tcW w:w="2264" w:type="dxa"/>
          </w:tcPr>
          <w:p w14:paraId="059B46EA" w14:textId="0B2F7D63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Plan</w:t>
            </w:r>
          </w:p>
        </w:tc>
        <w:tc>
          <w:tcPr>
            <w:tcW w:w="1137" w:type="dxa"/>
          </w:tcPr>
          <w:p w14:paraId="30FC21ED" w14:textId="37E9FF7B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Costo</w:t>
            </w:r>
          </w:p>
        </w:tc>
        <w:tc>
          <w:tcPr>
            <w:tcW w:w="3392" w:type="dxa"/>
          </w:tcPr>
          <w:p w14:paraId="53AE4D4D" w14:textId="26FAD439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Límites</w:t>
            </w:r>
          </w:p>
        </w:tc>
      </w:tr>
      <w:tr w:rsidR="00373986" w:rsidRPr="00373986" w14:paraId="1317D5B9" w14:textId="77777777" w:rsidTr="00373986">
        <w:tc>
          <w:tcPr>
            <w:tcW w:w="2264" w:type="dxa"/>
          </w:tcPr>
          <w:p w14:paraId="41A500C8" w14:textId="146EE36B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Cloudinary</w:t>
            </w:r>
            <w:proofErr w:type="spellEnd"/>
          </w:p>
        </w:tc>
        <w:tc>
          <w:tcPr>
            <w:tcW w:w="2264" w:type="dxa"/>
          </w:tcPr>
          <w:p w14:paraId="721BC8C0" w14:textId="7D172C65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</w:p>
        </w:tc>
        <w:tc>
          <w:tcPr>
            <w:tcW w:w="1137" w:type="dxa"/>
          </w:tcPr>
          <w:p w14:paraId="2EF1749F" w14:textId="7D0F12F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$0</w:t>
            </w:r>
          </w:p>
        </w:tc>
        <w:tc>
          <w:tcPr>
            <w:tcW w:w="3392" w:type="dxa"/>
          </w:tcPr>
          <w:p w14:paraId="0013CFCF" w14:textId="4658B573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25GB </w:t>
            </w:r>
            <w:proofErr w:type="spellStart"/>
            <w:r>
              <w:rPr>
                <w:rFonts w:eastAsia="Batang"/>
              </w:rPr>
              <w:t>storage</w:t>
            </w:r>
            <w:proofErr w:type="spellEnd"/>
            <w:r>
              <w:rPr>
                <w:rFonts w:eastAsia="Batang"/>
              </w:rPr>
              <w:t xml:space="preserve">, 25GB </w:t>
            </w:r>
            <w:proofErr w:type="spellStart"/>
            <w:r>
              <w:rPr>
                <w:rFonts w:eastAsia="Batang"/>
              </w:rPr>
              <w:t>bandwidth</w:t>
            </w:r>
            <w:proofErr w:type="spellEnd"/>
          </w:p>
        </w:tc>
      </w:tr>
    </w:tbl>
    <w:p w14:paraId="7023D118" w14:textId="77777777" w:rsidR="00373986" w:rsidRPr="00373986" w:rsidRDefault="00373986" w:rsidP="00373986">
      <w:pPr>
        <w:rPr>
          <w:rFonts w:eastAsia="Batang"/>
        </w:rPr>
      </w:pPr>
    </w:p>
    <w:p w14:paraId="55B796DE" w14:textId="368B40AC" w:rsidR="00373986" w:rsidRPr="00373986" w:rsidRDefault="00391EF5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proofErr w:type="spellStart"/>
      <w:r w:rsidRPr="00391EF5">
        <w:rPr>
          <w:rFonts w:eastAsia="Batang" w:cs="Arial"/>
          <w:b/>
          <w:bCs/>
          <w:szCs w:val="24"/>
          <w:lang w:val="es-AR"/>
        </w:rPr>
        <w:t>APIs</w:t>
      </w:r>
      <w:proofErr w:type="spellEnd"/>
      <w:r w:rsidRPr="00391EF5">
        <w:rPr>
          <w:rFonts w:eastAsia="Batang" w:cs="Arial"/>
          <w:b/>
          <w:bCs/>
          <w:szCs w:val="24"/>
          <w:lang w:val="es-AR"/>
        </w:rPr>
        <w:t xml:space="preserve"> Externas</w:t>
      </w:r>
    </w:p>
    <w:p w14:paraId="6BBFD6CD" w14:textId="77777777" w:rsidR="00373986" w:rsidRPr="00373986" w:rsidRDefault="00373986" w:rsidP="00373986">
      <w:pPr>
        <w:rPr>
          <w:rFonts w:eastAsia="Batang" w:cs="Arial"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264"/>
        <w:gridCol w:w="2264"/>
        <w:gridCol w:w="2264"/>
        <w:gridCol w:w="2265"/>
      </w:tblGrid>
      <w:tr w:rsidR="00373986" w:rsidRPr="00373986" w14:paraId="3745682A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12244D3B" w14:textId="7CB9F3C3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API</w:t>
            </w:r>
          </w:p>
        </w:tc>
        <w:tc>
          <w:tcPr>
            <w:tcW w:w="2264" w:type="dxa"/>
          </w:tcPr>
          <w:p w14:paraId="15B38449" w14:textId="04C97E3F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Tipo</w:t>
            </w:r>
          </w:p>
        </w:tc>
        <w:tc>
          <w:tcPr>
            <w:tcW w:w="2264" w:type="dxa"/>
          </w:tcPr>
          <w:p w14:paraId="22E6B2AC" w14:textId="40FCFAD9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Costo</w:t>
            </w:r>
          </w:p>
        </w:tc>
        <w:tc>
          <w:tcPr>
            <w:tcW w:w="2265" w:type="dxa"/>
          </w:tcPr>
          <w:p w14:paraId="07613546" w14:textId="44302701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373986" w:rsidRPr="00373986" w14:paraId="43E3F87B" w14:textId="77777777" w:rsidTr="00373986">
        <w:tc>
          <w:tcPr>
            <w:tcW w:w="2264" w:type="dxa"/>
          </w:tcPr>
          <w:p w14:paraId="5FBF632F" w14:textId="1BC059B5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BCV Venezuela</w:t>
            </w:r>
          </w:p>
        </w:tc>
        <w:tc>
          <w:tcPr>
            <w:tcW w:w="2264" w:type="dxa"/>
          </w:tcPr>
          <w:p w14:paraId="4C4CF9F6" w14:textId="3D3E321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Pública</w:t>
            </w:r>
          </w:p>
        </w:tc>
        <w:tc>
          <w:tcPr>
            <w:tcW w:w="2264" w:type="dxa"/>
          </w:tcPr>
          <w:p w14:paraId="401E1DD2" w14:textId="1615A00A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65" w:type="dxa"/>
          </w:tcPr>
          <w:p w14:paraId="5E6AD7C1" w14:textId="56A94BC4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Tasas de cambio</w:t>
            </w:r>
          </w:p>
        </w:tc>
      </w:tr>
    </w:tbl>
    <w:p w14:paraId="15932523" w14:textId="4A11154A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49045C26" w14:textId="0E4EEB58" w:rsidR="00391EF5" w:rsidRPr="00373986" w:rsidRDefault="00391EF5" w:rsidP="009E503E">
      <w:pPr>
        <w:pStyle w:val="Prrafodelista"/>
        <w:numPr>
          <w:ilvl w:val="1"/>
          <w:numId w:val="24"/>
        </w:numPr>
        <w:rPr>
          <w:rFonts w:eastAsia="Batang" w:cs="Arial"/>
          <w:b/>
          <w:bCs/>
          <w:sz w:val="24"/>
          <w:szCs w:val="24"/>
          <w:lang w:val="es-AR"/>
        </w:rPr>
      </w:pPr>
      <w:r w:rsidRPr="00373986">
        <w:rPr>
          <w:rFonts w:eastAsia="Batang" w:cs="Arial"/>
          <w:b/>
          <w:bCs/>
          <w:sz w:val="24"/>
          <w:szCs w:val="24"/>
          <w:lang w:val="es-AR"/>
        </w:rPr>
        <w:t>Herramientas de Desarrollo</w:t>
      </w:r>
    </w:p>
    <w:p w14:paraId="474FECA1" w14:textId="77777777" w:rsidR="00391EF5" w:rsidRPr="00391EF5" w:rsidRDefault="00391EF5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Software y Licencias</w:t>
      </w:r>
    </w:p>
    <w:p w14:paraId="1D630043" w14:textId="77777777" w:rsidR="00373986" w:rsidRDefault="00373986" w:rsidP="00373986">
      <w:pPr>
        <w:rPr>
          <w:rFonts w:eastAsia="Batang" w:cs="Arial"/>
          <w:b/>
          <w:bCs/>
          <w:szCs w:val="24"/>
          <w:lang w:val="es-AR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431"/>
        <w:gridCol w:w="2207"/>
        <w:gridCol w:w="2177"/>
        <w:gridCol w:w="2242"/>
      </w:tblGrid>
      <w:tr w:rsidR="00373986" w:rsidRPr="00373986" w14:paraId="38FD3235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1" w:type="dxa"/>
          </w:tcPr>
          <w:p w14:paraId="70156685" w14:textId="1F094A68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Herramienta</w:t>
            </w:r>
          </w:p>
        </w:tc>
        <w:tc>
          <w:tcPr>
            <w:tcW w:w="2207" w:type="dxa"/>
          </w:tcPr>
          <w:p w14:paraId="000AF3D5" w14:textId="2D57F751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Versión</w:t>
            </w:r>
          </w:p>
        </w:tc>
        <w:tc>
          <w:tcPr>
            <w:tcW w:w="2177" w:type="dxa"/>
          </w:tcPr>
          <w:p w14:paraId="3F38DB11" w14:textId="18047676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Costo&lt;/b&gt;</w:t>
            </w:r>
          </w:p>
        </w:tc>
        <w:tc>
          <w:tcPr>
            <w:tcW w:w="2242" w:type="dxa"/>
          </w:tcPr>
          <w:p w14:paraId="0338E6DC" w14:textId="0D47B86C" w:rsidR="00373986" w:rsidRP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373986" w:rsidRPr="00373986" w14:paraId="6E161C08" w14:textId="77777777" w:rsidTr="00373986">
        <w:tc>
          <w:tcPr>
            <w:tcW w:w="2431" w:type="dxa"/>
          </w:tcPr>
          <w:p w14:paraId="0E41FBC0" w14:textId="613E4555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Node.js</w:t>
            </w:r>
          </w:p>
        </w:tc>
        <w:tc>
          <w:tcPr>
            <w:tcW w:w="2207" w:type="dxa"/>
          </w:tcPr>
          <w:p w14:paraId="1463AAED" w14:textId="2CF6B369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18+ LTS</w:t>
            </w:r>
          </w:p>
        </w:tc>
        <w:tc>
          <w:tcPr>
            <w:tcW w:w="2177" w:type="dxa"/>
          </w:tcPr>
          <w:p w14:paraId="4EA10616" w14:textId="0F4D7B58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2" w:type="dxa"/>
          </w:tcPr>
          <w:p w14:paraId="1273587B" w14:textId="2A819B4A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Runtime</w:t>
            </w:r>
            <w:proofErr w:type="spellEnd"/>
            <w:r>
              <w:rPr>
                <w:rFonts w:eastAsia="Batang"/>
              </w:rPr>
              <w:t xml:space="preserve"> JavaScript</w:t>
            </w:r>
          </w:p>
        </w:tc>
      </w:tr>
      <w:tr w:rsidR="00373986" w:rsidRPr="00373986" w14:paraId="52957A68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1" w:type="dxa"/>
          </w:tcPr>
          <w:p w14:paraId="7F02BF09" w14:textId="4B85D660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Git</w:t>
            </w:r>
          </w:p>
        </w:tc>
        <w:tc>
          <w:tcPr>
            <w:tcW w:w="2207" w:type="dxa"/>
          </w:tcPr>
          <w:p w14:paraId="2767BE32" w14:textId="687DFE9C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Latest</w:t>
            </w:r>
            <w:proofErr w:type="spellEnd"/>
          </w:p>
        </w:tc>
        <w:tc>
          <w:tcPr>
            <w:tcW w:w="2177" w:type="dxa"/>
          </w:tcPr>
          <w:p w14:paraId="51F85CCE" w14:textId="449D896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2" w:type="dxa"/>
          </w:tcPr>
          <w:p w14:paraId="400D201B" w14:textId="6AAE03DF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Control de versiones</w:t>
            </w:r>
          </w:p>
        </w:tc>
      </w:tr>
      <w:tr w:rsidR="00373986" w:rsidRPr="00373986" w14:paraId="322ADAEB" w14:textId="77777777" w:rsidTr="00373986">
        <w:tc>
          <w:tcPr>
            <w:tcW w:w="2431" w:type="dxa"/>
          </w:tcPr>
          <w:p w14:paraId="7FD06F49" w14:textId="311D332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VS </w:t>
            </w:r>
            <w:proofErr w:type="spellStart"/>
            <w:r>
              <w:rPr>
                <w:rFonts w:eastAsia="Batang"/>
              </w:rPr>
              <w:t>Code</w:t>
            </w:r>
            <w:proofErr w:type="spellEnd"/>
          </w:p>
        </w:tc>
        <w:tc>
          <w:tcPr>
            <w:tcW w:w="2207" w:type="dxa"/>
          </w:tcPr>
          <w:p w14:paraId="7A4A4FEF" w14:textId="48411BF7" w:rsidR="00373986" w:rsidRDefault="00373986" w:rsidP="00373986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Latest</w:t>
            </w:r>
            <w:proofErr w:type="spellEnd"/>
          </w:p>
        </w:tc>
        <w:tc>
          <w:tcPr>
            <w:tcW w:w="2177" w:type="dxa"/>
          </w:tcPr>
          <w:p w14:paraId="0FE96CF4" w14:textId="04DAABAD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2" w:type="dxa"/>
          </w:tcPr>
          <w:p w14:paraId="09057A20" w14:textId="53F8B043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Editor de código</w:t>
            </w:r>
          </w:p>
        </w:tc>
      </w:tr>
      <w:tr w:rsidR="00373986" w:rsidRPr="00373986" w14:paraId="10020639" w14:textId="77777777" w:rsidTr="0037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1" w:type="dxa"/>
          </w:tcPr>
          <w:p w14:paraId="098B4270" w14:textId="38B564B1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Postman</w:t>
            </w:r>
          </w:p>
        </w:tc>
        <w:tc>
          <w:tcPr>
            <w:tcW w:w="2207" w:type="dxa"/>
          </w:tcPr>
          <w:p w14:paraId="3E808659" w14:textId="21E4A5AE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Free</w:t>
            </w:r>
          </w:p>
        </w:tc>
        <w:tc>
          <w:tcPr>
            <w:tcW w:w="2177" w:type="dxa"/>
          </w:tcPr>
          <w:p w14:paraId="63AEDEFE" w14:textId="5BB4D3B5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2" w:type="dxa"/>
          </w:tcPr>
          <w:p w14:paraId="46ADAE3C" w14:textId="432ABC3E" w:rsidR="00373986" w:rsidRDefault="00373986" w:rsidP="00373986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Testing de </w:t>
            </w:r>
            <w:proofErr w:type="spellStart"/>
            <w:r>
              <w:rPr>
                <w:rFonts w:eastAsia="Batang"/>
              </w:rPr>
              <w:t>APIs</w:t>
            </w:r>
            <w:proofErr w:type="spellEnd"/>
          </w:p>
        </w:tc>
      </w:tr>
    </w:tbl>
    <w:p w14:paraId="1F15778C" w14:textId="77777777" w:rsidR="00373986" w:rsidRPr="00373986" w:rsidRDefault="00373986" w:rsidP="00373986">
      <w:pPr>
        <w:rPr>
          <w:rFonts w:eastAsia="Batang"/>
        </w:rPr>
      </w:pPr>
    </w:p>
    <w:p w14:paraId="166893F7" w14:textId="2B8B6E5C" w:rsidR="00373986" w:rsidRDefault="00373986" w:rsidP="00373986">
      <w:pPr>
        <w:rPr>
          <w:rFonts w:eastAsia="Batang" w:cs="Arial"/>
          <w:b/>
          <w:bCs/>
          <w:szCs w:val="24"/>
          <w:lang w:val="es-AR"/>
        </w:rPr>
      </w:pPr>
    </w:p>
    <w:p w14:paraId="65AA51AD" w14:textId="77777777" w:rsidR="00373986" w:rsidRDefault="00373986" w:rsidP="00373986">
      <w:pPr>
        <w:rPr>
          <w:rFonts w:eastAsia="Batang" w:cs="Arial"/>
          <w:b/>
          <w:bCs/>
          <w:szCs w:val="24"/>
          <w:lang w:val="es-AR"/>
        </w:rPr>
      </w:pPr>
    </w:p>
    <w:p w14:paraId="3C48EDA3" w14:textId="4501178A" w:rsidR="00391EF5" w:rsidRPr="00391EF5" w:rsidRDefault="00391EF5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lastRenderedPageBreak/>
        <w:t>Dependencias del Proyecto</w:t>
      </w:r>
    </w:p>
    <w:p w14:paraId="54D1587C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>{</w:t>
      </w:r>
    </w:p>
    <w:p w14:paraId="7E3C77D1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</w:t>
      </w:r>
      <w:proofErr w:type="spellStart"/>
      <w:r w:rsidRPr="00391EF5">
        <w:rPr>
          <w:rFonts w:eastAsia="Batang" w:cs="Arial"/>
          <w:szCs w:val="24"/>
          <w:lang w:val="es-AR"/>
        </w:rPr>
        <w:t>next</w:t>
      </w:r>
      <w:proofErr w:type="spellEnd"/>
      <w:r w:rsidRPr="00391EF5">
        <w:rPr>
          <w:rFonts w:eastAsia="Batang" w:cs="Arial"/>
          <w:szCs w:val="24"/>
          <w:lang w:val="es-AR"/>
        </w:rPr>
        <w:t>": "14.x",</w:t>
      </w:r>
    </w:p>
    <w:p w14:paraId="70CD86E8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</w:t>
      </w:r>
      <w:proofErr w:type="spellStart"/>
      <w:r w:rsidRPr="00391EF5">
        <w:rPr>
          <w:rFonts w:eastAsia="Batang" w:cs="Arial"/>
          <w:szCs w:val="24"/>
          <w:lang w:val="es-AR"/>
        </w:rPr>
        <w:t>react</w:t>
      </w:r>
      <w:proofErr w:type="spellEnd"/>
      <w:r w:rsidRPr="00391EF5">
        <w:rPr>
          <w:rFonts w:eastAsia="Batang" w:cs="Arial"/>
          <w:szCs w:val="24"/>
          <w:lang w:val="es-AR"/>
        </w:rPr>
        <w:t>": "18.x",</w:t>
      </w:r>
    </w:p>
    <w:p w14:paraId="17BD6766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</w:t>
      </w:r>
      <w:proofErr w:type="spellStart"/>
      <w:r w:rsidRPr="00391EF5">
        <w:rPr>
          <w:rFonts w:eastAsia="Batang" w:cs="Arial"/>
          <w:szCs w:val="24"/>
          <w:lang w:val="es-AR"/>
        </w:rPr>
        <w:t>typescript</w:t>
      </w:r>
      <w:proofErr w:type="spellEnd"/>
      <w:r w:rsidRPr="00391EF5">
        <w:rPr>
          <w:rFonts w:eastAsia="Batang" w:cs="Arial"/>
          <w:szCs w:val="24"/>
          <w:lang w:val="es-AR"/>
        </w:rPr>
        <w:t>": "5.x",</w:t>
      </w:r>
    </w:p>
    <w:p w14:paraId="583463EF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"prisma": "5.x",</w:t>
      </w:r>
    </w:p>
    <w:p w14:paraId="6CEAA449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</w:t>
      </w:r>
      <w:proofErr w:type="spellStart"/>
      <w:r w:rsidRPr="00391EF5">
        <w:rPr>
          <w:rFonts w:eastAsia="Batang" w:cs="Arial"/>
          <w:szCs w:val="24"/>
          <w:lang w:val="es-AR"/>
        </w:rPr>
        <w:t>tailwindcss</w:t>
      </w:r>
      <w:proofErr w:type="spellEnd"/>
      <w:r w:rsidRPr="00391EF5">
        <w:rPr>
          <w:rFonts w:eastAsia="Batang" w:cs="Arial"/>
          <w:szCs w:val="24"/>
          <w:lang w:val="es-AR"/>
        </w:rPr>
        <w:t>": "3.x",</w:t>
      </w:r>
    </w:p>
    <w:p w14:paraId="00AD63E8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 xml:space="preserve">  "</w:t>
      </w:r>
      <w:proofErr w:type="spellStart"/>
      <w:r w:rsidRPr="00391EF5">
        <w:rPr>
          <w:rFonts w:eastAsia="Batang" w:cs="Arial"/>
          <w:szCs w:val="24"/>
          <w:lang w:val="es-AR"/>
        </w:rPr>
        <w:t>next-auth</w:t>
      </w:r>
      <w:proofErr w:type="spellEnd"/>
      <w:r w:rsidRPr="00391EF5">
        <w:rPr>
          <w:rFonts w:eastAsia="Batang" w:cs="Arial"/>
          <w:szCs w:val="24"/>
          <w:lang w:val="es-AR"/>
        </w:rPr>
        <w:t>": "4.x"</w:t>
      </w:r>
    </w:p>
    <w:p w14:paraId="16DE779A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t>}</w:t>
      </w:r>
    </w:p>
    <w:p w14:paraId="437197CB" w14:textId="77777777" w:rsidR="00391EF5" w:rsidRPr="00391EF5" w:rsidRDefault="00391EF5" w:rsidP="00391EF5">
      <w:p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szCs w:val="24"/>
          <w:lang w:val="es-AR"/>
        </w:rPr>
        <w:pict w14:anchorId="6DE99A30">
          <v:rect id="_x0000_i1421" style="width:3in;height:.75pt" o:hrpct="0" o:hralign="center" o:hrstd="t" o:hrnoshade="t" o:hr="t" stroked="f"/>
        </w:pict>
      </w:r>
    </w:p>
    <w:p w14:paraId="77D92993" w14:textId="6F4BDB6F" w:rsidR="00391EF5" w:rsidRPr="0022121C" w:rsidRDefault="00391EF5" w:rsidP="009E503E">
      <w:pPr>
        <w:pStyle w:val="Prrafodelista"/>
        <w:numPr>
          <w:ilvl w:val="1"/>
          <w:numId w:val="24"/>
        </w:numPr>
        <w:rPr>
          <w:rFonts w:eastAsia="Batang" w:cs="Arial"/>
          <w:b/>
          <w:bCs/>
          <w:szCs w:val="24"/>
          <w:lang w:val="es-AR"/>
        </w:rPr>
      </w:pPr>
      <w:r w:rsidRPr="0022121C">
        <w:rPr>
          <w:rFonts w:eastAsia="Batang" w:cs="Arial"/>
          <w:b/>
          <w:bCs/>
          <w:szCs w:val="24"/>
          <w:lang w:val="es-AR"/>
        </w:rPr>
        <w:t>Equipos y Hardware</w:t>
      </w:r>
    </w:p>
    <w:p w14:paraId="611CDCA5" w14:textId="77777777" w:rsidR="00391EF5" w:rsidRPr="00391EF5" w:rsidRDefault="00391EF5" w:rsidP="009E503E">
      <w:pPr>
        <w:numPr>
          <w:ilvl w:val="0"/>
          <w:numId w:val="23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Desarrollo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22121C" w:rsidRPr="0022121C" w14:paraId="33859BDA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0E70F8A6" w14:textId="27B8B624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Equipo</w:t>
            </w:r>
          </w:p>
        </w:tc>
        <w:tc>
          <w:tcPr>
            <w:tcW w:w="3019" w:type="dxa"/>
          </w:tcPr>
          <w:p w14:paraId="1EFFB779" w14:textId="7430428A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Especificación Mínima</w:t>
            </w:r>
          </w:p>
        </w:tc>
        <w:tc>
          <w:tcPr>
            <w:tcW w:w="3019" w:type="dxa"/>
          </w:tcPr>
          <w:p w14:paraId="532E5527" w14:textId="7A75A290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22121C" w:rsidRPr="0022121C" w14:paraId="4B29E3D1" w14:textId="77777777" w:rsidTr="0022121C">
        <w:tc>
          <w:tcPr>
            <w:tcW w:w="3019" w:type="dxa"/>
          </w:tcPr>
          <w:p w14:paraId="6B8AA37F" w14:textId="21159654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Laptop/PC</w:t>
            </w:r>
          </w:p>
        </w:tc>
        <w:tc>
          <w:tcPr>
            <w:tcW w:w="3019" w:type="dxa"/>
          </w:tcPr>
          <w:p w14:paraId="40AF2FD4" w14:textId="5434E058" w:rsidR="0022121C" w:rsidRPr="0022121C" w:rsidRDefault="0022121C" w:rsidP="0022121C">
            <w:pPr>
              <w:rPr>
                <w:rFonts w:eastAsia="Batang"/>
                <w:lang w:val="en-US"/>
              </w:rPr>
            </w:pPr>
            <w:r w:rsidRPr="0022121C">
              <w:rPr>
                <w:rFonts w:eastAsia="Batang"/>
                <w:lang w:val="en-US"/>
              </w:rPr>
              <w:t>8GB RAM, SSD, CPU i5+</w:t>
            </w:r>
          </w:p>
        </w:tc>
        <w:tc>
          <w:tcPr>
            <w:tcW w:w="3019" w:type="dxa"/>
          </w:tcPr>
          <w:p w14:paraId="1BCAB90D" w14:textId="0B8F62EB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Desarrollo local</w:t>
            </w:r>
          </w:p>
        </w:tc>
      </w:tr>
      <w:tr w:rsidR="0022121C" w:rsidRPr="0022121C" w14:paraId="0FA99936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B703AAD" w14:textId="78676470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Conexión Internet</w:t>
            </w:r>
          </w:p>
        </w:tc>
        <w:tc>
          <w:tcPr>
            <w:tcW w:w="3019" w:type="dxa"/>
          </w:tcPr>
          <w:p w14:paraId="5B87E38D" w14:textId="318502E4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50 Mbps estable</w:t>
            </w:r>
          </w:p>
        </w:tc>
        <w:tc>
          <w:tcPr>
            <w:tcW w:w="3019" w:type="dxa"/>
          </w:tcPr>
          <w:p w14:paraId="073176DC" w14:textId="56CCB560" w:rsidR="0022121C" w:rsidRDefault="0022121C" w:rsidP="0022121C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Deploy</w:t>
            </w:r>
            <w:proofErr w:type="spellEnd"/>
            <w:r>
              <w:rPr>
                <w:rFonts w:eastAsia="Batang"/>
              </w:rPr>
              <w:t xml:space="preserve"> y testing</w:t>
            </w:r>
          </w:p>
        </w:tc>
      </w:tr>
    </w:tbl>
    <w:p w14:paraId="259C4CD9" w14:textId="77777777" w:rsidR="0022121C" w:rsidRPr="0022121C" w:rsidRDefault="0022121C" w:rsidP="0022121C">
      <w:pPr>
        <w:rPr>
          <w:rFonts w:eastAsia="Batang"/>
        </w:rPr>
      </w:pPr>
    </w:p>
    <w:p w14:paraId="4E376080" w14:textId="217332F9" w:rsidR="0022121C" w:rsidRPr="0022121C" w:rsidRDefault="00391EF5" w:rsidP="009E503E">
      <w:pPr>
        <w:numPr>
          <w:ilvl w:val="0"/>
          <w:numId w:val="24"/>
        </w:numPr>
        <w:rPr>
          <w:rFonts w:eastAsia="Batang" w:cs="Arial"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Producción (AWS EC2)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22121C" w:rsidRPr="0022121C" w14:paraId="6AEE3993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6259E366" w14:textId="5023B629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Componente</w:t>
            </w:r>
          </w:p>
        </w:tc>
        <w:tc>
          <w:tcPr>
            <w:tcW w:w="3019" w:type="dxa"/>
          </w:tcPr>
          <w:p w14:paraId="2D75B1F2" w14:textId="0510232E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Especificación</w:t>
            </w:r>
          </w:p>
        </w:tc>
        <w:tc>
          <w:tcPr>
            <w:tcW w:w="3019" w:type="dxa"/>
          </w:tcPr>
          <w:p w14:paraId="17386E5A" w14:textId="57225ED8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Capacidad</w:t>
            </w:r>
          </w:p>
        </w:tc>
      </w:tr>
      <w:tr w:rsidR="0022121C" w:rsidRPr="0022121C" w14:paraId="40632035" w14:textId="77777777" w:rsidTr="0022121C">
        <w:tc>
          <w:tcPr>
            <w:tcW w:w="3019" w:type="dxa"/>
          </w:tcPr>
          <w:p w14:paraId="3F24C7C8" w14:textId="35D766C8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CPU</w:t>
            </w:r>
          </w:p>
        </w:tc>
        <w:tc>
          <w:tcPr>
            <w:tcW w:w="3019" w:type="dxa"/>
          </w:tcPr>
          <w:p w14:paraId="01110D51" w14:textId="238ED2DC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1 </w:t>
            </w:r>
            <w:proofErr w:type="spellStart"/>
            <w:r>
              <w:rPr>
                <w:rFonts w:eastAsia="Batang"/>
              </w:rPr>
              <w:t>vCPU</w:t>
            </w:r>
            <w:proofErr w:type="spellEnd"/>
            <w:r>
              <w:rPr>
                <w:rFonts w:eastAsia="Batang"/>
              </w:rPr>
              <w:t xml:space="preserve"> (Intel Xeon)</w:t>
            </w:r>
          </w:p>
        </w:tc>
        <w:tc>
          <w:tcPr>
            <w:tcW w:w="3019" w:type="dxa"/>
          </w:tcPr>
          <w:p w14:paraId="06387EBF" w14:textId="393C1159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Hasta 2.5 GHz</w:t>
            </w:r>
          </w:p>
        </w:tc>
      </w:tr>
      <w:tr w:rsidR="0022121C" w:rsidRPr="0022121C" w14:paraId="543C9E27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04154B22" w14:textId="348C0DD1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RAM</w:t>
            </w:r>
          </w:p>
        </w:tc>
        <w:tc>
          <w:tcPr>
            <w:tcW w:w="3019" w:type="dxa"/>
          </w:tcPr>
          <w:p w14:paraId="3FF00369" w14:textId="08911FD3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2 GB</w:t>
            </w:r>
          </w:p>
        </w:tc>
        <w:tc>
          <w:tcPr>
            <w:tcW w:w="3019" w:type="dxa"/>
          </w:tcPr>
          <w:p w14:paraId="75BFA57D" w14:textId="63A29F50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Suficiente para Node.js</w:t>
            </w:r>
          </w:p>
        </w:tc>
      </w:tr>
      <w:tr w:rsidR="0022121C" w:rsidRPr="0022121C" w14:paraId="08DC3121" w14:textId="77777777" w:rsidTr="0022121C">
        <w:tc>
          <w:tcPr>
            <w:tcW w:w="3019" w:type="dxa"/>
          </w:tcPr>
          <w:p w14:paraId="3184871D" w14:textId="025570F8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Storage</w:t>
            </w:r>
          </w:p>
        </w:tc>
        <w:tc>
          <w:tcPr>
            <w:tcW w:w="3019" w:type="dxa"/>
          </w:tcPr>
          <w:p w14:paraId="444020AD" w14:textId="22DB937E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8 GB EBS gp2</w:t>
            </w:r>
          </w:p>
        </w:tc>
        <w:tc>
          <w:tcPr>
            <w:tcW w:w="3019" w:type="dxa"/>
          </w:tcPr>
          <w:p w14:paraId="6B326F14" w14:textId="5CB6017F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Sistema operativo + app</w:t>
            </w:r>
          </w:p>
        </w:tc>
      </w:tr>
      <w:tr w:rsidR="0022121C" w:rsidRPr="0022121C" w14:paraId="43FD1201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4FFDC297" w14:textId="5EA87DFD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Network</w:t>
            </w:r>
          </w:p>
        </w:tc>
        <w:tc>
          <w:tcPr>
            <w:tcW w:w="3019" w:type="dxa"/>
          </w:tcPr>
          <w:p w14:paraId="551EECE7" w14:textId="00F633A6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Hasta 5 Gbps</w:t>
            </w:r>
          </w:p>
        </w:tc>
        <w:tc>
          <w:tcPr>
            <w:tcW w:w="3019" w:type="dxa"/>
          </w:tcPr>
          <w:p w14:paraId="1E732FCA" w14:textId="00280787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Tráfico web</w:t>
            </w:r>
          </w:p>
        </w:tc>
      </w:tr>
    </w:tbl>
    <w:p w14:paraId="2EF3BD93" w14:textId="77777777" w:rsidR="0022121C" w:rsidRPr="0022121C" w:rsidRDefault="0022121C" w:rsidP="0022121C">
      <w:pPr>
        <w:rPr>
          <w:rFonts w:eastAsia="Batang"/>
        </w:rPr>
      </w:pPr>
    </w:p>
    <w:p w14:paraId="7F19D559" w14:textId="551C04DF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1D1AC360" w14:textId="19CE7CD4" w:rsidR="00391EF5" w:rsidRPr="00A21DD2" w:rsidRDefault="00391EF5" w:rsidP="009E503E">
      <w:pPr>
        <w:pStyle w:val="Prrafodelista"/>
        <w:numPr>
          <w:ilvl w:val="1"/>
          <w:numId w:val="22"/>
        </w:numPr>
        <w:rPr>
          <w:rFonts w:eastAsia="Batang" w:cs="Arial"/>
          <w:b/>
          <w:bCs/>
          <w:sz w:val="24"/>
          <w:szCs w:val="28"/>
          <w:lang w:val="es-AR"/>
        </w:rPr>
      </w:pPr>
      <w:r w:rsidRPr="00A21DD2">
        <w:rPr>
          <w:rFonts w:eastAsia="Batang" w:cs="Arial"/>
          <w:b/>
          <w:bCs/>
          <w:sz w:val="24"/>
          <w:szCs w:val="28"/>
          <w:lang w:val="es-AR"/>
        </w:rPr>
        <w:t>Componentes de Red y Seguridad</w:t>
      </w:r>
    </w:p>
    <w:p w14:paraId="26C60016" w14:textId="77777777" w:rsidR="00391EF5" w:rsidRPr="00A21DD2" w:rsidRDefault="00391EF5" w:rsidP="009E503E">
      <w:pPr>
        <w:numPr>
          <w:ilvl w:val="0"/>
          <w:numId w:val="24"/>
        </w:numPr>
        <w:rPr>
          <w:rFonts w:eastAsia="Batang" w:cs="Arial"/>
          <w:b/>
          <w:bCs/>
          <w:szCs w:val="24"/>
          <w:lang w:val="es-AR"/>
        </w:rPr>
      </w:pPr>
      <w:r w:rsidRPr="00A21DD2">
        <w:rPr>
          <w:rFonts w:eastAsia="Batang" w:cs="Arial"/>
          <w:b/>
          <w:bCs/>
          <w:szCs w:val="24"/>
          <w:lang w:val="es-AR"/>
        </w:rPr>
        <w:t>Configuración de Red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22121C" w:rsidRPr="0022121C" w14:paraId="01997D41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609F06B2" w14:textId="7866E420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Componente</w:t>
            </w:r>
          </w:p>
        </w:tc>
        <w:tc>
          <w:tcPr>
            <w:tcW w:w="3019" w:type="dxa"/>
          </w:tcPr>
          <w:p w14:paraId="4FD0CFDA" w14:textId="1E4AA4B4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</w:t>
            </w:r>
          </w:p>
        </w:tc>
        <w:tc>
          <w:tcPr>
            <w:tcW w:w="3019" w:type="dxa"/>
          </w:tcPr>
          <w:p w14:paraId="18C2BB55" w14:textId="309D3CD2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22121C" w:rsidRPr="0022121C" w14:paraId="68F8E284" w14:textId="77777777" w:rsidTr="0022121C">
        <w:tc>
          <w:tcPr>
            <w:tcW w:w="3019" w:type="dxa"/>
          </w:tcPr>
          <w:p w14:paraId="17F932BD" w14:textId="2F16C383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Load </w:t>
            </w:r>
            <w:proofErr w:type="spellStart"/>
            <w:r>
              <w:rPr>
                <w:rFonts w:eastAsia="Batang"/>
              </w:rPr>
              <w:t>Balancer</w:t>
            </w:r>
            <w:proofErr w:type="spellEnd"/>
          </w:p>
        </w:tc>
        <w:tc>
          <w:tcPr>
            <w:tcW w:w="3019" w:type="dxa"/>
          </w:tcPr>
          <w:p w14:paraId="4E1C3BAD" w14:textId="17573F1A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No requerido (single </w:t>
            </w:r>
            <w:proofErr w:type="spellStart"/>
            <w:r>
              <w:rPr>
                <w:rFonts w:eastAsia="Batang"/>
              </w:rPr>
              <w:t>instance</w:t>
            </w:r>
            <w:proofErr w:type="spellEnd"/>
            <w:r>
              <w:rPr>
                <w:rFonts w:eastAsia="Batang"/>
              </w:rPr>
              <w:t>)</w:t>
            </w:r>
          </w:p>
        </w:tc>
        <w:tc>
          <w:tcPr>
            <w:tcW w:w="3019" w:type="dxa"/>
          </w:tcPr>
          <w:p w14:paraId="2C2A2C79" w14:textId="091C7901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-</w:t>
            </w:r>
          </w:p>
        </w:tc>
      </w:tr>
      <w:tr w:rsidR="0022121C" w:rsidRPr="0022121C" w14:paraId="4379477B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A74CCF3" w14:textId="1EB81B9E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CDN</w:t>
            </w:r>
          </w:p>
        </w:tc>
        <w:tc>
          <w:tcPr>
            <w:tcW w:w="3019" w:type="dxa"/>
          </w:tcPr>
          <w:p w14:paraId="2DE76BBB" w14:textId="18083F63" w:rsidR="0022121C" w:rsidRDefault="0022121C" w:rsidP="0022121C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Cloudinary</w:t>
            </w:r>
            <w:proofErr w:type="spellEnd"/>
            <w:r>
              <w:rPr>
                <w:rFonts w:eastAsia="Batang"/>
              </w:rPr>
              <w:t xml:space="preserve"> CDN</w:t>
            </w:r>
          </w:p>
        </w:tc>
        <w:tc>
          <w:tcPr>
            <w:tcW w:w="3019" w:type="dxa"/>
          </w:tcPr>
          <w:p w14:paraId="221CBC87" w14:textId="0F747B48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Entrega de imágenes</w:t>
            </w:r>
          </w:p>
        </w:tc>
      </w:tr>
      <w:tr w:rsidR="0022121C" w:rsidRPr="0022121C" w14:paraId="024DE763" w14:textId="77777777" w:rsidTr="0022121C">
        <w:tc>
          <w:tcPr>
            <w:tcW w:w="3019" w:type="dxa"/>
          </w:tcPr>
          <w:p w14:paraId="0D9B6155" w14:textId="01B25FC4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DNS</w:t>
            </w:r>
          </w:p>
        </w:tc>
        <w:tc>
          <w:tcPr>
            <w:tcW w:w="3019" w:type="dxa"/>
          </w:tcPr>
          <w:p w14:paraId="1CF1C290" w14:textId="33109F6A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IP directa (3.93.162.178)</w:t>
            </w:r>
          </w:p>
        </w:tc>
        <w:tc>
          <w:tcPr>
            <w:tcW w:w="3019" w:type="dxa"/>
          </w:tcPr>
          <w:p w14:paraId="01C1C923" w14:textId="1FC08715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Resolución de nombres</w:t>
            </w:r>
          </w:p>
        </w:tc>
      </w:tr>
    </w:tbl>
    <w:p w14:paraId="42877959" w14:textId="67F000C8" w:rsidR="00391EF5" w:rsidRPr="00A21DD2" w:rsidRDefault="00391EF5" w:rsidP="009E503E">
      <w:pPr>
        <w:numPr>
          <w:ilvl w:val="0"/>
          <w:numId w:val="24"/>
        </w:numPr>
        <w:rPr>
          <w:rFonts w:eastAsia="Batang" w:cs="Arial"/>
          <w:b/>
          <w:bCs/>
          <w:szCs w:val="24"/>
          <w:lang w:val="es-AR"/>
        </w:rPr>
      </w:pPr>
      <w:r w:rsidRPr="00A21DD2">
        <w:rPr>
          <w:rFonts w:eastAsia="Batang" w:cs="Arial"/>
          <w:b/>
          <w:bCs/>
          <w:szCs w:val="24"/>
          <w:lang w:val="es-AR"/>
        </w:rPr>
        <w:t>Seguridad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22121C" w:rsidRPr="0022121C" w14:paraId="3BABB34A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48B8E49C" w14:textId="65EBF8C4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Componente</w:t>
            </w:r>
          </w:p>
        </w:tc>
        <w:tc>
          <w:tcPr>
            <w:tcW w:w="3019" w:type="dxa"/>
          </w:tcPr>
          <w:p w14:paraId="78270B70" w14:textId="1E7C4F45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Configuración</w:t>
            </w:r>
          </w:p>
        </w:tc>
        <w:tc>
          <w:tcPr>
            <w:tcW w:w="3019" w:type="dxa"/>
          </w:tcPr>
          <w:p w14:paraId="0CEEAE91" w14:textId="38C0924C" w:rsidR="0022121C" w:rsidRP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22121C" w:rsidRPr="0022121C" w14:paraId="197DB2CA" w14:textId="77777777" w:rsidTr="0022121C">
        <w:tc>
          <w:tcPr>
            <w:tcW w:w="3019" w:type="dxa"/>
          </w:tcPr>
          <w:p w14:paraId="7B6D2DC0" w14:textId="06409FB7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SSL/TLS</w:t>
            </w:r>
          </w:p>
        </w:tc>
        <w:tc>
          <w:tcPr>
            <w:tcW w:w="3019" w:type="dxa"/>
          </w:tcPr>
          <w:p w14:paraId="26812852" w14:textId="783BE906" w:rsidR="0022121C" w:rsidRDefault="0022121C" w:rsidP="0022121C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Let's</w:t>
            </w:r>
            <w:proofErr w:type="spellEnd"/>
            <w:r>
              <w:rPr>
                <w:rFonts w:eastAsia="Batang"/>
              </w:rPr>
              <w:t xml:space="preserve"> </w:t>
            </w:r>
            <w:proofErr w:type="spellStart"/>
            <w:r>
              <w:rPr>
                <w:rFonts w:eastAsia="Batang"/>
              </w:rPr>
              <w:t>Encrypt</w:t>
            </w:r>
            <w:proofErr w:type="spellEnd"/>
            <w:r>
              <w:rPr>
                <w:rFonts w:eastAsia="Batang"/>
              </w:rPr>
              <w:t xml:space="preserve"> (futuro)</w:t>
            </w:r>
          </w:p>
        </w:tc>
        <w:tc>
          <w:tcPr>
            <w:tcW w:w="3019" w:type="dxa"/>
          </w:tcPr>
          <w:p w14:paraId="43F49826" w14:textId="2D677834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Encriptación HTTPS</w:t>
            </w:r>
          </w:p>
        </w:tc>
      </w:tr>
      <w:tr w:rsidR="0022121C" w:rsidRPr="0022121C" w14:paraId="42776614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3869BC68" w14:textId="7993EAB3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Firewall</w:t>
            </w:r>
          </w:p>
        </w:tc>
        <w:tc>
          <w:tcPr>
            <w:tcW w:w="3019" w:type="dxa"/>
          </w:tcPr>
          <w:p w14:paraId="4B6DC656" w14:textId="3A9FC246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Security </w:t>
            </w:r>
            <w:proofErr w:type="spellStart"/>
            <w:r>
              <w:rPr>
                <w:rFonts w:eastAsia="Batang"/>
              </w:rPr>
              <w:t>Groups</w:t>
            </w:r>
            <w:proofErr w:type="spellEnd"/>
            <w:r>
              <w:rPr>
                <w:rFonts w:eastAsia="Batang"/>
              </w:rPr>
              <w:t xml:space="preserve"> AWS</w:t>
            </w:r>
          </w:p>
        </w:tc>
        <w:tc>
          <w:tcPr>
            <w:tcW w:w="3019" w:type="dxa"/>
          </w:tcPr>
          <w:p w14:paraId="4D5EA1F1" w14:textId="1DECCAFA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Control de acceso</w:t>
            </w:r>
          </w:p>
        </w:tc>
      </w:tr>
      <w:tr w:rsidR="0022121C" w:rsidRPr="0022121C" w14:paraId="5F631EB5" w14:textId="77777777" w:rsidTr="0022121C">
        <w:tc>
          <w:tcPr>
            <w:tcW w:w="3019" w:type="dxa"/>
          </w:tcPr>
          <w:p w14:paraId="3736A682" w14:textId="789DF492" w:rsidR="0022121C" w:rsidRDefault="0022121C" w:rsidP="0022121C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Rate</w:t>
            </w:r>
            <w:proofErr w:type="spellEnd"/>
            <w:r>
              <w:rPr>
                <w:rFonts w:eastAsia="Batang"/>
              </w:rPr>
              <w:t xml:space="preserve"> </w:t>
            </w:r>
            <w:proofErr w:type="spellStart"/>
            <w:r>
              <w:rPr>
                <w:rFonts w:eastAsia="Batang"/>
              </w:rPr>
              <w:t>Limiting</w:t>
            </w:r>
            <w:proofErr w:type="spellEnd"/>
          </w:p>
        </w:tc>
        <w:tc>
          <w:tcPr>
            <w:tcW w:w="3019" w:type="dxa"/>
          </w:tcPr>
          <w:p w14:paraId="469EA996" w14:textId="5EBC77AE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Implementado en app</w:t>
            </w:r>
          </w:p>
        </w:tc>
        <w:tc>
          <w:tcPr>
            <w:tcW w:w="3019" w:type="dxa"/>
          </w:tcPr>
          <w:p w14:paraId="4FDCA998" w14:textId="7F4824C0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Protección </w:t>
            </w:r>
            <w:proofErr w:type="spellStart"/>
            <w:r>
              <w:rPr>
                <w:rFonts w:eastAsia="Batang"/>
              </w:rPr>
              <w:t>DDoS</w:t>
            </w:r>
            <w:proofErr w:type="spellEnd"/>
          </w:p>
        </w:tc>
      </w:tr>
      <w:tr w:rsidR="0022121C" w:rsidRPr="0022121C" w14:paraId="12831C1B" w14:textId="77777777" w:rsidTr="002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1F6EB5E6" w14:textId="4AD9E524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Backup</w:t>
            </w:r>
          </w:p>
        </w:tc>
        <w:tc>
          <w:tcPr>
            <w:tcW w:w="3019" w:type="dxa"/>
          </w:tcPr>
          <w:p w14:paraId="754502BB" w14:textId="24386BCC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Manual/</w:t>
            </w:r>
            <w:proofErr w:type="spellStart"/>
            <w:r>
              <w:rPr>
                <w:rFonts w:eastAsia="Batang"/>
              </w:rPr>
              <w:t>Neon</w:t>
            </w:r>
            <w:proofErr w:type="spellEnd"/>
            <w:r>
              <w:rPr>
                <w:rFonts w:eastAsia="Batang"/>
              </w:rPr>
              <w:t xml:space="preserve"> automático</w:t>
            </w:r>
          </w:p>
        </w:tc>
        <w:tc>
          <w:tcPr>
            <w:tcW w:w="3019" w:type="dxa"/>
          </w:tcPr>
          <w:p w14:paraId="7386B964" w14:textId="238C4328" w:rsidR="0022121C" w:rsidRDefault="0022121C" w:rsidP="0022121C">
            <w:pPr>
              <w:rPr>
                <w:rFonts w:eastAsia="Batang"/>
              </w:rPr>
            </w:pPr>
            <w:r>
              <w:rPr>
                <w:rFonts w:eastAsia="Batang"/>
              </w:rPr>
              <w:t>Recuperación de datos</w:t>
            </w:r>
          </w:p>
        </w:tc>
      </w:tr>
    </w:tbl>
    <w:p w14:paraId="20280944" w14:textId="294C9901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3AF83252" w14:textId="65DB502A" w:rsidR="00391EF5" w:rsidRPr="00A21DD2" w:rsidRDefault="00391EF5" w:rsidP="009E503E">
      <w:pPr>
        <w:pStyle w:val="Prrafodelista"/>
        <w:numPr>
          <w:ilvl w:val="1"/>
          <w:numId w:val="22"/>
        </w:numPr>
        <w:rPr>
          <w:rFonts w:eastAsia="Batang" w:cs="Arial"/>
          <w:b/>
          <w:bCs/>
          <w:sz w:val="24"/>
          <w:szCs w:val="28"/>
          <w:lang w:val="es-AR"/>
        </w:rPr>
      </w:pPr>
      <w:r w:rsidRPr="00A21DD2">
        <w:rPr>
          <w:rFonts w:eastAsia="Batang" w:cs="Arial"/>
          <w:b/>
          <w:bCs/>
          <w:sz w:val="24"/>
          <w:szCs w:val="28"/>
          <w:lang w:val="es-AR"/>
        </w:rPr>
        <w:t>Monitoreo y Logs</w:t>
      </w: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2431"/>
        <w:gridCol w:w="2179"/>
        <w:gridCol w:w="2199"/>
        <w:gridCol w:w="2248"/>
      </w:tblGrid>
      <w:tr w:rsidR="00A21DD2" w:rsidRPr="00A21DD2" w14:paraId="2861CFEE" w14:textId="77777777" w:rsidTr="00A21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1" w:type="dxa"/>
          </w:tcPr>
          <w:p w14:paraId="6351C50A" w14:textId="4027B4A8" w:rsidR="00A21DD2" w:rsidRP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Herramienta</w:t>
            </w:r>
          </w:p>
        </w:tc>
        <w:tc>
          <w:tcPr>
            <w:tcW w:w="2179" w:type="dxa"/>
          </w:tcPr>
          <w:p w14:paraId="5300FF27" w14:textId="5FE27D2F" w:rsidR="00A21DD2" w:rsidRP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Tipo</w:t>
            </w:r>
          </w:p>
        </w:tc>
        <w:tc>
          <w:tcPr>
            <w:tcW w:w="2199" w:type="dxa"/>
          </w:tcPr>
          <w:p w14:paraId="684951EF" w14:textId="4C5FD386" w:rsidR="00A21DD2" w:rsidRP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Costo</w:t>
            </w:r>
          </w:p>
        </w:tc>
        <w:tc>
          <w:tcPr>
            <w:tcW w:w="2248" w:type="dxa"/>
          </w:tcPr>
          <w:p w14:paraId="5FD924B3" w14:textId="048CED1B" w:rsidR="00A21DD2" w:rsidRP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Propósito</w:t>
            </w:r>
          </w:p>
        </w:tc>
      </w:tr>
      <w:tr w:rsidR="00A21DD2" w:rsidRPr="00A21DD2" w14:paraId="4A6CBB4B" w14:textId="77777777" w:rsidTr="00A21DD2">
        <w:tc>
          <w:tcPr>
            <w:tcW w:w="2431" w:type="dxa"/>
          </w:tcPr>
          <w:p w14:paraId="14B15581" w14:textId="485A1538" w:rsidR="00A21DD2" w:rsidRDefault="00A21DD2" w:rsidP="00A21DD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CloudWatch</w:t>
            </w:r>
            <w:proofErr w:type="spellEnd"/>
          </w:p>
        </w:tc>
        <w:tc>
          <w:tcPr>
            <w:tcW w:w="2179" w:type="dxa"/>
          </w:tcPr>
          <w:p w14:paraId="7229ECB5" w14:textId="42ECF18A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AWS Basic</w:t>
            </w:r>
          </w:p>
        </w:tc>
        <w:tc>
          <w:tcPr>
            <w:tcW w:w="2199" w:type="dxa"/>
          </w:tcPr>
          <w:p w14:paraId="4D6ADA75" w14:textId="16FB2010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</w:p>
        </w:tc>
        <w:tc>
          <w:tcPr>
            <w:tcW w:w="2248" w:type="dxa"/>
          </w:tcPr>
          <w:p w14:paraId="174B9A57" w14:textId="3B09D2FD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Métricas básicas EC2</w:t>
            </w:r>
          </w:p>
        </w:tc>
      </w:tr>
      <w:tr w:rsidR="00A21DD2" w:rsidRPr="00A21DD2" w14:paraId="5A37559C" w14:textId="77777777" w:rsidTr="00A21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1" w:type="dxa"/>
          </w:tcPr>
          <w:p w14:paraId="0267C66E" w14:textId="17DC2927" w:rsidR="00A21DD2" w:rsidRDefault="00A21DD2" w:rsidP="00A21DD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Logger</w:t>
            </w:r>
            <w:proofErr w:type="spellEnd"/>
            <w:r>
              <w:rPr>
                <w:rFonts w:eastAsia="Batang"/>
              </w:rPr>
              <w:t xml:space="preserve"> </w:t>
            </w:r>
            <w:proofErr w:type="spellStart"/>
            <w:r>
              <w:rPr>
                <w:rFonts w:eastAsia="Batang"/>
              </w:rPr>
              <w:t>Custom</w:t>
            </w:r>
            <w:proofErr w:type="spellEnd"/>
          </w:p>
        </w:tc>
        <w:tc>
          <w:tcPr>
            <w:tcW w:w="2179" w:type="dxa"/>
          </w:tcPr>
          <w:p w14:paraId="62340B27" w14:textId="74236AB9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Implementado</w:t>
            </w:r>
          </w:p>
        </w:tc>
        <w:tc>
          <w:tcPr>
            <w:tcW w:w="2199" w:type="dxa"/>
          </w:tcPr>
          <w:p w14:paraId="019CC2EC" w14:textId="0DC225D5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8" w:type="dxa"/>
          </w:tcPr>
          <w:p w14:paraId="75EE837D" w14:textId="6C322223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Logs de aplicación</w:t>
            </w:r>
          </w:p>
        </w:tc>
      </w:tr>
      <w:tr w:rsidR="00A21DD2" w:rsidRPr="00A21DD2" w14:paraId="614D95E1" w14:textId="77777777" w:rsidTr="00A21DD2">
        <w:tc>
          <w:tcPr>
            <w:tcW w:w="2431" w:type="dxa"/>
          </w:tcPr>
          <w:p w14:paraId="58016F01" w14:textId="787BD5DE" w:rsidR="00A21DD2" w:rsidRDefault="00A21DD2" w:rsidP="00A21DD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Neon</w:t>
            </w:r>
            <w:proofErr w:type="spellEnd"/>
            <w:r>
              <w:rPr>
                <w:rFonts w:eastAsia="Batang"/>
              </w:rPr>
              <w:t xml:space="preserve"> </w:t>
            </w:r>
            <w:proofErr w:type="spellStart"/>
            <w:r>
              <w:rPr>
                <w:rFonts w:eastAsia="Batang"/>
              </w:rPr>
              <w:t>Monitoring</w:t>
            </w:r>
            <w:proofErr w:type="spellEnd"/>
          </w:p>
        </w:tc>
        <w:tc>
          <w:tcPr>
            <w:tcW w:w="2179" w:type="dxa"/>
          </w:tcPr>
          <w:p w14:paraId="4A0C4DA9" w14:textId="41C88C86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Incluido</w:t>
            </w:r>
          </w:p>
        </w:tc>
        <w:tc>
          <w:tcPr>
            <w:tcW w:w="2199" w:type="dxa"/>
          </w:tcPr>
          <w:p w14:paraId="550C1898" w14:textId="45C3D9A7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Gratuito</w:t>
            </w:r>
          </w:p>
        </w:tc>
        <w:tc>
          <w:tcPr>
            <w:tcW w:w="2248" w:type="dxa"/>
          </w:tcPr>
          <w:p w14:paraId="4C187501" w14:textId="0581C7DE" w:rsidR="00A21DD2" w:rsidRDefault="00A21DD2" w:rsidP="00A21DD2">
            <w:pPr>
              <w:rPr>
                <w:rFonts w:eastAsia="Batang"/>
              </w:rPr>
            </w:pPr>
            <w:r>
              <w:rPr>
                <w:rFonts w:eastAsia="Batang"/>
              </w:rPr>
              <w:t>Métricas de DB</w:t>
            </w:r>
          </w:p>
        </w:tc>
      </w:tr>
    </w:tbl>
    <w:p w14:paraId="10E92C11" w14:textId="77777777" w:rsidR="00A21DD2" w:rsidRDefault="00A21DD2" w:rsidP="00A21DD2">
      <w:pPr>
        <w:rPr>
          <w:rFonts w:eastAsia="Batang"/>
        </w:rPr>
      </w:pPr>
    </w:p>
    <w:p w14:paraId="482677F6" w14:textId="77777777" w:rsidR="00A21DD2" w:rsidRDefault="00A21DD2" w:rsidP="00A21DD2">
      <w:pPr>
        <w:rPr>
          <w:rFonts w:eastAsia="Batang"/>
        </w:rPr>
      </w:pPr>
    </w:p>
    <w:p w14:paraId="34F4BA84" w14:textId="77777777" w:rsidR="00A21DD2" w:rsidRPr="00A21DD2" w:rsidRDefault="00A21DD2" w:rsidP="00A21DD2">
      <w:pPr>
        <w:rPr>
          <w:rFonts w:eastAsia="Batang"/>
        </w:rPr>
      </w:pPr>
    </w:p>
    <w:p w14:paraId="04B8077C" w14:textId="1AC4F49F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2303D360" w14:textId="5DF56429" w:rsidR="00391EF5" w:rsidRDefault="00391EF5" w:rsidP="009E503E">
      <w:pPr>
        <w:pStyle w:val="Prrafodelista"/>
        <w:numPr>
          <w:ilvl w:val="1"/>
          <w:numId w:val="22"/>
        </w:numPr>
        <w:rPr>
          <w:rFonts w:eastAsia="Batang" w:cs="Arial"/>
          <w:b/>
          <w:bCs/>
          <w:szCs w:val="24"/>
          <w:lang w:val="es-AR"/>
        </w:rPr>
      </w:pPr>
      <w:r w:rsidRPr="00A21DD2">
        <w:rPr>
          <w:rFonts w:eastAsia="Batang" w:cs="Arial"/>
          <w:b/>
          <w:bCs/>
          <w:szCs w:val="24"/>
          <w:lang w:val="es-AR"/>
        </w:rPr>
        <w:lastRenderedPageBreak/>
        <w:t>Resumen de Costos Mensuales</w:t>
      </w:r>
    </w:p>
    <w:p w14:paraId="6EB7F1F9" w14:textId="137E1018" w:rsidR="00AA4AFD" w:rsidRPr="00AA4AFD" w:rsidRDefault="00AA4AFD" w:rsidP="00AA4AFD">
      <w:pPr>
        <w:rPr>
          <w:rFonts w:eastAsia="Batang"/>
          <w:lang w:val="en-US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4528"/>
        <w:gridCol w:w="4529"/>
      </w:tblGrid>
      <w:tr w:rsidR="00AA4AFD" w:rsidRPr="00AA4AFD" w14:paraId="4A582850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</w:tcPr>
          <w:p w14:paraId="28D0A043" w14:textId="330F693E" w:rsidR="00AA4AFD" w:rsidRP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Recurso</w:t>
            </w:r>
          </w:p>
        </w:tc>
        <w:tc>
          <w:tcPr>
            <w:tcW w:w="4529" w:type="dxa"/>
          </w:tcPr>
          <w:p w14:paraId="66A10560" w14:textId="714543BD" w:rsidR="00AA4AFD" w:rsidRP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Costo Estimado</w:t>
            </w:r>
          </w:p>
        </w:tc>
      </w:tr>
      <w:tr w:rsidR="00AA4AFD" w:rsidRPr="00AA4AFD" w14:paraId="7ACEC46F" w14:textId="77777777" w:rsidTr="00AA4AFD">
        <w:tc>
          <w:tcPr>
            <w:tcW w:w="4528" w:type="dxa"/>
          </w:tcPr>
          <w:p w14:paraId="29F18D61" w14:textId="6952DEEB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AWS EC2 t3.micro</w:t>
            </w:r>
          </w:p>
        </w:tc>
        <w:tc>
          <w:tcPr>
            <w:tcW w:w="4529" w:type="dxa"/>
          </w:tcPr>
          <w:p w14:paraId="32C997BC" w14:textId="2B3EBC4F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$0 (Free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  <w:r>
              <w:rPr>
                <w:rFonts w:eastAsia="Batang"/>
              </w:rPr>
              <w:t>)</w:t>
            </w:r>
          </w:p>
        </w:tc>
      </w:tr>
      <w:tr w:rsidR="00AA4AFD" w:rsidRPr="00AA4AFD" w14:paraId="19A5D1E3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</w:tcPr>
          <w:p w14:paraId="5C730BB3" w14:textId="0971BA39" w:rsidR="00AA4AFD" w:rsidRDefault="00AA4AFD" w:rsidP="00AA4AFD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Elastic</w:t>
            </w:r>
            <w:proofErr w:type="spellEnd"/>
            <w:r>
              <w:rPr>
                <w:rFonts w:eastAsia="Batang"/>
              </w:rPr>
              <w:t xml:space="preserve"> IP</w:t>
            </w:r>
          </w:p>
        </w:tc>
        <w:tc>
          <w:tcPr>
            <w:tcW w:w="4529" w:type="dxa"/>
          </w:tcPr>
          <w:p w14:paraId="4494C066" w14:textId="6B01DE7E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~$3.60/mes</w:t>
            </w:r>
          </w:p>
        </w:tc>
      </w:tr>
      <w:tr w:rsidR="00AA4AFD" w:rsidRPr="00AA4AFD" w14:paraId="3C65421C" w14:textId="77777777" w:rsidTr="00AA4AFD">
        <w:tc>
          <w:tcPr>
            <w:tcW w:w="4528" w:type="dxa"/>
          </w:tcPr>
          <w:p w14:paraId="5657A6CA" w14:textId="13A6056A" w:rsidR="00AA4AFD" w:rsidRDefault="00AA4AFD" w:rsidP="00AA4AFD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Neon</w:t>
            </w:r>
            <w:proofErr w:type="spellEnd"/>
            <w:r>
              <w:rPr>
                <w:rFonts w:eastAsia="Batang"/>
              </w:rPr>
              <w:t xml:space="preserve"> </w:t>
            </w:r>
            <w:proofErr w:type="spellStart"/>
            <w:r>
              <w:rPr>
                <w:rFonts w:eastAsia="Batang"/>
              </w:rPr>
              <w:t>Database</w:t>
            </w:r>
            <w:proofErr w:type="spellEnd"/>
          </w:p>
        </w:tc>
        <w:tc>
          <w:tcPr>
            <w:tcW w:w="4529" w:type="dxa"/>
          </w:tcPr>
          <w:p w14:paraId="7BA67862" w14:textId="632A73CB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$0 (Free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  <w:r>
              <w:rPr>
                <w:rFonts w:eastAsia="Batang"/>
              </w:rPr>
              <w:t>)</w:t>
            </w:r>
          </w:p>
        </w:tc>
      </w:tr>
      <w:tr w:rsidR="00AA4AFD" w:rsidRPr="00AA4AFD" w14:paraId="616E98D3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</w:tcPr>
          <w:p w14:paraId="4864035F" w14:textId="6AE9C34C" w:rsidR="00AA4AFD" w:rsidRDefault="00AA4AFD" w:rsidP="00AA4AFD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Cloudinary</w:t>
            </w:r>
            <w:proofErr w:type="spellEnd"/>
          </w:p>
        </w:tc>
        <w:tc>
          <w:tcPr>
            <w:tcW w:w="4529" w:type="dxa"/>
          </w:tcPr>
          <w:p w14:paraId="3FE2233C" w14:textId="24F622FD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$0 (Free </w:t>
            </w:r>
            <w:proofErr w:type="spellStart"/>
            <w:r>
              <w:rPr>
                <w:rFonts w:eastAsia="Batang"/>
              </w:rPr>
              <w:t>Tier</w:t>
            </w:r>
            <w:proofErr w:type="spellEnd"/>
            <w:r>
              <w:rPr>
                <w:rFonts w:eastAsia="Batang"/>
              </w:rPr>
              <w:t>)</w:t>
            </w:r>
          </w:p>
        </w:tc>
      </w:tr>
      <w:tr w:rsidR="00AA4AFD" w:rsidRPr="00AA4AFD" w14:paraId="54C8DED5" w14:textId="77777777" w:rsidTr="00AA4AFD">
        <w:tc>
          <w:tcPr>
            <w:tcW w:w="4528" w:type="dxa"/>
          </w:tcPr>
          <w:p w14:paraId="24B078F0" w14:textId="39197EC6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Otros servicios</w:t>
            </w:r>
          </w:p>
        </w:tc>
        <w:tc>
          <w:tcPr>
            <w:tcW w:w="4529" w:type="dxa"/>
          </w:tcPr>
          <w:p w14:paraId="211C467D" w14:textId="22215344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$0</w:t>
            </w:r>
          </w:p>
        </w:tc>
      </w:tr>
      <w:tr w:rsidR="00AA4AFD" w:rsidRPr="00AA4AFD" w14:paraId="6A275679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</w:tcPr>
          <w:p w14:paraId="1B7506E6" w14:textId="022D49AF" w:rsidR="00AA4AFD" w:rsidRDefault="00AA4AFD" w:rsidP="00AA4AFD">
            <w:pPr>
              <w:rPr>
                <w:rFonts w:eastAsia="Batang"/>
              </w:rPr>
            </w:pPr>
            <w:proofErr w:type="gramStart"/>
            <w:r>
              <w:rPr>
                <w:rFonts w:eastAsia="Batang"/>
              </w:rPr>
              <w:t>TOTAL</w:t>
            </w:r>
            <w:proofErr w:type="gramEnd"/>
            <w:r>
              <w:rPr>
                <w:rFonts w:eastAsia="Batang"/>
              </w:rPr>
              <w:t xml:space="preserve"> MENSUAL</w:t>
            </w:r>
          </w:p>
        </w:tc>
        <w:tc>
          <w:tcPr>
            <w:tcW w:w="4529" w:type="dxa"/>
          </w:tcPr>
          <w:p w14:paraId="73965AD3" w14:textId="1E707D5E" w:rsidR="00AA4AFD" w:rsidRDefault="00AA4AFD" w:rsidP="00AA4AFD">
            <w:pPr>
              <w:rPr>
                <w:rFonts w:eastAsia="Batang"/>
              </w:rPr>
            </w:pPr>
            <w:r>
              <w:rPr>
                <w:rFonts w:eastAsia="Batang"/>
              </w:rPr>
              <w:t>~$3.60 USD</w:t>
            </w:r>
          </w:p>
        </w:tc>
      </w:tr>
    </w:tbl>
    <w:p w14:paraId="1F3170FC" w14:textId="6E55A89C" w:rsidR="00391EF5" w:rsidRPr="00391EF5" w:rsidRDefault="00391EF5" w:rsidP="00391EF5">
      <w:pPr>
        <w:rPr>
          <w:rFonts w:eastAsia="Batang" w:cs="Arial"/>
          <w:szCs w:val="24"/>
          <w:lang w:val="es-AR"/>
        </w:rPr>
      </w:pPr>
    </w:p>
    <w:p w14:paraId="46C83928" w14:textId="77777777" w:rsidR="00391EF5" w:rsidRPr="00391EF5" w:rsidRDefault="00391EF5" w:rsidP="009E503E">
      <w:pPr>
        <w:numPr>
          <w:ilvl w:val="0"/>
          <w:numId w:val="22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10. Requisitos de Escalabilidad</w:t>
      </w:r>
    </w:p>
    <w:p w14:paraId="0A45838F" w14:textId="77777777" w:rsidR="00391EF5" w:rsidRDefault="00391EF5" w:rsidP="009E503E">
      <w:pPr>
        <w:numPr>
          <w:ilvl w:val="0"/>
          <w:numId w:val="22"/>
        </w:numPr>
        <w:rPr>
          <w:rFonts w:eastAsia="Batang" w:cs="Arial"/>
          <w:b/>
          <w:bCs/>
          <w:szCs w:val="24"/>
          <w:lang w:val="es-AR"/>
        </w:rPr>
      </w:pPr>
      <w:r w:rsidRPr="00391EF5">
        <w:rPr>
          <w:rFonts w:eastAsia="Batang" w:cs="Arial"/>
          <w:b/>
          <w:bCs/>
          <w:szCs w:val="24"/>
          <w:lang w:val="es-AR"/>
        </w:rPr>
        <w:t>Crecimiento Futuro</w:t>
      </w:r>
    </w:p>
    <w:p w14:paraId="08C52601" w14:textId="77777777" w:rsidR="00AA4AFD" w:rsidRPr="00391EF5" w:rsidRDefault="00AA4AFD" w:rsidP="00AA4AFD">
      <w:pPr>
        <w:rPr>
          <w:rFonts w:eastAsia="Batang" w:cs="Arial"/>
          <w:b/>
          <w:bCs/>
          <w:szCs w:val="24"/>
          <w:lang w:val="es-AR"/>
        </w:rPr>
      </w:pPr>
    </w:p>
    <w:tbl>
      <w:tblPr>
        <w:tblW w:w="4320" w:type="dxa"/>
        <w:tblCellSpacing w:w="15" w:type="dxa"/>
        <w:shd w:val="clear" w:color="auto" w:fill="292D3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141"/>
        <w:gridCol w:w="1609"/>
      </w:tblGrid>
      <w:tr w:rsidR="00391EF5" w:rsidRPr="00391EF5" w14:paraId="5E0FBCEB" w14:textId="77777777">
        <w:trPr>
          <w:tblHeader/>
          <w:tblCellSpacing w:w="15" w:type="dxa"/>
        </w:trPr>
        <w:tc>
          <w:tcPr>
            <w:tcW w:w="0" w:type="auto"/>
            <w:shd w:val="clear" w:color="auto" w:fill="292D3E"/>
            <w:vAlign w:val="center"/>
            <w:hideMark/>
          </w:tcPr>
          <w:p w14:paraId="27D4B821" w14:textId="77777777" w:rsidR="00391EF5" w:rsidRPr="00391EF5" w:rsidRDefault="00391EF5" w:rsidP="00391EF5">
            <w:pPr>
              <w:rPr>
                <w:rFonts w:eastAsia="Batang" w:cs="Arial"/>
                <w:b/>
                <w:bCs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Métrica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26A87FCA" w14:textId="77777777" w:rsidR="00391EF5" w:rsidRPr="00391EF5" w:rsidRDefault="00391EF5" w:rsidP="00391EF5">
            <w:pPr>
              <w:rPr>
                <w:rFonts w:eastAsia="Batang" w:cs="Arial"/>
                <w:b/>
                <w:bCs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Límite Actual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293B2BE5" w14:textId="77777777" w:rsidR="00391EF5" w:rsidRPr="00391EF5" w:rsidRDefault="00391EF5" w:rsidP="00391EF5">
            <w:pPr>
              <w:rPr>
                <w:rFonts w:eastAsia="Batang" w:cs="Arial"/>
                <w:b/>
                <w:bCs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Escalabilidad</w:t>
            </w:r>
          </w:p>
        </w:tc>
      </w:tr>
      <w:tr w:rsidR="00391EF5" w:rsidRPr="00391EF5" w14:paraId="428E3DA8" w14:textId="77777777">
        <w:trPr>
          <w:tblCellSpacing w:w="15" w:type="dxa"/>
        </w:trPr>
        <w:tc>
          <w:tcPr>
            <w:tcW w:w="0" w:type="auto"/>
            <w:shd w:val="clear" w:color="auto" w:fill="292D3E"/>
            <w:vAlign w:val="center"/>
            <w:hideMark/>
          </w:tcPr>
          <w:p w14:paraId="1CCF5D36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Usuarios concurrentes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5A37B24A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>~50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25BF9A46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proofErr w:type="spellStart"/>
            <w:r w:rsidRPr="00391EF5">
              <w:rPr>
                <w:rFonts w:eastAsia="Batang" w:cs="Arial"/>
                <w:szCs w:val="24"/>
                <w:lang w:val="es-AR"/>
              </w:rPr>
              <w:t>Upgrade</w:t>
            </w:r>
            <w:proofErr w:type="spellEnd"/>
            <w:r w:rsidRPr="00391EF5">
              <w:rPr>
                <w:rFonts w:eastAsia="Batang" w:cs="Arial"/>
                <w:szCs w:val="24"/>
                <w:lang w:val="es-AR"/>
              </w:rPr>
              <w:t xml:space="preserve"> a t3.small</w:t>
            </w:r>
          </w:p>
        </w:tc>
      </w:tr>
      <w:tr w:rsidR="00391EF5" w:rsidRPr="00391EF5" w14:paraId="75B67CD5" w14:textId="77777777">
        <w:trPr>
          <w:tblCellSpacing w:w="15" w:type="dxa"/>
        </w:trPr>
        <w:tc>
          <w:tcPr>
            <w:tcW w:w="0" w:type="auto"/>
            <w:shd w:val="clear" w:color="auto" w:fill="292D3E"/>
            <w:vAlign w:val="center"/>
            <w:hideMark/>
          </w:tcPr>
          <w:p w14:paraId="65E021C8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Storage DB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627CE7FF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>0.5GB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6CDD0284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 xml:space="preserve">Plan </w:t>
            </w:r>
            <w:proofErr w:type="spellStart"/>
            <w:r w:rsidRPr="00391EF5">
              <w:rPr>
                <w:rFonts w:eastAsia="Batang" w:cs="Arial"/>
                <w:szCs w:val="24"/>
                <w:lang w:val="es-AR"/>
              </w:rPr>
              <w:t>Neon</w:t>
            </w:r>
            <w:proofErr w:type="spellEnd"/>
            <w:r w:rsidRPr="00391EF5">
              <w:rPr>
                <w:rFonts w:eastAsia="Batang" w:cs="Arial"/>
                <w:szCs w:val="24"/>
                <w:lang w:val="es-AR"/>
              </w:rPr>
              <w:t xml:space="preserve"> Pro</w:t>
            </w:r>
          </w:p>
        </w:tc>
      </w:tr>
      <w:tr w:rsidR="00391EF5" w:rsidRPr="00391EF5" w14:paraId="596037EA" w14:textId="77777777">
        <w:trPr>
          <w:tblCellSpacing w:w="15" w:type="dxa"/>
        </w:trPr>
        <w:tc>
          <w:tcPr>
            <w:tcW w:w="0" w:type="auto"/>
            <w:shd w:val="clear" w:color="auto" w:fill="292D3E"/>
            <w:vAlign w:val="center"/>
            <w:hideMark/>
          </w:tcPr>
          <w:p w14:paraId="74DFF362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Imágenes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4E88E81E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>25GB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753DA7ED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 xml:space="preserve">Plan </w:t>
            </w:r>
            <w:proofErr w:type="spellStart"/>
            <w:r w:rsidRPr="00391EF5">
              <w:rPr>
                <w:rFonts w:eastAsia="Batang" w:cs="Arial"/>
                <w:szCs w:val="24"/>
                <w:lang w:val="es-AR"/>
              </w:rPr>
              <w:t>Cloudinary</w:t>
            </w:r>
            <w:proofErr w:type="spellEnd"/>
            <w:r w:rsidRPr="00391EF5">
              <w:rPr>
                <w:rFonts w:eastAsia="Batang" w:cs="Arial"/>
                <w:szCs w:val="24"/>
                <w:lang w:val="es-AR"/>
              </w:rPr>
              <w:t xml:space="preserve"> Pro</w:t>
            </w:r>
          </w:p>
        </w:tc>
      </w:tr>
      <w:tr w:rsidR="00391EF5" w:rsidRPr="00391EF5" w14:paraId="13DC4767" w14:textId="77777777">
        <w:trPr>
          <w:tblCellSpacing w:w="15" w:type="dxa"/>
        </w:trPr>
        <w:tc>
          <w:tcPr>
            <w:tcW w:w="0" w:type="auto"/>
            <w:shd w:val="clear" w:color="auto" w:fill="292D3E"/>
            <w:vAlign w:val="center"/>
            <w:hideMark/>
          </w:tcPr>
          <w:p w14:paraId="5B4DFFEC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b/>
                <w:bCs/>
                <w:szCs w:val="24"/>
                <w:lang w:val="es-AR"/>
              </w:rPr>
              <w:t>Tráfico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5A5FDA7F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>Moderado</w:t>
            </w:r>
          </w:p>
        </w:tc>
        <w:tc>
          <w:tcPr>
            <w:tcW w:w="0" w:type="auto"/>
            <w:shd w:val="clear" w:color="auto" w:fill="292D3E"/>
            <w:vAlign w:val="center"/>
            <w:hideMark/>
          </w:tcPr>
          <w:p w14:paraId="2A4E2B35" w14:textId="77777777" w:rsidR="00391EF5" w:rsidRPr="00391EF5" w:rsidRDefault="00391EF5" w:rsidP="00391EF5">
            <w:pPr>
              <w:rPr>
                <w:rFonts w:eastAsia="Batang" w:cs="Arial"/>
                <w:szCs w:val="24"/>
                <w:lang w:val="es-AR"/>
              </w:rPr>
            </w:pPr>
            <w:r w:rsidRPr="00391EF5">
              <w:rPr>
                <w:rFonts w:eastAsia="Batang" w:cs="Arial"/>
                <w:szCs w:val="24"/>
                <w:lang w:val="es-AR"/>
              </w:rPr>
              <w:t xml:space="preserve">Load </w:t>
            </w:r>
            <w:proofErr w:type="spellStart"/>
            <w:r w:rsidRPr="00391EF5">
              <w:rPr>
                <w:rFonts w:eastAsia="Batang" w:cs="Arial"/>
                <w:szCs w:val="24"/>
                <w:lang w:val="es-AR"/>
              </w:rPr>
              <w:t>Balancer</w:t>
            </w:r>
            <w:proofErr w:type="spellEnd"/>
            <w:r w:rsidRPr="00391EF5">
              <w:rPr>
                <w:rFonts w:eastAsia="Batang" w:cs="Arial"/>
                <w:szCs w:val="24"/>
                <w:lang w:val="es-AR"/>
              </w:rPr>
              <w:t xml:space="preserve"> + Multi-AZ</w:t>
            </w:r>
          </w:p>
        </w:tc>
      </w:tr>
    </w:tbl>
    <w:p w14:paraId="0BE05527" w14:textId="77777777" w:rsidR="00AA4AFD" w:rsidRDefault="00AA4AFD" w:rsidP="00E229E8">
      <w:pPr>
        <w:rPr>
          <w:rFonts w:cs="Arial"/>
          <w:bCs/>
          <w:snapToGrid/>
          <w:color w:val="000000"/>
          <w:szCs w:val="24"/>
        </w:rPr>
      </w:pPr>
    </w:p>
    <w:tbl>
      <w:tblPr>
        <w:tblStyle w:val="Tablanormal1"/>
        <w:tblW w:w="0" w:type="auto"/>
        <w:tblLook w:val="0400" w:firstRow="0" w:lastRow="0" w:firstColumn="0" w:lastColumn="0" w:noHBand="0" w:noVBand="1"/>
      </w:tblPr>
      <w:tblGrid>
        <w:gridCol w:w="3019"/>
        <w:gridCol w:w="3019"/>
        <w:gridCol w:w="3019"/>
      </w:tblGrid>
      <w:tr w:rsidR="00AA4AFD" w:rsidRPr="00AA4AFD" w14:paraId="0729C650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44C5B365" w14:textId="68A99F10" w:rsidR="00AA4AFD" w:rsidRPr="00AA4AFD" w:rsidRDefault="00AA4AFD" w:rsidP="00AA4AFD">
            <w:r>
              <w:t>&lt;b&gt;Métrica&lt;/b&gt;</w:t>
            </w:r>
          </w:p>
        </w:tc>
        <w:tc>
          <w:tcPr>
            <w:tcW w:w="3019" w:type="dxa"/>
          </w:tcPr>
          <w:p w14:paraId="6F7FFE48" w14:textId="4E4804E6" w:rsidR="00AA4AFD" w:rsidRPr="00AA4AFD" w:rsidRDefault="00AA4AFD" w:rsidP="00AA4AFD">
            <w:r>
              <w:t>&lt;b&gt;Límite Actual&lt;/b&gt;</w:t>
            </w:r>
          </w:p>
        </w:tc>
        <w:tc>
          <w:tcPr>
            <w:tcW w:w="3019" w:type="dxa"/>
          </w:tcPr>
          <w:p w14:paraId="1C4B1322" w14:textId="3BF0CE76" w:rsidR="00AA4AFD" w:rsidRPr="00AA4AFD" w:rsidRDefault="00AA4AFD" w:rsidP="00AA4AFD">
            <w:r>
              <w:t>&lt;b&gt;Escalabilidad&lt;/b&gt;</w:t>
            </w:r>
          </w:p>
        </w:tc>
      </w:tr>
      <w:tr w:rsidR="00AA4AFD" w:rsidRPr="00AA4AFD" w14:paraId="6BA0E099" w14:textId="77777777" w:rsidTr="00AA4AFD">
        <w:tc>
          <w:tcPr>
            <w:tcW w:w="3019" w:type="dxa"/>
          </w:tcPr>
          <w:p w14:paraId="6094D17A" w14:textId="15D54685" w:rsidR="00AA4AFD" w:rsidRDefault="00AA4AFD" w:rsidP="00AA4AFD">
            <w:r>
              <w:lastRenderedPageBreak/>
              <w:t>Usuarios concurrentes</w:t>
            </w:r>
          </w:p>
        </w:tc>
        <w:tc>
          <w:tcPr>
            <w:tcW w:w="3019" w:type="dxa"/>
          </w:tcPr>
          <w:p w14:paraId="483517B3" w14:textId="31FF1663" w:rsidR="00AA4AFD" w:rsidRDefault="00AA4AFD" w:rsidP="00AA4AFD">
            <w:r>
              <w:t>~50</w:t>
            </w:r>
          </w:p>
        </w:tc>
        <w:tc>
          <w:tcPr>
            <w:tcW w:w="3019" w:type="dxa"/>
          </w:tcPr>
          <w:p w14:paraId="37DB1AD3" w14:textId="220AA50A" w:rsidR="00AA4AFD" w:rsidRDefault="00AA4AFD" w:rsidP="00AA4AFD">
            <w:proofErr w:type="spellStart"/>
            <w:r>
              <w:t>Upgrade</w:t>
            </w:r>
            <w:proofErr w:type="spellEnd"/>
            <w:r>
              <w:t xml:space="preserve"> a t3.small</w:t>
            </w:r>
          </w:p>
        </w:tc>
      </w:tr>
      <w:tr w:rsidR="00AA4AFD" w:rsidRPr="00AA4AFD" w14:paraId="5FC668BC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0B02B6D8" w14:textId="59ACD7F3" w:rsidR="00AA4AFD" w:rsidRDefault="00AA4AFD" w:rsidP="00AA4AFD">
            <w:r>
              <w:t>Storage DB</w:t>
            </w:r>
          </w:p>
        </w:tc>
        <w:tc>
          <w:tcPr>
            <w:tcW w:w="3019" w:type="dxa"/>
          </w:tcPr>
          <w:p w14:paraId="022D204A" w14:textId="56E57572" w:rsidR="00AA4AFD" w:rsidRDefault="00AA4AFD" w:rsidP="00AA4AFD">
            <w:r>
              <w:t>0.5GB</w:t>
            </w:r>
          </w:p>
        </w:tc>
        <w:tc>
          <w:tcPr>
            <w:tcW w:w="3019" w:type="dxa"/>
          </w:tcPr>
          <w:p w14:paraId="183C639E" w14:textId="3BD76D08" w:rsidR="00AA4AFD" w:rsidRDefault="00AA4AFD" w:rsidP="00AA4AFD">
            <w:r>
              <w:t xml:space="preserve">Plan </w:t>
            </w:r>
            <w:proofErr w:type="spellStart"/>
            <w:r>
              <w:t>Neon</w:t>
            </w:r>
            <w:proofErr w:type="spellEnd"/>
            <w:r>
              <w:t xml:space="preserve"> Pro</w:t>
            </w:r>
          </w:p>
        </w:tc>
      </w:tr>
      <w:tr w:rsidR="00AA4AFD" w:rsidRPr="00AA4AFD" w14:paraId="2EB2BC40" w14:textId="77777777" w:rsidTr="00AA4AFD">
        <w:tc>
          <w:tcPr>
            <w:tcW w:w="3019" w:type="dxa"/>
          </w:tcPr>
          <w:p w14:paraId="071D83C6" w14:textId="19ECA4BD" w:rsidR="00AA4AFD" w:rsidRDefault="00AA4AFD" w:rsidP="00AA4AFD">
            <w:r>
              <w:t>Imágenes</w:t>
            </w:r>
          </w:p>
        </w:tc>
        <w:tc>
          <w:tcPr>
            <w:tcW w:w="3019" w:type="dxa"/>
          </w:tcPr>
          <w:p w14:paraId="1254F3DC" w14:textId="2678B70F" w:rsidR="00AA4AFD" w:rsidRDefault="00AA4AFD" w:rsidP="00AA4AFD">
            <w:r>
              <w:t>25GB</w:t>
            </w:r>
          </w:p>
        </w:tc>
        <w:tc>
          <w:tcPr>
            <w:tcW w:w="3019" w:type="dxa"/>
          </w:tcPr>
          <w:p w14:paraId="601C09D9" w14:textId="00139079" w:rsidR="00AA4AFD" w:rsidRDefault="00AA4AFD" w:rsidP="00AA4AFD">
            <w:r>
              <w:t xml:space="preserve">Plan </w:t>
            </w:r>
            <w:proofErr w:type="spellStart"/>
            <w:r>
              <w:t>Cloudinary</w:t>
            </w:r>
            <w:proofErr w:type="spellEnd"/>
            <w:r>
              <w:t xml:space="preserve"> Pro</w:t>
            </w:r>
          </w:p>
        </w:tc>
      </w:tr>
      <w:tr w:rsidR="00AA4AFD" w:rsidRPr="00AA4AFD" w14:paraId="3B0CCCF9" w14:textId="77777777" w:rsidTr="00AA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9" w:type="dxa"/>
          </w:tcPr>
          <w:p w14:paraId="4C220C74" w14:textId="7520513C" w:rsidR="00AA4AFD" w:rsidRDefault="00AA4AFD" w:rsidP="00AA4AFD">
            <w:r>
              <w:t>Tráfico</w:t>
            </w:r>
          </w:p>
        </w:tc>
        <w:tc>
          <w:tcPr>
            <w:tcW w:w="3019" w:type="dxa"/>
          </w:tcPr>
          <w:p w14:paraId="5144ABD6" w14:textId="73D95066" w:rsidR="00AA4AFD" w:rsidRDefault="00AA4AFD" w:rsidP="00AA4AFD">
            <w:r>
              <w:t>Moderado</w:t>
            </w:r>
          </w:p>
        </w:tc>
        <w:tc>
          <w:tcPr>
            <w:tcW w:w="3019" w:type="dxa"/>
          </w:tcPr>
          <w:p w14:paraId="52810795" w14:textId="72EE3E94" w:rsidR="00AA4AFD" w:rsidRDefault="00AA4AFD" w:rsidP="00AA4AFD">
            <w:r>
              <w:t xml:space="preserve">Load </w:t>
            </w:r>
            <w:proofErr w:type="spellStart"/>
            <w:r>
              <w:t>Balancer</w:t>
            </w:r>
            <w:proofErr w:type="spellEnd"/>
            <w:r>
              <w:t xml:space="preserve"> + Multi-AZ</w:t>
            </w:r>
          </w:p>
        </w:tc>
      </w:tr>
    </w:tbl>
    <w:p w14:paraId="72E4C39E" w14:textId="77777777" w:rsidR="00AA4AFD" w:rsidRPr="00AA4AFD" w:rsidRDefault="00AA4AFD" w:rsidP="00AA4AFD"/>
    <w:p w14:paraId="06FF36F6" w14:textId="4046B043" w:rsidR="00E229E8" w:rsidRPr="00E229E8" w:rsidRDefault="00E229E8" w:rsidP="00E229E8">
      <w:pPr>
        <w:rPr>
          <w:rFonts w:cs="Arial"/>
          <w:bCs/>
          <w:snapToGrid/>
          <w:color w:val="000000"/>
          <w:szCs w:val="24"/>
        </w:rPr>
      </w:pPr>
    </w:p>
    <w:p w14:paraId="264872D2" w14:textId="77777777" w:rsidR="00097DA4" w:rsidRDefault="00097DA4">
      <w:pPr>
        <w:widowControl/>
        <w:spacing w:before="0" w:after="0"/>
        <w:jc w:val="left"/>
        <w:rPr>
          <w:rFonts w:cs="Arial"/>
        </w:rPr>
      </w:pPr>
      <w:r>
        <w:rPr>
          <w:rFonts w:cs="Arial"/>
        </w:rPr>
        <w:br w:type="page"/>
      </w:r>
    </w:p>
    <w:p w14:paraId="717C7832" w14:textId="6EA3DD96" w:rsidR="00AD5377" w:rsidRPr="00583EE4" w:rsidRDefault="00AD5377" w:rsidP="003056D7">
      <w:pPr>
        <w:pStyle w:val="Ttulo1"/>
        <w:rPr>
          <w:rFonts w:cs="Arial"/>
        </w:rPr>
      </w:pPr>
      <w:bookmarkStart w:id="32" w:name="_Toc134523962"/>
      <w:r w:rsidRPr="00583EE4">
        <w:rPr>
          <w:rFonts w:cs="Arial"/>
        </w:rPr>
        <w:lastRenderedPageBreak/>
        <w:t>DESARROLLO</w:t>
      </w:r>
      <w:bookmarkEnd w:id="25"/>
      <w:bookmarkEnd w:id="26"/>
      <w:bookmarkEnd w:id="27"/>
      <w:bookmarkEnd w:id="28"/>
      <w:bookmarkEnd w:id="32"/>
    </w:p>
    <w:p w14:paraId="4F1BF7F2" w14:textId="5195B12C" w:rsidR="00AD5377" w:rsidRPr="00583EE4" w:rsidRDefault="00097DA4">
      <w:pPr>
        <w:pStyle w:val="Ttulo2"/>
        <w:rPr>
          <w:rFonts w:cs="Arial"/>
        </w:rPr>
      </w:pPr>
      <w:bookmarkStart w:id="33" w:name="_Toc70335369"/>
      <w:bookmarkStart w:id="34" w:name="_Toc70336975"/>
      <w:bookmarkStart w:id="35" w:name="_Toc70335370"/>
      <w:bookmarkStart w:id="36" w:name="_Toc70336976"/>
      <w:bookmarkStart w:id="37" w:name="_Toc87426407"/>
      <w:bookmarkStart w:id="38" w:name="_Toc69882982"/>
      <w:bookmarkStart w:id="39" w:name="_Toc69882981"/>
      <w:r>
        <w:rPr>
          <w:rFonts w:cs="Arial"/>
        </w:rPr>
        <w:t xml:space="preserve"> </w:t>
      </w:r>
      <w:bookmarkStart w:id="40" w:name="_Toc134523963"/>
      <w:r>
        <w:rPr>
          <w:rFonts w:cs="Arial"/>
        </w:rPr>
        <w:t>INTRODUCCIÓN</w:t>
      </w:r>
      <w:bookmarkEnd w:id="40"/>
    </w:p>
    <w:p w14:paraId="5DEC5301" w14:textId="0287E967" w:rsidR="00AD5377" w:rsidRDefault="00097DA4" w:rsidP="00097DA4">
      <w:pPr>
        <w:widowControl/>
        <w:tabs>
          <w:tab w:val="num" w:pos="1440"/>
        </w:tabs>
        <w:spacing w:before="0" w:after="0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TITULO 1…DESARROLLO…</w:t>
      </w:r>
    </w:p>
    <w:p w14:paraId="3311C665" w14:textId="77777777" w:rsidR="00D71AF1" w:rsidRPr="00583EE4" w:rsidRDefault="00D71AF1" w:rsidP="00097DA4">
      <w:pPr>
        <w:widowControl/>
        <w:tabs>
          <w:tab w:val="num" w:pos="1440"/>
        </w:tabs>
        <w:spacing w:before="0" w:after="0"/>
        <w:rPr>
          <w:rFonts w:cs="Arial"/>
          <w:szCs w:val="24"/>
          <w:lang w:val="es-ES_tradnl"/>
        </w:rPr>
      </w:pPr>
    </w:p>
    <w:p w14:paraId="4E3923D4" w14:textId="691C3A95" w:rsidR="00AD5377" w:rsidRPr="00583EE4" w:rsidRDefault="00AD5377">
      <w:pPr>
        <w:pStyle w:val="Ttulo2"/>
        <w:rPr>
          <w:rFonts w:cs="Arial"/>
        </w:rPr>
      </w:pPr>
      <w:bookmarkStart w:id="41" w:name="_Toc214793111"/>
      <w:r w:rsidRPr="00583EE4">
        <w:rPr>
          <w:rFonts w:cs="Arial"/>
        </w:rPr>
        <w:t xml:space="preserve"> </w:t>
      </w:r>
      <w:bookmarkStart w:id="42" w:name="_Toc134523964"/>
      <w:bookmarkEnd w:id="41"/>
      <w:r w:rsidR="003238C6">
        <w:rPr>
          <w:rFonts w:cs="Arial"/>
        </w:rPr>
        <w:t>INTRODUCCIÓN 2</w:t>
      </w:r>
      <w:bookmarkEnd w:id="42"/>
    </w:p>
    <w:p w14:paraId="19386A97" w14:textId="11BFD0EE" w:rsidR="00AD5377" w:rsidRDefault="00097DA4" w:rsidP="00097DA4">
      <w:pPr>
        <w:widowControl/>
        <w:tabs>
          <w:tab w:val="num" w:pos="1440"/>
        </w:tabs>
        <w:spacing w:before="0" w:after="0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TITULO 2…DESARROLLO…</w:t>
      </w:r>
      <w:r w:rsidR="00AD5377" w:rsidRPr="00583EE4">
        <w:rPr>
          <w:rFonts w:cs="Arial"/>
          <w:szCs w:val="24"/>
          <w:lang w:val="es-ES_tradnl"/>
        </w:rPr>
        <w:t xml:space="preserve"> </w:t>
      </w:r>
    </w:p>
    <w:p w14:paraId="06BEF0F0" w14:textId="77777777" w:rsidR="00D71AF1" w:rsidRPr="00583EE4" w:rsidRDefault="00D71AF1" w:rsidP="00097DA4">
      <w:pPr>
        <w:widowControl/>
        <w:tabs>
          <w:tab w:val="num" w:pos="1440"/>
        </w:tabs>
        <w:spacing w:before="0" w:after="0"/>
        <w:rPr>
          <w:rFonts w:cs="Arial"/>
          <w:szCs w:val="24"/>
          <w:lang w:val="es-ES_tradnl"/>
        </w:rPr>
      </w:pPr>
    </w:p>
    <w:p w14:paraId="3F98252E" w14:textId="77777777" w:rsidR="00AD5377" w:rsidRPr="00583EE4" w:rsidRDefault="00AD5377">
      <w:pPr>
        <w:pStyle w:val="Ttulo1"/>
        <w:rPr>
          <w:rFonts w:cs="Arial"/>
        </w:rPr>
      </w:pPr>
      <w:bookmarkStart w:id="43" w:name="_Toc134523965"/>
      <w:r w:rsidRPr="00583EE4">
        <w:rPr>
          <w:rFonts w:cs="Arial"/>
        </w:rPr>
        <w:t>PROCEDIMIENTOS</w:t>
      </w:r>
      <w:bookmarkEnd w:id="43"/>
    </w:p>
    <w:p w14:paraId="4AD72A61" w14:textId="7DFDC4FB" w:rsidR="00AD5377" w:rsidRPr="00583EE4" w:rsidRDefault="00097DA4">
      <w:pPr>
        <w:pStyle w:val="Ttulo2"/>
        <w:rPr>
          <w:rFonts w:cs="Arial"/>
        </w:rPr>
      </w:pPr>
      <w:bookmarkStart w:id="44" w:name="_Toc134523966"/>
      <w:r>
        <w:rPr>
          <w:rFonts w:cs="Arial"/>
        </w:rPr>
        <w:t>PARTE 1 – Creación ambiente</w:t>
      </w:r>
      <w:bookmarkEnd w:id="44"/>
    </w:p>
    <w:p w14:paraId="2537B650" w14:textId="73C051FA" w:rsidR="003238C6" w:rsidRDefault="003238C6" w:rsidP="003238C6">
      <w:pPr>
        <w:pStyle w:val="Ttulo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bookmarkStart w:id="45" w:name="_Toc134523967"/>
      <w:r>
        <w:rPr>
          <w:rFonts w:cs="Arial"/>
          <w:sz w:val="22"/>
          <w:szCs w:val="22"/>
        </w:rPr>
        <w:t xml:space="preserve">Pasos y cuestiones </w:t>
      </w:r>
      <w:proofErr w:type="gramStart"/>
      <w:r>
        <w:rPr>
          <w:rFonts w:cs="Arial"/>
          <w:sz w:val="22"/>
          <w:szCs w:val="22"/>
        </w:rPr>
        <w:t>a</w:t>
      </w:r>
      <w:proofErr w:type="gramEnd"/>
      <w:r>
        <w:rPr>
          <w:rFonts w:cs="Arial"/>
          <w:sz w:val="22"/>
          <w:szCs w:val="22"/>
        </w:rPr>
        <w:t xml:space="preserve"> tener en cuenta en el desarrollo del proyecto</w:t>
      </w:r>
      <w:bookmarkEnd w:id="45"/>
    </w:p>
    <w:p w14:paraId="5099E769" w14:textId="3B4F7B71" w:rsidR="00097DA4" w:rsidRDefault="00097DA4" w:rsidP="00097DA4">
      <w:pPr>
        <w:rPr>
          <w:lang w:val="es-ES_tradnl"/>
        </w:rPr>
      </w:pPr>
    </w:p>
    <w:p w14:paraId="50AE811D" w14:textId="3341A114" w:rsidR="00097DA4" w:rsidRPr="00583EE4" w:rsidRDefault="00097DA4" w:rsidP="00097DA4">
      <w:pPr>
        <w:pStyle w:val="Ttulo2"/>
        <w:rPr>
          <w:rFonts w:cs="Arial"/>
        </w:rPr>
      </w:pPr>
      <w:bookmarkStart w:id="46" w:name="_Toc134523968"/>
      <w:r>
        <w:rPr>
          <w:rFonts w:cs="Arial"/>
        </w:rPr>
        <w:t>PARTE 2 – Configuración parámetros</w:t>
      </w:r>
      <w:bookmarkEnd w:id="46"/>
    </w:p>
    <w:p w14:paraId="6C61CE98" w14:textId="77777777" w:rsidR="003238C6" w:rsidRDefault="003238C6" w:rsidP="003238C6">
      <w:pPr>
        <w:pStyle w:val="Ttulo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bookmarkStart w:id="47" w:name="_Toc134523969"/>
      <w:r>
        <w:rPr>
          <w:rFonts w:cs="Arial"/>
          <w:sz w:val="22"/>
          <w:szCs w:val="22"/>
        </w:rPr>
        <w:t xml:space="preserve">Pasos y cuestiones </w:t>
      </w:r>
      <w:proofErr w:type="gramStart"/>
      <w:r>
        <w:rPr>
          <w:rFonts w:cs="Arial"/>
          <w:sz w:val="22"/>
          <w:szCs w:val="22"/>
        </w:rPr>
        <w:t>a</w:t>
      </w:r>
      <w:proofErr w:type="gramEnd"/>
      <w:r>
        <w:rPr>
          <w:rFonts w:cs="Arial"/>
          <w:sz w:val="22"/>
          <w:szCs w:val="22"/>
        </w:rPr>
        <w:t xml:space="preserve"> tener en cuenta en el desarrollo del proyecto</w:t>
      </w:r>
      <w:bookmarkEnd w:id="47"/>
    </w:p>
    <w:p w14:paraId="733F5EC9" w14:textId="77777777" w:rsidR="00097DA4" w:rsidRPr="00097DA4" w:rsidRDefault="00097DA4" w:rsidP="00097DA4">
      <w:pPr>
        <w:rPr>
          <w:lang w:val="es-ES_tradnl"/>
        </w:rPr>
      </w:pPr>
    </w:p>
    <w:p w14:paraId="7D859381" w14:textId="41616FE2" w:rsidR="00097DA4" w:rsidRPr="00097DA4" w:rsidRDefault="00AD5377" w:rsidP="00097DA4">
      <w:pPr>
        <w:pStyle w:val="Ttulo1"/>
        <w:jc w:val="both"/>
        <w:rPr>
          <w:rFonts w:cs="Arial"/>
          <w:lang w:val="es-ES_tradnl"/>
        </w:rPr>
      </w:pPr>
      <w:bookmarkStart w:id="48" w:name="_Toc69882983"/>
      <w:bookmarkStart w:id="49" w:name="_Toc70335373"/>
      <w:bookmarkStart w:id="50" w:name="_Toc70336979"/>
      <w:bookmarkStart w:id="51" w:name="_Toc87426411"/>
      <w:bookmarkStart w:id="52" w:name="_Toc124651821"/>
      <w:bookmarkStart w:id="53" w:name="_Toc124673890"/>
      <w:bookmarkStart w:id="54" w:name="_Toc124675905"/>
      <w:bookmarkStart w:id="55" w:name="_Toc124676936"/>
      <w:bookmarkStart w:id="56" w:name="_Toc124683992"/>
      <w:bookmarkStart w:id="57" w:name="_Toc124761084"/>
      <w:bookmarkStart w:id="58" w:name="_Toc125172407"/>
      <w:bookmarkStart w:id="59" w:name="_Toc125175153"/>
      <w:bookmarkStart w:id="60" w:name="_Toc134523970"/>
      <w:bookmarkEnd w:id="33"/>
      <w:bookmarkEnd w:id="34"/>
      <w:bookmarkEnd w:id="35"/>
      <w:bookmarkEnd w:id="36"/>
      <w:bookmarkEnd w:id="37"/>
      <w:bookmarkEnd w:id="38"/>
      <w:bookmarkEnd w:id="39"/>
      <w:r w:rsidRPr="00583EE4">
        <w:rPr>
          <w:rFonts w:cs="Arial"/>
          <w:lang w:val="es-ES_tradnl"/>
        </w:rPr>
        <w:t>A</w:t>
      </w:r>
      <w:bookmarkEnd w:id="48"/>
      <w:r w:rsidRPr="00583EE4">
        <w:rPr>
          <w:rFonts w:cs="Arial"/>
          <w:lang w:val="es-ES_tradnl"/>
        </w:rPr>
        <w:t>NEXOS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0B37DDF6" w14:textId="26ED6D44" w:rsidR="00AD5377" w:rsidRPr="00583EE4" w:rsidRDefault="00A62AB7" w:rsidP="00A62AB7">
      <w:pPr>
        <w:pStyle w:val="Ttulo2"/>
        <w:numPr>
          <w:ilvl w:val="0"/>
          <w:numId w:val="0"/>
        </w:numPr>
        <w:rPr>
          <w:rFonts w:cs="Arial"/>
        </w:rPr>
      </w:pPr>
      <w:bookmarkStart w:id="61" w:name="_Toc134523971"/>
      <w:r w:rsidRPr="00583EE4">
        <w:rPr>
          <w:rFonts w:cs="Arial"/>
        </w:rPr>
        <w:t>13.1</w:t>
      </w:r>
      <w:bookmarkStart w:id="62" w:name="_Toc215550099"/>
      <w:bookmarkStart w:id="63" w:name="_Toc215551868"/>
      <w:bookmarkStart w:id="64" w:name="_Toc216168301"/>
      <w:r w:rsidRPr="00583EE4">
        <w:rPr>
          <w:rFonts w:cs="Arial"/>
        </w:rPr>
        <w:t xml:space="preserve"> </w:t>
      </w:r>
      <w:r w:rsidR="00AD5377" w:rsidRPr="00583EE4">
        <w:rPr>
          <w:rFonts w:cs="Arial"/>
        </w:rPr>
        <w:t xml:space="preserve">ANEXO </w:t>
      </w:r>
      <w:bookmarkEnd w:id="62"/>
      <w:bookmarkEnd w:id="63"/>
      <w:bookmarkEnd w:id="64"/>
      <w:r w:rsidR="00097DA4">
        <w:rPr>
          <w:rFonts w:cs="Arial"/>
        </w:rPr>
        <w:t>1</w:t>
      </w:r>
      <w:bookmarkEnd w:id="61"/>
    </w:p>
    <w:p w14:paraId="794AEBD3" w14:textId="5A27A5BA" w:rsidR="00AD5377" w:rsidRDefault="00097DA4">
      <w:pPr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Puede ser un d</w:t>
      </w:r>
      <w:r w:rsidR="00AD5377" w:rsidRPr="00583EE4">
        <w:rPr>
          <w:rFonts w:cs="Arial"/>
          <w:szCs w:val="24"/>
          <w:lang w:val="es-ES_tradnl"/>
        </w:rPr>
        <w:t>iagrama de flujo</w:t>
      </w:r>
    </w:p>
    <w:p w14:paraId="1845F2BD" w14:textId="77777777" w:rsidR="00097DA4" w:rsidRPr="00583EE4" w:rsidRDefault="00097DA4">
      <w:pPr>
        <w:rPr>
          <w:rFonts w:cs="Arial"/>
          <w:szCs w:val="24"/>
          <w:lang w:val="es-ES_tradnl"/>
        </w:rPr>
      </w:pPr>
    </w:p>
    <w:p w14:paraId="76995560" w14:textId="77AC9283" w:rsidR="00B52EBD" w:rsidRPr="00583EE4" w:rsidRDefault="00B52EBD" w:rsidP="00B52EBD">
      <w:pPr>
        <w:pStyle w:val="Ttulo2"/>
        <w:rPr>
          <w:rFonts w:cs="Arial"/>
        </w:rPr>
      </w:pPr>
      <w:bookmarkStart w:id="65" w:name="_Toc134523972"/>
      <w:r w:rsidRPr="00583EE4">
        <w:rPr>
          <w:rFonts w:cs="Arial"/>
        </w:rPr>
        <w:lastRenderedPageBreak/>
        <w:t xml:space="preserve">ANEXO </w:t>
      </w:r>
      <w:r w:rsidR="00097DA4">
        <w:rPr>
          <w:rFonts w:cs="Arial"/>
        </w:rPr>
        <w:t>2</w:t>
      </w:r>
      <w:bookmarkEnd w:id="65"/>
    </w:p>
    <w:p w14:paraId="736D2D39" w14:textId="16F6B0D1" w:rsidR="00A62AB7" w:rsidRPr="00583EE4" w:rsidRDefault="00097DA4" w:rsidP="00A62AB7">
      <w:pPr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>Puede ser el diagrama arquitectura de AWS donde muestre el proyecto</w:t>
      </w:r>
    </w:p>
    <w:p w14:paraId="3E6CCC88" w14:textId="145975AB" w:rsidR="00C065ED" w:rsidRPr="00583EE4" w:rsidRDefault="00C065ED" w:rsidP="00C065ED">
      <w:pPr>
        <w:jc w:val="center"/>
        <w:rPr>
          <w:rFonts w:cs="Arial"/>
        </w:rPr>
      </w:pPr>
    </w:p>
    <w:p w14:paraId="6EEF5BBD" w14:textId="77777777" w:rsidR="00B52EBD" w:rsidRPr="00583EE4" w:rsidRDefault="00B52EBD" w:rsidP="00C065ED">
      <w:pPr>
        <w:jc w:val="center"/>
        <w:rPr>
          <w:rFonts w:cs="Arial"/>
          <w:lang w:val="es-ES_tradnl"/>
        </w:rPr>
      </w:pPr>
    </w:p>
    <w:sectPr w:rsidR="00B52EBD" w:rsidRPr="00583EE4" w:rsidSect="00B52EBD">
      <w:footerReference w:type="default" r:id="rId41"/>
      <w:endnotePr>
        <w:numFmt w:val="decimal"/>
      </w:endnotePr>
      <w:pgSz w:w="11904" w:h="16836" w:code="9"/>
      <w:pgMar w:top="1699" w:right="1138" w:bottom="1296" w:left="1699" w:header="1138" w:footer="113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A7702" w14:textId="77777777" w:rsidR="002634BA" w:rsidRDefault="002634BA">
      <w:pPr>
        <w:spacing w:line="20" w:lineRule="exact"/>
      </w:pPr>
    </w:p>
  </w:endnote>
  <w:endnote w:type="continuationSeparator" w:id="0">
    <w:p w14:paraId="2157F0D6" w14:textId="77777777" w:rsidR="002634BA" w:rsidRDefault="002634BA">
      <w:r>
        <w:t xml:space="preserve"> </w:t>
      </w:r>
    </w:p>
  </w:endnote>
  <w:endnote w:type="continuationNotice" w:id="1">
    <w:p w14:paraId="4A14540A" w14:textId="77777777" w:rsidR="002634BA" w:rsidRDefault="002634B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MNIME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nst777 Lt BT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B1BE9" w14:textId="77777777" w:rsidR="00E754D1" w:rsidRDefault="00E754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4AAADC" w14:textId="77777777" w:rsidR="00E754D1" w:rsidRDefault="00E754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9069"/>
    </w:tblGrid>
    <w:tr w:rsidR="00E754D1" w:rsidRPr="00872D75" w14:paraId="3E167C07" w14:textId="77777777">
      <w:tc>
        <w:tcPr>
          <w:tcW w:w="9209" w:type="dxa"/>
          <w:tcBorders>
            <w:top w:val="single" w:sz="18" w:space="0" w:color="auto"/>
          </w:tcBorders>
        </w:tcPr>
        <w:p w14:paraId="4599F345" w14:textId="1B682019" w:rsidR="00E754D1" w:rsidRPr="00872D75" w:rsidRDefault="00382A03" w:rsidP="00FA4106">
          <w:pPr>
            <w:pStyle w:val="Piedepgina"/>
            <w:spacing w:before="0" w:after="0"/>
            <w:jc w:val="center"/>
          </w:pPr>
          <w:r>
            <w:rPr>
              <w:b/>
              <w:szCs w:val="22"/>
            </w:rPr>
            <w:t>Casa Dulce Oriente</w:t>
          </w:r>
        </w:p>
      </w:tc>
    </w:tr>
    <w:tr w:rsidR="00E754D1" w:rsidRPr="00872D75" w14:paraId="5B37BA04" w14:textId="77777777">
      <w:tc>
        <w:tcPr>
          <w:tcW w:w="9209" w:type="dxa"/>
        </w:tcPr>
        <w:p w14:paraId="7FA0E9D6" w14:textId="77777777" w:rsidR="00E754D1" w:rsidRPr="00413C51" w:rsidRDefault="00E754D1" w:rsidP="00FA4106">
          <w:pPr>
            <w:pStyle w:val="Piedepgina"/>
            <w:spacing w:before="0" w:after="0"/>
            <w:jc w:val="right"/>
            <w:rPr>
              <w:b/>
              <w:szCs w:val="22"/>
              <w:lang w:val="pt-BR"/>
            </w:rPr>
          </w:pPr>
          <w:r w:rsidRPr="00413C51">
            <w:rPr>
              <w:szCs w:val="22"/>
            </w:rPr>
            <w:t xml:space="preserve">Página </w:t>
          </w:r>
          <w:r w:rsidRPr="00413C51">
            <w:rPr>
              <w:b/>
              <w:szCs w:val="22"/>
            </w:rPr>
            <w:fldChar w:fldCharType="begin"/>
          </w:r>
          <w:r w:rsidRPr="00413C51">
            <w:rPr>
              <w:b/>
              <w:szCs w:val="22"/>
            </w:rPr>
            <w:instrText>PAGE</w:instrText>
          </w:r>
          <w:r w:rsidRPr="00413C51">
            <w:rPr>
              <w:b/>
              <w:szCs w:val="22"/>
            </w:rPr>
            <w:fldChar w:fldCharType="separate"/>
          </w:r>
          <w:r w:rsidR="001F001E">
            <w:rPr>
              <w:b/>
              <w:noProof/>
              <w:szCs w:val="22"/>
            </w:rPr>
            <w:t>20</w:t>
          </w:r>
          <w:r w:rsidRPr="00413C51">
            <w:rPr>
              <w:b/>
              <w:szCs w:val="22"/>
            </w:rPr>
            <w:fldChar w:fldCharType="end"/>
          </w:r>
          <w:r w:rsidRPr="00413C51">
            <w:rPr>
              <w:szCs w:val="22"/>
            </w:rPr>
            <w:t xml:space="preserve"> de </w:t>
          </w:r>
          <w:r w:rsidRPr="00413C51">
            <w:rPr>
              <w:b/>
              <w:szCs w:val="22"/>
            </w:rPr>
            <w:fldChar w:fldCharType="begin"/>
          </w:r>
          <w:r w:rsidRPr="00413C51">
            <w:rPr>
              <w:b/>
              <w:szCs w:val="22"/>
            </w:rPr>
            <w:instrText>NUMPAGES</w:instrText>
          </w:r>
          <w:r w:rsidRPr="00413C51">
            <w:rPr>
              <w:b/>
              <w:szCs w:val="22"/>
            </w:rPr>
            <w:fldChar w:fldCharType="separate"/>
          </w:r>
          <w:r w:rsidR="001F001E">
            <w:rPr>
              <w:b/>
              <w:noProof/>
              <w:szCs w:val="22"/>
            </w:rPr>
            <w:t>56</w:t>
          </w:r>
          <w:r w:rsidRPr="00413C51">
            <w:rPr>
              <w:b/>
              <w:szCs w:val="22"/>
            </w:rPr>
            <w:fldChar w:fldCharType="end"/>
          </w:r>
        </w:p>
      </w:tc>
    </w:tr>
  </w:tbl>
  <w:p w14:paraId="03E80E4A" w14:textId="77777777" w:rsidR="00E754D1" w:rsidRDefault="00E754D1" w:rsidP="00B9408D">
    <w:pPr>
      <w:pStyle w:val="Piedepgina"/>
      <w:rPr>
        <w:rStyle w:val="Nmerodepgina"/>
        <w:rFonts w:cs="Arial"/>
        <w:color w:val="777772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21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</w:tblGrid>
    <w:tr w:rsidR="00E754D1" w14:paraId="09230B81" w14:textId="77777777">
      <w:trPr>
        <w:cantSplit/>
        <w:trHeight w:val="340"/>
      </w:trPr>
      <w:tc>
        <w:tcPr>
          <w:tcW w:w="8647" w:type="dxa"/>
          <w:vAlign w:val="center"/>
        </w:tcPr>
        <w:p w14:paraId="47725B3D" w14:textId="77777777" w:rsidR="00E754D1" w:rsidRDefault="00E754D1">
          <w:pPr>
            <w:jc w:val="center"/>
            <w:rPr>
              <w:rFonts w:cs="Arial"/>
              <w:bCs/>
            </w:rPr>
          </w:pPr>
          <w:r>
            <w:rPr>
              <w:rFonts w:cs="Arial"/>
              <w:b/>
              <w:bCs/>
              <w:iCs/>
            </w:rPr>
            <w:t>De uso interno</w:t>
          </w:r>
        </w:p>
      </w:tc>
    </w:tr>
  </w:tbl>
  <w:p w14:paraId="207D0D43" w14:textId="77777777" w:rsidR="00E754D1" w:rsidRDefault="00E754D1">
    <w:pPr>
      <w:pStyle w:val="Piedepgina"/>
      <w:jc w:val="right"/>
      <w:rPr>
        <w:rFonts w:cs="Arial"/>
      </w:rPr>
    </w:pPr>
    <w:r>
      <w:rPr>
        <w:rStyle w:val="Nmerodepgina"/>
        <w:rFonts w:cs="Arial"/>
        <w:color w:val="777772"/>
        <w:sz w:val="20"/>
      </w:rPr>
      <w:t>Página</w:t>
    </w:r>
    <w:r>
      <w:rPr>
        <w:rStyle w:val="Nmerodepgina"/>
        <w:rFonts w:cs="Arial"/>
        <w:color w:val="C20000"/>
        <w:sz w:val="20"/>
      </w:rPr>
      <w:t xml:space="preserve">  </w:t>
    </w:r>
    <w:r>
      <w:rPr>
        <w:rStyle w:val="Nmerodepgina"/>
        <w:rFonts w:cs="Arial"/>
        <w:color w:val="777772"/>
        <w:sz w:val="20"/>
      </w:rPr>
      <w:fldChar w:fldCharType="begin"/>
    </w:r>
    <w:r>
      <w:rPr>
        <w:rStyle w:val="Nmerodepgina"/>
        <w:rFonts w:cs="Arial"/>
        <w:color w:val="777772"/>
        <w:sz w:val="20"/>
      </w:rPr>
      <w:instrText xml:space="preserve"> PAGE  \* Arabic  \* MERGEFORMAT </w:instrText>
    </w:r>
    <w:r>
      <w:rPr>
        <w:rStyle w:val="Nmerodepgina"/>
        <w:rFonts w:cs="Arial"/>
        <w:color w:val="777772"/>
        <w:sz w:val="20"/>
      </w:rPr>
      <w:fldChar w:fldCharType="separate"/>
    </w:r>
    <w:r>
      <w:rPr>
        <w:rStyle w:val="Nmerodepgina"/>
        <w:noProof/>
        <w:szCs w:val="24"/>
      </w:rPr>
      <w:t>1</w:t>
    </w:r>
    <w:r>
      <w:rPr>
        <w:rStyle w:val="Nmerodepgina"/>
        <w:rFonts w:cs="Arial"/>
        <w:color w:val="777772"/>
        <w:sz w:val="20"/>
      </w:rPr>
      <w:fldChar w:fldCharType="end"/>
    </w:r>
    <w:r>
      <w:rPr>
        <w:rStyle w:val="Nmerodepgina"/>
        <w:rFonts w:cs="Arial"/>
        <w:color w:val="C20000"/>
        <w:sz w:val="20"/>
      </w:rPr>
      <w:t xml:space="preserve"> </w:t>
    </w:r>
    <w:r>
      <w:rPr>
        <w:rStyle w:val="Nmerodepgina"/>
        <w:rFonts w:cs="Arial"/>
        <w:color w:val="777772"/>
        <w:sz w:val="20"/>
      </w:rPr>
      <w:t xml:space="preserve">de </w:t>
    </w:r>
    <w:r>
      <w:rPr>
        <w:rStyle w:val="Nmerodepgina"/>
        <w:rFonts w:cs="Arial"/>
        <w:color w:val="777772"/>
        <w:sz w:val="20"/>
      </w:rPr>
      <w:fldChar w:fldCharType="begin"/>
    </w:r>
    <w:r>
      <w:rPr>
        <w:rStyle w:val="Nmerodepgina"/>
        <w:rFonts w:cs="Arial"/>
        <w:color w:val="777772"/>
        <w:sz w:val="20"/>
      </w:rPr>
      <w:instrText xml:space="preserve"> NUMPAGES  \* Arabic  \* MERGEFORMAT </w:instrText>
    </w:r>
    <w:r>
      <w:rPr>
        <w:rStyle w:val="Nmerodepgina"/>
        <w:rFonts w:cs="Arial"/>
        <w:color w:val="777772"/>
        <w:sz w:val="20"/>
      </w:rPr>
      <w:fldChar w:fldCharType="separate"/>
    </w:r>
    <w:r w:rsidRPr="003070DB">
      <w:rPr>
        <w:rStyle w:val="Nmerodepgina"/>
        <w:noProof/>
        <w:szCs w:val="24"/>
      </w:rPr>
      <w:t>57</w:t>
    </w:r>
    <w:r>
      <w:rPr>
        <w:rStyle w:val="Nmerodepgina"/>
        <w:rFonts w:cs="Arial"/>
        <w:color w:val="777772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9069"/>
    </w:tblGrid>
    <w:tr w:rsidR="00E754D1" w:rsidRPr="00872D75" w14:paraId="4B9C1851" w14:textId="77777777">
      <w:tc>
        <w:tcPr>
          <w:tcW w:w="13433" w:type="dxa"/>
          <w:tcBorders>
            <w:top w:val="single" w:sz="18" w:space="0" w:color="auto"/>
          </w:tcBorders>
        </w:tcPr>
        <w:p w14:paraId="5B0E388B" w14:textId="77777777" w:rsidR="00E754D1" w:rsidRPr="00872D75" w:rsidRDefault="00E754D1" w:rsidP="00FA4106">
          <w:pPr>
            <w:pStyle w:val="Piedepgina"/>
            <w:spacing w:before="0" w:after="0"/>
            <w:jc w:val="center"/>
          </w:pPr>
          <w:r>
            <w:rPr>
              <w:b/>
              <w:szCs w:val="22"/>
            </w:rPr>
            <w:t>Gestión de Prevención de Software Malicioso</w:t>
          </w:r>
        </w:p>
      </w:tc>
    </w:tr>
    <w:tr w:rsidR="00E754D1" w:rsidRPr="00872D75" w14:paraId="2E304A28" w14:textId="77777777">
      <w:tc>
        <w:tcPr>
          <w:tcW w:w="13433" w:type="dxa"/>
        </w:tcPr>
        <w:p w14:paraId="3E5DC3E0" w14:textId="77777777" w:rsidR="00E754D1" w:rsidRPr="00413C51" w:rsidRDefault="00E754D1" w:rsidP="00FA4106">
          <w:pPr>
            <w:pStyle w:val="Piedepgina"/>
            <w:spacing w:before="0" w:after="0"/>
            <w:jc w:val="right"/>
            <w:rPr>
              <w:b/>
              <w:szCs w:val="22"/>
              <w:lang w:val="pt-BR"/>
            </w:rPr>
          </w:pPr>
          <w:r w:rsidRPr="00413C51">
            <w:rPr>
              <w:szCs w:val="22"/>
            </w:rPr>
            <w:t xml:space="preserve">Página </w:t>
          </w:r>
          <w:r w:rsidRPr="00413C51">
            <w:rPr>
              <w:b/>
              <w:szCs w:val="22"/>
            </w:rPr>
            <w:fldChar w:fldCharType="begin"/>
          </w:r>
          <w:r w:rsidRPr="00413C51">
            <w:rPr>
              <w:b/>
              <w:szCs w:val="22"/>
            </w:rPr>
            <w:instrText>PAGE</w:instrText>
          </w:r>
          <w:r w:rsidRPr="00413C51">
            <w:rPr>
              <w:b/>
              <w:szCs w:val="22"/>
            </w:rPr>
            <w:fldChar w:fldCharType="separate"/>
          </w:r>
          <w:r w:rsidR="001F001E">
            <w:rPr>
              <w:b/>
              <w:noProof/>
              <w:szCs w:val="22"/>
            </w:rPr>
            <w:t>53</w:t>
          </w:r>
          <w:r w:rsidRPr="00413C51">
            <w:rPr>
              <w:b/>
              <w:szCs w:val="22"/>
            </w:rPr>
            <w:fldChar w:fldCharType="end"/>
          </w:r>
          <w:r w:rsidRPr="00413C51">
            <w:rPr>
              <w:szCs w:val="22"/>
            </w:rPr>
            <w:t xml:space="preserve"> de </w:t>
          </w:r>
          <w:r w:rsidRPr="00413C51">
            <w:rPr>
              <w:b/>
              <w:szCs w:val="22"/>
            </w:rPr>
            <w:fldChar w:fldCharType="begin"/>
          </w:r>
          <w:r w:rsidRPr="00413C51">
            <w:rPr>
              <w:b/>
              <w:szCs w:val="22"/>
            </w:rPr>
            <w:instrText>NUMPAGES</w:instrText>
          </w:r>
          <w:r w:rsidRPr="00413C51">
            <w:rPr>
              <w:b/>
              <w:szCs w:val="22"/>
            </w:rPr>
            <w:fldChar w:fldCharType="separate"/>
          </w:r>
          <w:r w:rsidR="001F001E">
            <w:rPr>
              <w:b/>
              <w:noProof/>
              <w:szCs w:val="22"/>
            </w:rPr>
            <w:t>56</w:t>
          </w:r>
          <w:r w:rsidRPr="00413C51">
            <w:rPr>
              <w:b/>
              <w:szCs w:val="22"/>
            </w:rPr>
            <w:fldChar w:fldCharType="end"/>
          </w:r>
        </w:p>
      </w:tc>
    </w:tr>
  </w:tbl>
  <w:p w14:paraId="0D99BBF2" w14:textId="77777777" w:rsidR="00E754D1" w:rsidRDefault="00E754D1" w:rsidP="00B9408D">
    <w:pPr>
      <w:pStyle w:val="Piedepgina"/>
      <w:rPr>
        <w:rStyle w:val="Nmerodepgina"/>
        <w:rFonts w:cs="Arial"/>
        <w:color w:val="777772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CCCD2" w14:textId="77777777" w:rsidR="002634BA" w:rsidRDefault="002634BA">
      <w:r>
        <w:separator/>
      </w:r>
    </w:p>
  </w:footnote>
  <w:footnote w:type="continuationSeparator" w:id="0">
    <w:p w14:paraId="08CE237F" w14:textId="77777777" w:rsidR="002634BA" w:rsidRDefault="00263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jc w:val="center"/>
      <w:tblBorders>
        <w:top w:val="single" w:sz="4" w:space="0" w:color="C20000"/>
        <w:left w:val="single" w:sz="4" w:space="0" w:color="C20000"/>
        <w:bottom w:val="single" w:sz="4" w:space="0" w:color="C20000"/>
        <w:right w:val="single" w:sz="4" w:space="0" w:color="C20000"/>
        <w:insideH w:val="single" w:sz="4" w:space="0" w:color="C20000"/>
        <w:insideV w:val="single" w:sz="4" w:space="0" w:color="C20000"/>
      </w:tblBorders>
      <w:tblLook w:val="01E0" w:firstRow="1" w:lastRow="1" w:firstColumn="1" w:lastColumn="1" w:noHBand="0" w:noVBand="0"/>
    </w:tblPr>
    <w:tblGrid>
      <w:gridCol w:w="3261"/>
      <w:gridCol w:w="3402"/>
      <w:gridCol w:w="2693"/>
    </w:tblGrid>
    <w:tr w:rsidR="00E754D1" w14:paraId="0120C9CA" w14:textId="77777777">
      <w:trPr>
        <w:trHeight w:val="1131"/>
        <w:jc w:val="center"/>
      </w:trPr>
      <w:tc>
        <w:tcPr>
          <w:tcW w:w="3261" w:type="dxa"/>
          <w:vAlign w:val="center"/>
        </w:tcPr>
        <w:p w14:paraId="6DD27D5E" w14:textId="18C7181E" w:rsidR="00E754D1" w:rsidRPr="008011BA" w:rsidRDefault="003238C6" w:rsidP="0077184B">
          <w:pPr>
            <w:pStyle w:val="Encabezado"/>
            <w:spacing w:before="60" w:after="60" w:line="320" w:lineRule="exact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Proyec</w:t>
          </w:r>
          <w:r w:rsidR="00382A03">
            <w:rPr>
              <w:rFonts w:cs="Arial"/>
              <w:sz w:val="20"/>
            </w:rPr>
            <w:t>to Casa Dulce Oriente</w:t>
          </w:r>
        </w:p>
      </w:tc>
      <w:tc>
        <w:tcPr>
          <w:tcW w:w="3402" w:type="dxa"/>
          <w:vAlign w:val="center"/>
        </w:tcPr>
        <w:p w14:paraId="3F208126" w14:textId="56CF3DF7" w:rsidR="00E754D1" w:rsidRDefault="003238C6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PPIII - Desarrollo e Implementación de Sistemas en la Nube</w:t>
          </w:r>
        </w:p>
      </w:tc>
      <w:tc>
        <w:tcPr>
          <w:tcW w:w="2693" w:type="dxa"/>
          <w:vAlign w:val="center"/>
        </w:tcPr>
        <w:p w14:paraId="5D076E56" w14:textId="19A92C54" w:rsidR="00E754D1" w:rsidRDefault="003238C6" w:rsidP="003238C6">
          <w:pPr>
            <w:pStyle w:val="Encabezado"/>
            <w:ind w:right="360"/>
            <w:jc w:val="center"/>
            <w:rPr>
              <w:rFonts w:cs="Arial"/>
              <w:b/>
              <w:color w:val="C20000"/>
              <w:sz w:val="20"/>
            </w:rPr>
          </w:pPr>
          <w:r>
            <w:t xml:space="preserve">     </w:t>
          </w:r>
          <w:r>
            <w:object w:dxaOrig="1515" w:dyaOrig="1575" w14:anchorId="5AA60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1.6pt;height:54pt">
                <v:imagedata r:id="rId1" o:title=""/>
              </v:shape>
              <o:OLEObject Type="Embed" ProgID="PBrush" ShapeID="_x0000_i1025" DrawAspect="Content" ObjectID="_1822757038" r:id="rId2"/>
            </w:object>
          </w:r>
        </w:p>
      </w:tc>
    </w:tr>
  </w:tbl>
  <w:p w14:paraId="61E9F71D" w14:textId="77777777" w:rsidR="00E754D1" w:rsidRDefault="00E754D1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Ind w:w="108" w:type="dxa"/>
      <w:tblBorders>
        <w:top w:val="single" w:sz="4" w:space="0" w:color="C20000"/>
        <w:left w:val="single" w:sz="4" w:space="0" w:color="C20000"/>
        <w:bottom w:val="single" w:sz="4" w:space="0" w:color="C20000"/>
        <w:right w:val="single" w:sz="4" w:space="0" w:color="C20000"/>
        <w:insideH w:val="single" w:sz="4" w:space="0" w:color="C20000"/>
        <w:insideV w:val="single" w:sz="4" w:space="0" w:color="C20000"/>
      </w:tblBorders>
      <w:tblLook w:val="01E0" w:firstRow="1" w:lastRow="1" w:firstColumn="1" w:lastColumn="1" w:noHBand="0" w:noVBand="0"/>
    </w:tblPr>
    <w:tblGrid>
      <w:gridCol w:w="3261"/>
      <w:gridCol w:w="3402"/>
      <w:gridCol w:w="2693"/>
    </w:tblGrid>
    <w:tr w:rsidR="00E754D1" w14:paraId="613BB61A" w14:textId="77777777">
      <w:trPr>
        <w:trHeight w:val="1131"/>
      </w:trPr>
      <w:tc>
        <w:tcPr>
          <w:tcW w:w="3261" w:type="dxa"/>
          <w:vAlign w:val="center"/>
        </w:tcPr>
        <w:p w14:paraId="4DDFB6A4" w14:textId="77777777" w:rsidR="00E754D1" w:rsidRDefault="00E754D1">
          <w:pPr>
            <w:pStyle w:val="Encabezado"/>
            <w:spacing w:before="60" w:after="60" w:line="320" w:lineRule="exact"/>
            <w:rPr>
              <w:rFonts w:cs="Arial"/>
              <w:sz w:val="20"/>
            </w:rPr>
          </w:pPr>
          <w:r>
            <w:rPr>
              <w:rFonts w:cs="Arial"/>
              <w:b/>
              <w:color w:val="323232"/>
            </w:rPr>
            <w:t xml:space="preserve">Plan </w:t>
          </w:r>
          <w:proofErr w:type="gramStart"/>
          <w:r>
            <w:rPr>
              <w:rFonts w:cs="Arial"/>
              <w:b/>
              <w:color w:val="323232"/>
            </w:rPr>
            <w:t>Director</w:t>
          </w:r>
          <w:proofErr w:type="gramEnd"/>
          <w:r>
            <w:rPr>
              <w:rFonts w:cs="Arial"/>
              <w:b/>
              <w:color w:val="323232"/>
            </w:rPr>
            <w:t xml:space="preserve"> de Seguridad</w:t>
          </w:r>
        </w:p>
      </w:tc>
      <w:tc>
        <w:tcPr>
          <w:tcW w:w="3402" w:type="dxa"/>
          <w:vAlign w:val="center"/>
        </w:tcPr>
        <w:p w14:paraId="1A6E8679" w14:textId="77777777" w:rsidR="00E754D1" w:rsidRDefault="00E754D1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PDS-SI-N-05-01/02</w:t>
          </w:r>
        </w:p>
      </w:tc>
      <w:tc>
        <w:tcPr>
          <w:tcW w:w="2693" w:type="dxa"/>
          <w:vAlign w:val="center"/>
        </w:tcPr>
        <w:p w14:paraId="1D29A215" w14:textId="77777777" w:rsidR="00E754D1" w:rsidRDefault="00E754D1">
          <w:pPr>
            <w:pStyle w:val="Encabezado"/>
            <w:ind w:right="360"/>
            <w:rPr>
              <w:rFonts w:cs="Arial"/>
              <w:b/>
              <w:color w:val="C20000"/>
              <w:sz w:val="20"/>
            </w:rPr>
          </w:pPr>
          <w:r>
            <w:object w:dxaOrig="2760" w:dyaOrig="675" w14:anchorId="15839F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2pt;height:25.8pt" o:allowoverlap="f" fillcolor="window">
                <v:imagedata r:id="rId1" o:title=""/>
              </v:shape>
              <o:OLEObject Type="Embed" ProgID="PBrush" ShapeID="_x0000_i1026" DrawAspect="Content" ObjectID="_1822757039" r:id="rId2"/>
            </w:object>
          </w:r>
        </w:p>
      </w:tc>
    </w:tr>
  </w:tbl>
  <w:p w14:paraId="4AC5DF4F" w14:textId="77777777" w:rsidR="00E754D1" w:rsidRDefault="00E754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F441D1E"/>
    <w:lvl w:ilvl="0">
      <w:start w:val="1"/>
      <w:numFmt w:val="bullet"/>
      <w:pStyle w:val="Listaconvietas2"/>
      <w:lvlText w:val=""/>
      <w:lvlJc w:val="left"/>
      <w:pPr>
        <w:tabs>
          <w:tab w:val="num" w:pos="1366"/>
        </w:tabs>
        <w:ind w:left="1366" w:hanging="357"/>
      </w:pPr>
      <w:rPr>
        <w:rFonts w:ascii="Symbol" w:hAnsi="Symbol" w:hint="default"/>
      </w:rPr>
    </w:lvl>
  </w:abstractNum>
  <w:abstractNum w:abstractNumId="1" w15:restartNumberingAfterBreak="0">
    <w:nsid w:val="0054383C"/>
    <w:multiLevelType w:val="multilevel"/>
    <w:tmpl w:val="42D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9006E"/>
    <w:multiLevelType w:val="multilevel"/>
    <w:tmpl w:val="6FD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B2BD1"/>
    <w:multiLevelType w:val="multilevel"/>
    <w:tmpl w:val="69F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4582"/>
    <w:multiLevelType w:val="multilevel"/>
    <w:tmpl w:val="D7D820A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B2F3968"/>
    <w:multiLevelType w:val="multilevel"/>
    <w:tmpl w:val="38B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A0126"/>
    <w:multiLevelType w:val="multilevel"/>
    <w:tmpl w:val="A4E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26CC"/>
    <w:multiLevelType w:val="multilevel"/>
    <w:tmpl w:val="1B8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D1B6F"/>
    <w:multiLevelType w:val="multilevel"/>
    <w:tmpl w:val="C4A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E3440"/>
    <w:multiLevelType w:val="multilevel"/>
    <w:tmpl w:val="536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A6917"/>
    <w:multiLevelType w:val="multilevel"/>
    <w:tmpl w:val="63E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67F3C"/>
    <w:multiLevelType w:val="multilevel"/>
    <w:tmpl w:val="C70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E36CB"/>
    <w:multiLevelType w:val="hybridMultilevel"/>
    <w:tmpl w:val="B2C60A76"/>
    <w:lvl w:ilvl="0" w:tplc="112C2D5E">
      <w:start w:val="1"/>
      <w:numFmt w:val="bullet"/>
      <w:pStyle w:val="Listaconvietas"/>
      <w:lvlText w:val=""/>
      <w:lvlJc w:val="left"/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30"/>
        </w:tabs>
        <w:ind w:left="2330" w:hanging="360"/>
      </w:pPr>
      <w:rPr>
        <w:rFonts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3F67DEE"/>
    <w:multiLevelType w:val="multilevel"/>
    <w:tmpl w:val="BC7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21CEE"/>
    <w:multiLevelType w:val="multilevel"/>
    <w:tmpl w:val="620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C0F6A"/>
    <w:multiLevelType w:val="multilevel"/>
    <w:tmpl w:val="171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638EA"/>
    <w:multiLevelType w:val="multilevel"/>
    <w:tmpl w:val="50DC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92465"/>
    <w:multiLevelType w:val="multilevel"/>
    <w:tmpl w:val="D6E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742A9"/>
    <w:multiLevelType w:val="singleLevel"/>
    <w:tmpl w:val="94A06A12"/>
    <w:lvl w:ilvl="0">
      <w:start w:val="1"/>
      <w:numFmt w:val="bullet"/>
      <w:pStyle w:val="AA1stlevelbullet"/>
      <w:lvlText w:val=""/>
      <w:lvlJc w:val="left"/>
      <w:pPr>
        <w:tabs>
          <w:tab w:val="num" w:pos="927"/>
        </w:tabs>
        <w:ind w:left="680" w:hanging="113"/>
      </w:pPr>
      <w:rPr>
        <w:rFonts w:ascii="Wingdings 2" w:hAnsi="Wingdings 2" w:hint="default"/>
      </w:rPr>
    </w:lvl>
  </w:abstractNum>
  <w:abstractNum w:abstractNumId="19" w15:restartNumberingAfterBreak="0">
    <w:nsid w:val="55DB056A"/>
    <w:multiLevelType w:val="multilevel"/>
    <w:tmpl w:val="99BA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61C15"/>
    <w:multiLevelType w:val="multilevel"/>
    <w:tmpl w:val="9070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273A1"/>
    <w:multiLevelType w:val="multilevel"/>
    <w:tmpl w:val="58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C47A1"/>
    <w:multiLevelType w:val="multilevel"/>
    <w:tmpl w:val="582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14DDD"/>
    <w:multiLevelType w:val="multilevel"/>
    <w:tmpl w:val="9D3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51B58"/>
    <w:multiLevelType w:val="multilevel"/>
    <w:tmpl w:val="50F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74690">
    <w:abstractNumId w:val="4"/>
  </w:num>
  <w:num w:numId="2" w16cid:durableId="1647583801">
    <w:abstractNumId w:val="18"/>
  </w:num>
  <w:num w:numId="3" w16cid:durableId="2020766383">
    <w:abstractNumId w:val="12"/>
  </w:num>
  <w:num w:numId="4" w16cid:durableId="75900191">
    <w:abstractNumId w:val="0"/>
  </w:num>
  <w:num w:numId="5" w16cid:durableId="1991472203">
    <w:abstractNumId w:val="2"/>
  </w:num>
  <w:num w:numId="6" w16cid:durableId="2016151061">
    <w:abstractNumId w:val="16"/>
  </w:num>
  <w:num w:numId="7" w16cid:durableId="1972780327">
    <w:abstractNumId w:val="1"/>
  </w:num>
  <w:num w:numId="8" w16cid:durableId="530338722">
    <w:abstractNumId w:val="13"/>
  </w:num>
  <w:num w:numId="9" w16cid:durableId="1258517749">
    <w:abstractNumId w:val="11"/>
  </w:num>
  <w:num w:numId="10" w16cid:durableId="1385832079">
    <w:abstractNumId w:val="7"/>
  </w:num>
  <w:num w:numId="11" w16cid:durableId="1001470606">
    <w:abstractNumId w:val="6"/>
  </w:num>
  <w:num w:numId="12" w16cid:durableId="200168045">
    <w:abstractNumId w:val="20"/>
  </w:num>
  <w:num w:numId="13" w16cid:durableId="616059063">
    <w:abstractNumId w:val="9"/>
  </w:num>
  <w:num w:numId="14" w16cid:durableId="1299215467">
    <w:abstractNumId w:val="17"/>
  </w:num>
  <w:num w:numId="15" w16cid:durableId="165874795">
    <w:abstractNumId w:val="23"/>
  </w:num>
  <w:num w:numId="16" w16cid:durableId="201476473">
    <w:abstractNumId w:val="5"/>
  </w:num>
  <w:num w:numId="17" w16cid:durableId="1814829283">
    <w:abstractNumId w:val="21"/>
  </w:num>
  <w:num w:numId="18" w16cid:durableId="2011367398">
    <w:abstractNumId w:val="22"/>
  </w:num>
  <w:num w:numId="19" w16cid:durableId="1384021203">
    <w:abstractNumId w:val="15"/>
  </w:num>
  <w:num w:numId="20" w16cid:durableId="1714379923">
    <w:abstractNumId w:val="24"/>
  </w:num>
  <w:num w:numId="21" w16cid:durableId="1426878794">
    <w:abstractNumId w:val="14"/>
  </w:num>
  <w:num w:numId="22" w16cid:durableId="2011448666">
    <w:abstractNumId w:val="3"/>
  </w:num>
  <w:num w:numId="23" w16cid:durableId="723873438">
    <w:abstractNumId w:val="10"/>
  </w:num>
  <w:num w:numId="24" w16cid:durableId="322322794">
    <w:abstractNumId w:val="8"/>
  </w:num>
  <w:num w:numId="25" w16cid:durableId="1542353882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567"/>
  <w:hyphenationZone w:val="921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06"/>
    <w:rsid w:val="00046243"/>
    <w:rsid w:val="00057B8F"/>
    <w:rsid w:val="00071A6A"/>
    <w:rsid w:val="00073DFC"/>
    <w:rsid w:val="0008176D"/>
    <w:rsid w:val="00081DB8"/>
    <w:rsid w:val="00097DA4"/>
    <w:rsid w:val="000A62B5"/>
    <w:rsid w:val="0017256D"/>
    <w:rsid w:val="00186734"/>
    <w:rsid w:val="001A338C"/>
    <w:rsid w:val="001C3D32"/>
    <w:rsid w:val="001D36F9"/>
    <w:rsid w:val="001D3747"/>
    <w:rsid w:val="001F001E"/>
    <w:rsid w:val="0022121C"/>
    <w:rsid w:val="002447FB"/>
    <w:rsid w:val="002634BA"/>
    <w:rsid w:val="00267DF2"/>
    <w:rsid w:val="00290E24"/>
    <w:rsid w:val="0029124F"/>
    <w:rsid w:val="00293230"/>
    <w:rsid w:val="002A602A"/>
    <w:rsid w:val="002E6A9B"/>
    <w:rsid w:val="003056D7"/>
    <w:rsid w:val="003070DB"/>
    <w:rsid w:val="003238C6"/>
    <w:rsid w:val="00373986"/>
    <w:rsid w:val="00382A03"/>
    <w:rsid w:val="00391EF5"/>
    <w:rsid w:val="003B6E35"/>
    <w:rsid w:val="003D0B9B"/>
    <w:rsid w:val="00424AE5"/>
    <w:rsid w:val="00437343"/>
    <w:rsid w:val="00445002"/>
    <w:rsid w:val="004755AE"/>
    <w:rsid w:val="00495F10"/>
    <w:rsid w:val="004A58FC"/>
    <w:rsid w:val="004B351E"/>
    <w:rsid w:val="00500542"/>
    <w:rsid w:val="00583EE4"/>
    <w:rsid w:val="005C7E9F"/>
    <w:rsid w:val="00660A43"/>
    <w:rsid w:val="00684D80"/>
    <w:rsid w:val="0068528B"/>
    <w:rsid w:val="006C0239"/>
    <w:rsid w:val="00707925"/>
    <w:rsid w:val="00735A86"/>
    <w:rsid w:val="00743120"/>
    <w:rsid w:val="00764E4B"/>
    <w:rsid w:val="00766683"/>
    <w:rsid w:val="0077184B"/>
    <w:rsid w:val="007955F7"/>
    <w:rsid w:val="007C4FE9"/>
    <w:rsid w:val="007F5F73"/>
    <w:rsid w:val="008011BA"/>
    <w:rsid w:val="008057C7"/>
    <w:rsid w:val="0083558B"/>
    <w:rsid w:val="008623A6"/>
    <w:rsid w:val="008651F7"/>
    <w:rsid w:val="008751A2"/>
    <w:rsid w:val="00882224"/>
    <w:rsid w:val="008B0B3F"/>
    <w:rsid w:val="008C0368"/>
    <w:rsid w:val="008F412C"/>
    <w:rsid w:val="0091067C"/>
    <w:rsid w:val="00974306"/>
    <w:rsid w:val="009A5991"/>
    <w:rsid w:val="009C3323"/>
    <w:rsid w:val="009E503E"/>
    <w:rsid w:val="00A02447"/>
    <w:rsid w:val="00A03FF9"/>
    <w:rsid w:val="00A07E4F"/>
    <w:rsid w:val="00A21DD2"/>
    <w:rsid w:val="00A502EB"/>
    <w:rsid w:val="00A62AB7"/>
    <w:rsid w:val="00AA4AFD"/>
    <w:rsid w:val="00AC0E4B"/>
    <w:rsid w:val="00AD5377"/>
    <w:rsid w:val="00AF388D"/>
    <w:rsid w:val="00B17AD7"/>
    <w:rsid w:val="00B52EBD"/>
    <w:rsid w:val="00B7791A"/>
    <w:rsid w:val="00B8586F"/>
    <w:rsid w:val="00B9408D"/>
    <w:rsid w:val="00C065ED"/>
    <w:rsid w:val="00CE5806"/>
    <w:rsid w:val="00D71AF1"/>
    <w:rsid w:val="00D90AB3"/>
    <w:rsid w:val="00DC3815"/>
    <w:rsid w:val="00DD3660"/>
    <w:rsid w:val="00E229E8"/>
    <w:rsid w:val="00E3640F"/>
    <w:rsid w:val="00E6299A"/>
    <w:rsid w:val="00E754D1"/>
    <w:rsid w:val="00E92586"/>
    <w:rsid w:val="00ED1FD1"/>
    <w:rsid w:val="00F25666"/>
    <w:rsid w:val="00F33446"/>
    <w:rsid w:val="00F7400E"/>
    <w:rsid w:val="00FA4106"/>
    <w:rsid w:val="00FC4DBE"/>
    <w:rsid w:val="00FD7D60"/>
    <w:rsid w:val="00FE0284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635A16"/>
  <w15:chartTrackingRefBased/>
  <w15:docId w15:val="{750E752C-C12E-4CA8-AE96-B4455118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25"/>
    <w:pPr>
      <w:widowControl w:val="0"/>
      <w:spacing w:before="120" w:after="120"/>
      <w:jc w:val="both"/>
    </w:pPr>
    <w:rPr>
      <w:rFonts w:ascii="Arial" w:hAnsi="Arial"/>
      <w:snapToGrid w:val="0"/>
      <w:sz w:val="24"/>
      <w:lang w:val="es-ES" w:eastAsia="es-ES"/>
    </w:rPr>
  </w:style>
  <w:style w:type="paragraph" w:styleId="Ttulo1">
    <w:name w:val="heading 1"/>
    <w:next w:val="Normal"/>
    <w:qFormat/>
    <w:rsid w:val="00E6299A"/>
    <w:pPr>
      <w:numPr>
        <w:numId w:val="1"/>
      </w:numPr>
      <w:pBdr>
        <w:top w:val="single" w:sz="24" w:space="1" w:color="CC0000"/>
      </w:pBdr>
      <w:shd w:val="clear" w:color="auto" w:fill="D9D9D9"/>
      <w:spacing w:before="480" w:after="240"/>
      <w:outlineLvl w:val="0"/>
    </w:pPr>
    <w:rPr>
      <w:rFonts w:ascii="Arial" w:hAnsi="Arial"/>
      <w:b/>
      <w:color w:val="CC0000"/>
      <w:sz w:val="32"/>
      <w:lang w:val="en-US" w:eastAsia="en-US"/>
    </w:rPr>
  </w:style>
  <w:style w:type="paragraph" w:styleId="Ttulo2">
    <w:name w:val="heading 2"/>
    <w:aliases w:val="H2,Titulo 2,h2,Level 2 Topic Heading"/>
    <w:basedOn w:val="Normal"/>
    <w:next w:val="Normal"/>
    <w:qFormat/>
    <w:rsid w:val="003056D7"/>
    <w:pPr>
      <w:keepNext/>
      <w:numPr>
        <w:ilvl w:val="1"/>
        <w:numId w:val="1"/>
      </w:numPr>
      <w:pBdr>
        <w:bottom w:val="single" w:sz="24" w:space="1" w:color="CC0000"/>
      </w:pBdr>
      <w:tabs>
        <w:tab w:val="left" w:pos="397"/>
      </w:tabs>
      <w:suppressAutoHyphens/>
      <w:spacing w:before="240" w:after="240"/>
      <w:outlineLvl w:val="1"/>
    </w:pPr>
    <w:rPr>
      <w:b/>
      <w:color w:val="CC0000"/>
      <w:spacing w:val="-3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aliases w:val="Map title,H3"/>
    <w:basedOn w:val="Normal"/>
    <w:next w:val="Normal"/>
    <w:qFormat/>
    <w:pPr>
      <w:keepNext/>
      <w:widowControl/>
      <w:numPr>
        <w:ilvl w:val="2"/>
        <w:numId w:val="1"/>
      </w:numPr>
      <w:tabs>
        <w:tab w:val="left" w:pos="397"/>
      </w:tabs>
      <w:suppressAutoHyphens/>
      <w:outlineLvl w:val="2"/>
    </w:pPr>
    <w:rPr>
      <w:spacing w:val="-4"/>
      <w:lang w:val="es-ES_tradnl"/>
    </w:rPr>
  </w:style>
  <w:style w:type="paragraph" w:styleId="Ttulo4">
    <w:name w:val="heading 4"/>
    <w:aliases w:val="H4"/>
    <w:basedOn w:val="Normal"/>
    <w:next w:val="Normal"/>
    <w:qFormat/>
    <w:pPr>
      <w:widowControl/>
      <w:numPr>
        <w:ilvl w:val="3"/>
        <w:numId w:val="1"/>
      </w:numPr>
      <w:suppressAutoHyphens/>
      <w:spacing w:before="0" w:after="0"/>
      <w:outlineLvl w:val="3"/>
    </w:pPr>
    <w:rPr>
      <w:spacing w:val="-3"/>
      <w:lang w:val="es-ES_tradnl"/>
    </w:rPr>
  </w:style>
  <w:style w:type="paragraph" w:styleId="Ttulo5">
    <w:name w:val="heading 5"/>
    <w:basedOn w:val="Normal"/>
    <w:next w:val="Normal"/>
    <w:qFormat/>
    <w:pPr>
      <w:keepNext/>
      <w:widowControl/>
      <w:numPr>
        <w:ilvl w:val="4"/>
        <w:numId w:val="1"/>
      </w:numPr>
      <w:suppressAutoHyphens/>
      <w:jc w:val="center"/>
      <w:outlineLvl w:val="4"/>
    </w:pPr>
    <w:rPr>
      <w:rFonts w:ascii="Times New Roman" w:hAnsi="Times New Roman"/>
      <w:b/>
      <w:spacing w:val="-3"/>
      <w:sz w:val="28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widowControl/>
      <w:numPr>
        <w:ilvl w:val="5"/>
        <w:numId w:val="1"/>
      </w:numPr>
      <w:suppressAutoHyphens/>
      <w:jc w:val="center"/>
      <w:outlineLvl w:val="5"/>
    </w:pPr>
    <w:rPr>
      <w:rFonts w:ascii="Times New Roman" w:hAnsi="Times New Roman"/>
      <w:b/>
      <w:spacing w:val="-3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cs="Arial"/>
      <w:color w:val="CC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color w:val="CC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color w:val="CC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</w:style>
  <w:style w:type="character" w:styleId="Refdenotaalfinal">
    <w:name w:val="endnote reference"/>
    <w:semiHidden/>
    <w:rPr>
      <w:vertAlign w:val="superscript"/>
    </w:rPr>
  </w:style>
  <w:style w:type="paragraph" w:customStyle="1" w:styleId="Textodenotaalpie">
    <w:name w:val="Texto de nota al pie"/>
    <w:basedOn w:val="Normal"/>
  </w:style>
  <w:style w:type="character" w:styleId="Refdenotaalpie">
    <w:name w:val="footnote reference"/>
    <w:semiHidden/>
    <w:rPr>
      <w:vertAlign w:val="superscript"/>
    </w:rPr>
  </w:style>
  <w:style w:type="paragraph" w:customStyle="1" w:styleId="Tdc1">
    <w:name w:val="Tdc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Tdc2">
    <w:name w:val="Tdc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dc3">
    <w:name w:val="Tdc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Tdc4">
    <w:name w:val="Tdc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Tdc5">
    <w:name w:val="Tdc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Tdc6">
    <w:name w:val="Tdc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7">
    <w:name w:val="Tdc 7"/>
    <w:basedOn w:val="Normal"/>
    <w:pPr>
      <w:suppressAutoHyphens/>
      <w:ind w:left="720" w:hanging="720"/>
    </w:pPr>
    <w:rPr>
      <w:lang w:val="en-US"/>
    </w:rPr>
  </w:style>
  <w:style w:type="paragraph" w:customStyle="1" w:styleId="Tdc8">
    <w:name w:val="Tdc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9">
    <w:name w:val="Tdc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ndice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Encabezadodetda">
    <w:name w:val="Encabezado de tda"/>
    <w:basedOn w:val="Normal"/>
    <w:pPr>
      <w:tabs>
        <w:tab w:val="right" w:pos="9360"/>
      </w:tabs>
      <w:suppressAutoHyphens/>
    </w:pPr>
    <w:rPr>
      <w:lang w:val="en-US"/>
    </w:rPr>
  </w:style>
  <w:style w:type="paragraph" w:styleId="Ttulo">
    <w:name w:val="Title"/>
    <w:basedOn w:val="Normal"/>
    <w:qFormat/>
  </w:style>
  <w:style w:type="character" w:customStyle="1" w:styleId="EquationCaption">
    <w:name w:val="_Equation Caption"/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tabs>
        <w:tab w:val="left" w:pos="0"/>
      </w:tabs>
      <w:suppressAutoHyphens/>
    </w:pPr>
    <w:rPr>
      <w:rFonts w:ascii="Times New Roman" w:hAnsi="Times New Roman"/>
      <w:spacing w:val="-3"/>
      <w:lang w:val="es-ES_tradnl"/>
    </w:rPr>
  </w:style>
  <w:style w:type="paragraph" w:styleId="Sangradetextonormal">
    <w:name w:val="Body Text Indent"/>
    <w:basedOn w:val="Normal"/>
    <w:semiHidden/>
    <w:pPr>
      <w:tabs>
        <w:tab w:val="left" w:pos="0"/>
        <w:tab w:val="left" w:pos="1134"/>
        <w:tab w:val="left" w:pos="1494"/>
        <w:tab w:val="left" w:pos="2160"/>
      </w:tabs>
      <w:suppressAutoHyphens/>
      <w:ind w:left="1494" w:hanging="1494"/>
    </w:pPr>
    <w:rPr>
      <w:rFonts w:ascii="Times New Roman" w:hAnsi="Times New Roman"/>
      <w:spacing w:val="-3"/>
      <w:lang w:val="es-ES_tradnl"/>
    </w:rPr>
  </w:style>
  <w:style w:type="paragraph" w:styleId="Sangra2detindependiente">
    <w:name w:val="Body Text Indent 2"/>
    <w:basedOn w:val="Normal"/>
    <w:semiHidden/>
    <w:pPr>
      <w:tabs>
        <w:tab w:val="left" w:pos="0"/>
      </w:tabs>
      <w:suppressAutoHyphens/>
      <w:ind w:left="1418" w:hanging="1418"/>
    </w:pPr>
    <w:rPr>
      <w:rFonts w:ascii="Times New Roman" w:hAnsi="Times New Roman"/>
      <w:spacing w:val="-3"/>
      <w:lang w:val="es-ES_tradnl"/>
    </w:rPr>
  </w:style>
  <w:style w:type="paragraph" w:styleId="Sangra3detindependiente">
    <w:name w:val="Body Text Indent 3"/>
    <w:basedOn w:val="Normal"/>
    <w:semiHidden/>
    <w:pPr>
      <w:tabs>
        <w:tab w:val="left" w:pos="0"/>
      </w:tabs>
      <w:suppressAutoHyphens/>
      <w:ind w:left="709" w:hanging="709"/>
    </w:pPr>
    <w:rPr>
      <w:rFonts w:ascii="Times New Roman" w:hAnsi="Times New Roman"/>
      <w:spacing w:val="-3"/>
      <w:lang w:val="es-ES_tradnl"/>
    </w:rPr>
  </w:style>
  <w:style w:type="paragraph" w:styleId="TDC10">
    <w:name w:val="toc 1"/>
    <w:basedOn w:val="Normal"/>
    <w:next w:val="Normal"/>
    <w:autoRedefine/>
    <w:uiPriority w:val="39"/>
    <w:pPr>
      <w:tabs>
        <w:tab w:val="left" w:pos="403"/>
        <w:tab w:val="right" w:leader="dot" w:pos="9059"/>
      </w:tabs>
    </w:pPr>
    <w:rPr>
      <w:rFonts w:cs="Arial"/>
      <w:b/>
      <w:bCs/>
      <w:iCs/>
      <w:noProof/>
      <w:szCs w:val="28"/>
    </w:rPr>
  </w:style>
  <w:style w:type="paragraph" w:styleId="TDC20">
    <w:name w:val="toc 2"/>
    <w:basedOn w:val="Normal"/>
    <w:next w:val="Normal"/>
    <w:autoRedefine/>
    <w:uiPriority w:val="39"/>
    <w:pPr>
      <w:tabs>
        <w:tab w:val="left" w:pos="800"/>
        <w:tab w:val="right" w:pos="9072"/>
      </w:tabs>
      <w:ind w:left="200"/>
    </w:pPr>
    <w:rPr>
      <w:rFonts w:ascii="Times New Roman" w:hAnsi="Times New Roman"/>
      <w:b/>
      <w:bCs/>
      <w:szCs w:val="26"/>
    </w:rPr>
  </w:style>
  <w:style w:type="paragraph" w:styleId="TDC30">
    <w:name w:val="toc 3"/>
    <w:basedOn w:val="Normal"/>
    <w:next w:val="Normal"/>
    <w:autoRedefine/>
    <w:uiPriority w:val="39"/>
    <w:pPr>
      <w:tabs>
        <w:tab w:val="left" w:pos="1200"/>
        <w:tab w:val="right" w:leader="dot" w:pos="9059"/>
      </w:tabs>
      <w:ind w:left="403"/>
    </w:pPr>
    <w:rPr>
      <w:rFonts w:cs="Arial"/>
      <w:noProof/>
      <w:szCs w:val="24"/>
    </w:rPr>
  </w:style>
  <w:style w:type="paragraph" w:styleId="TDC40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DC50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DC60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DC70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DC80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paragraph" w:styleId="TDC90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4"/>
    </w:r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DC-base">
    <w:name w:val="TDC - base"/>
    <w:basedOn w:val="Normal"/>
    <w:pPr>
      <w:widowControl/>
      <w:tabs>
        <w:tab w:val="right" w:leader="dot" w:pos="6480"/>
      </w:tabs>
      <w:spacing w:after="240" w:line="240" w:lineRule="atLeast"/>
    </w:pPr>
    <w:rPr>
      <w:snapToGrid/>
      <w:spacing w:val="-5"/>
      <w:lang w:eastAsia="en-US"/>
    </w:rPr>
  </w:style>
  <w:style w:type="paragraph" w:customStyle="1" w:styleId="NormalCuadro">
    <w:name w:val="Normal Cuadro"/>
    <w:basedOn w:val="Normal"/>
    <w:pPr>
      <w:widowControl/>
    </w:pPr>
    <w:rPr>
      <w:snapToGrid/>
      <w:spacing w:val="-5"/>
      <w:lang w:val="es-ES_tradnl" w:eastAsia="en-US"/>
    </w:rPr>
  </w:style>
  <w:style w:type="paragraph" w:styleId="Textoindependiente3">
    <w:name w:val="Body Text 3"/>
    <w:basedOn w:val="Normal"/>
    <w:semiHidden/>
    <w:pPr>
      <w:widowControl/>
    </w:pPr>
    <w:rPr>
      <w:i/>
      <w:iCs/>
      <w:snapToGrid/>
      <w:lang w:val="es-ES_tradnl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semiHidden/>
    <w:rPr>
      <w:color w:val="CC0000"/>
      <w:sz w:val="72"/>
    </w:rPr>
  </w:style>
  <w:style w:type="paragraph" w:styleId="Descripcin">
    <w:name w:val="caption"/>
    <w:basedOn w:val="Normal"/>
    <w:next w:val="Normal"/>
    <w:qFormat/>
    <w:pPr>
      <w:widowControl/>
      <w:pBdr>
        <w:bottom w:val="single" w:sz="2" w:space="1" w:color="auto"/>
      </w:pBdr>
      <w:spacing w:before="360"/>
      <w:jc w:val="right"/>
    </w:pPr>
    <w:rPr>
      <w:snapToGrid/>
      <w:sz w:val="20"/>
      <w:lang w:val="es-ES_tradnl" w:eastAsia="en-US"/>
    </w:rPr>
  </w:style>
  <w:style w:type="paragraph" w:customStyle="1" w:styleId="Logotipos">
    <w:name w:val="Logotipos"/>
    <w:basedOn w:val="Normal"/>
    <w:pPr>
      <w:widowControl/>
      <w:jc w:val="center"/>
    </w:pPr>
    <w:rPr>
      <w:snapToGrid/>
      <w:lang w:val="es-ES_tradnl" w:eastAsia="en-US"/>
    </w:rPr>
  </w:style>
  <w:style w:type="paragraph" w:customStyle="1" w:styleId="AA1stlevelbullet">
    <w:name w:val="AA 1st level bullet"/>
    <w:basedOn w:val="Normal"/>
    <w:pPr>
      <w:widowControl/>
      <w:numPr>
        <w:numId w:val="2"/>
      </w:numPr>
      <w:spacing w:after="100" w:afterAutospacing="1" w:line="240" w:lineRule="atLeast"/>
    </w:pPr>
    <w:rPr>
      <w:snapToGrid/>
      <w:sz w:val="20"/>
      <w:lang w:val="es-ES_tradnl" w:eastAsia="en-US"/>
    </w:rPr>
  </w:style>
  <w:style w:type="paragraph" w:styleId="Textonotapie">
    <w:name w:val="footnote text"/>
    <w:basedOn w:val="Normal"/>
    <w:semiHidden/>
    <w:pPr>
      <w:widowControl/>
    </w:pPr>
    <w:rPr>
      <w:snapToGrid/>
      <w:sz w:val="18"/>
      <w:lang w:val="es-ES_tradnl" w:eastAsia="en-US"/>
    </w:rPr>
  </w:style>
  <w:style w:type="paragraph" w:customStyle="1" w:styleId="Headoing3">
    <w:name w:val="Headoing 3"/>
    <w:basedOn w:val="Normal"/>
    <w:pPr>
      <w:ind w:left="397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DC-Texto">
    <w:name w:val="TDC - Texto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/>
    </w:pPr>
    <w:rPr>
      <w:i/>
      <w:iCs/>
      <w:lang w:val="es-ES_tradnl"/>
    </w:rPr>
  </w:style>
  <w:style w:type="paragraph" w:customStyle="1" w:styleId="TDC-Textosubcaja">
    <w:name w:val="TDC - Texto subcaja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/>
    </w:pPr>
    <w:rPr>
      <w:i/>
      <w:iCs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l-Proc">
    <w:name w:val="Pol-Proc"/>
    <w:pPr>
      <w:overflowPunct w:val="0"/>
      <w:autoSpaceDE w:val="0"/>
      <w:autoSpaceDN w:val="0"/>
      <w:adjustRightInd w:val="0"/>
      <w:jc w:val="both"/>
      <w:textAlignment w:val="baseline"/>
    </w:pPr>
    <w:rPr>
      <w:rFonts w:ascii="Humnst777 BT" w:hAnsi="Humnst777 BT"/>
      <w:b/>
      <w:i/>
      <w:sz w:val="22"/>
      <w:lang w:val="es-ES_tradnl" w:eastAsia="es-MX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MNIME+Arial" w:hAnsi="AMNIME+Arial" w:cs="AMNIME+Arial"/>
      <w:color w:val="000000"/>
      <w:sz w:val="24"/>
      <w:szCs w:val="24"/>
      <w:lang w:val="en-US" w:eastAsia="en-US"/>
    </w:rPr>
  </w:style>
  <w:style w:type="character" w:customStyle="1" w:styleId="EncabezadoCar">
    <w:name w:val="Encabezado Car"/>
    <w:link w:val="Encabezado"/>
    <w:semiHidden/>
    <w:rsid w:val="0077184B"/>
    <w:rPr>
      <w:rFonts w:ascii="Arial" w:hAnsi="Arial"/>
      <w:snapToGrid w:val="0"/>
      <w:sz w:val="22"/>
      <w:lang w:val="es-ES" w:eastAsia="es-ES"/>
    </w:rPr>
  </w:style>
  <w:style w:type="paragraph" w:customStyle="1" w:styleId="Estndar">
    <w:name w:val="Estándar"/>
    <w:basedOn w:val="Normal"/>
    <w:pPr>
      <w:widowControl/>
      <w:spacing w:before="0" w:after="0"/>
    </w:pPr>
    <w:rPr>
      <w:snapToGrid/>
      <w:lang w:val="es-ES_tradnl"/>
    </w:rPr>
  </w:style>
  <w:style w:type="paragraph" w:customStyle="1" w:styleId="unico">
    <w:name w:val="unico"/>
    <w:basedOn w:val="Normal"/>
    <w:pPr>
      <w:widowControl/>
      <w:pBdr>
        <w:top w:val="single" w:sz="6" w:space="2" w:color="FFFFFF"/>
        <w:bottom w:val="single" w:sz="6" w:space="2" w:color="FFFFFF"/>
      </w:pBdr>
      <w:spacing w:before="0" w:after="0"/>
    </w:pPr>
    <w:rPr>
      <w:b/>
      <w:snapToGrid/>
      <w:lang w:val="es-ES_tradnl"/>
    </w:rPr>
  </w:style>
  <w:style w:type="paragraph" w:customStyle="1" w:styleId="PROCESO">
    <w:name w:val="PROCESO"/>
    <w:pPr>
      <w:overflowPunct w:val="0"/>
      <w:autoSpaceDE w:val="0"/>
      <w:autoSpaceDN w:val="0"/>
      <w:adjustRightInd w:val="0"/>
      <w:jc w:val="both"/>
      <w:textAlignment w:val="baseline"/>
    </w:pPr>
    <w:rPr>
      <w:rFonts w:ascii="Humnst777 Lt BT" w:hAnsi="Humnst777 Lt BT"/>
      <w:sz w:val="22"/>
      <w:lang w:val="es-ES_tradnl" w:eastAsia="es-MX"/>
    </w:rPr>
  </w:style>
  <w:style w:type="paragraph" w:styleId="Listaconvietas">
    <w:name w:val="List Bullet"/>
    <w:basedOn w:val="Normal"/>
    <w:semiHidden/>
    <w:pPr>
      <w:numPr>
        <w:numId w:val="3"/>
      </w:numPr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Listaconvietas2">
    <w:name w:val="List Bullet 2"/>
    <w:aliases w:val="Lista con viñetas cm"/>
    <w:basedOn w:val="Normal"/>
    <w:rsid w:val="005C7E9F"/>
    <w:pPr>
      <w:numPr>
        <w:numId w:val="4"/>
      </w:numPr>
    </w:pPr>
  </w:style>
  <w:style w:type="paragraph" w:styleId="Prrafodelista">
    <w:name w:val="List Paragraph"/>
    <w:basedOn w:val="Normal"/>
    <w:uiPriority w:val="1"/>
    <w:qFormat/>
    <w:rsid w:val="00B17AD7"/>
    <w:pPr>
      <w:autoSpaceDE w:val="0"/>
      <w:autoSpaceDN w:val="0"/>
      <w:spacing w:before="0" w:after="0"/>
      <w:ind w:left="820" w:hanging="360"/>
    </w:pPr>
    <w:rPr>
      <w:rFonts w:ascii="Roboto" w:eastAsia="Roboto" w:hAnsi="Roboto" w:cs="Roboto"/>
      <w:snapToGrid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229E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0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865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651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.dev/learn" TargetMode="External"/><Relationship Id="rId18" Type="http://schemas.openxmlformats.org/officeDocument/2006/relationships/hyperlink" Target="https://www.prisma.io/docs" TargetMode="External"/><Relationship Id="rId26" Type="http://schemas.openxmlformats.org/officeDocument/2006/relationships/hyperlink" Target="https://aws.amazon.com/ec2/instance-types/" TargetMode="External"/><Relationship Id="rId39" Type="http://schemas.openxmlformats.org/officeDocument/2006/relationships/hyperlink" Target="https://www.w3.org/WAI/WCAG21/quickref/" TargetMode="External"/><Relationship Id="rId21" Type="http://schemas.openxmlformats.org/officeDocument/2006/relationships/hyperlink" Target="https://neon.tech/docs/introduction" TargetMode="External"/><Relationship Id="rId34" Type="http://schemas.openxmlformats.org/officeDocument/2006/relationships/hyperlink" Target="https://owasp.org/www-project-top-ten/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act-hook-form.com/get-started" TargetMode="External"/><Relationship Id="rId20" Type="http://schemas.openxmlformats.org/officeDocument/2006/relationships/hyperlink" Target="https://www.postgresql.org/docs/" TargetMode="External"/><Relationship Id="rId29" Type="http://schemas.openxmlformats.org/officeDocument/2006/relationships/hyperlink" Target="http://www.bcv.org.ve/" TargetMode="External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aws.amazon.com/free/" TargetMode="External"/><Relationship Id="rId32" Type="http://schemas.openxmlformats.org/officeDocument/2006/relationships/hyperlink" Target="https://docs.npmjs.com/" TargetMode="External"/><Relationship Id="rId37" Type="http://schemas.openxmlformats.org/officeDocument/2006/relationships/hyperlink" Target="https://blog.logrocket.com/rate-limiting-node-js/" TargetMode="External"/><Relationship Id="rId40" Type="http://schemas.openxmlformats.org/officeDocument/2006/relationships/hyperlink" Target="https://web.dev/responsive-web-design-basic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ilwindcss.com/docs" TargetMode="External"/><Relationship Id="rId23" Type="http://schemas.openxmlformats.org/officeDocument/2006/relationships/hyperlink" Target="https://docs.aws.amazon.com/ec2/latest/userguide/" TargetMode="External"/><Relationship Id="rId28" Type="http://schemas.openxmlformats.org/officeDocument/2006/relationships/hyperlink" Target="https://cloudinary.com/documentation/react_integration" TargetMode="External"/><Relationship Id="rId36" Type="http://schemas.openxmlformats.org/officeDocument/2006/relationships/hyperlink" Target="https://www.postgresql.org/docs/current/security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next-auth.js.org/getting-started/introduction" TargetMode="External"/><Relationship Id="rId31" Type="http://schemas.openxmlformats.org/officeDocument/2006/relationships/hyperlink" Target="https://nodejs.org/en/doc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typescriptlang.org/docs/" TargetMode="External"/><Relationship Id="rId22" Type="http://schemas.openxmlformats.org/officeDocument/2006/relationships/hyperlink" Target="https://www.npmjs.com/package/bcryptjs" TargetMode="External"/><Relationship Id="rId27" Type="http://schemas.openxmlformats.org/officeDocument/2006/relationships/hyperlink" Target="https://cloudinary.com/documentation" TargetMode="External"/><Relationship Id="rId30" Type="http://schemas.openxmlformats.org/officeDocument/2006/relationships/hyperlink" Target="https://git-scm.com/doc" TargetMode="External"/><Relationship Id="rId35" Type="http://schemas.openxmlformats.org/officeDocument/2006/relationships/hyperlink" Target="https://nextjs.org/docs/advanced-features/security-headers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nextjs.org/docs" TargetMode="External"/><Relationship Id="rId17" Type="http://schemas.openxmlformats.org/officeDocument/2006/relationships/hyperlink" Target="https://lucide.dev/guide/packages/lucide-react" TargetMode="External"/><Relationship Id="rId25" Type="http://schemas.openxmlformats.org/officeDocument/2006/relationships/hyperlink" Target="https://docs.aws.amazon.com/security/" TargetMode="External"/><Relationship Id="rId33" Type="http://schemas.openxmlformats.org/officeDocument/2006/relationships/hyperlink" Target="https://vercel.com/docs" TargetMode="External"/><Relationship Id="rId38" Type="http://schemas.openxmlformats.org/officeDocument/2006/relationships/hyperlink" Target="https://www.shopify.com/blog/ecommerce-best-practic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flosam\Datos%20de%20programa\Microsoft\Plantillas\Mapfre\Plantilla%20N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Norma.dot</Template>
  <TotalTime>16</TotalTime>
  <Pages>21</Pages>
  <Words>2254</Words>
  <Characters>13326</Characters>
  <Application>Microsoft Office Word</Application>
  <DocSecurity>0</DocSecurity>
  <Lines>832</Lines>
  <Paragraphs>623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TELESMA</vt:lpstr>
    </vt:vector>
  </TitlesOfParts>
  <Company>MAPFRE AR</Company>
  <LinksUpToDate>false</LinksUpToDate>
  <CharactersWithSpaces>14957</CharactersWithSpaces>
  <SharedDoc>false</SharedDoc>
  <HLinks>
    <vt:vector size="234" baseType="variant">
      <vt:variant>
        <vt:i4>2687007</vt:i4>
      </vt:variant>
      <vt:variant>
        <vt:i4>204</vt:i4>
      </vt:variant>
      <vt:variant>
        <vt:i4>0</vt:i4>
      </vt:variant>
      <vt:variant>
        <vt:i4>5</vt:i4>
      </vt:variant>
      <vt:variant>
        <vt:lpwstr>mailto:SecurityReponse@Symantec.com</vt:lpwstr>
      </vt:variant>
      <vt:variant>
        <vt:lpwstr/>
      </vt:variant>
      <vt:variant>
        <vt:i4>7798808</vt:i4>
      </vt:variant>
      <vt:variant>
        <vt:i4>201</vt:i4>
      </vt:variant>
      <vt:variant>
        <vt:i4>0</vt:i4>
      </vt:variant>
      <vt:variant>
        <vt:i4>5</vt:i4>
      </vt:variant>
      <vt:variant>
        <vt:lpwstr>mailto:segurinfo@mapfre.com.ar</vt:lpwstr>
      </vt:variant>
      <vt:variant>
        <vt:lpwstr/>
      </vt:variant>
      <vt:variant>
        <vt:i4>1835107</vt:i4>
      </vt:variant>
      <vt:variant>
        <vt:i4>198</vt:i4>
      </vt:variant>
      <vt:variant>
        <vt:i4>0</vt:i4>
      </vt:variant>
      <vt:variant>
        <vt:i4>5</vt:i4>
      </vt:variant>
      <vt:variant>
        <vt:lpwstr>mailto:mda@mapfre.com.ar</vt:lpwstr>
      </vt:variant>
      <vt:variant>
        <vt:lpwstr/>
      </vt:variant>
      <vt:variant>
        <vt:i4>8192085</vt:i4>
      </vt:variant>
      <vt:variant>
        <vt:i4>195</vt:i4>
      </vt:variant>
      <vt:variant>
        <vt:i4>0</vt:i4>
      </vt:variant>
      <vt:variant>
        <vt:i4>5</vt:i4>
      </vt:variant>
      <vt:variant>
        <vt:lpwstr>mailto:ArgentinaServicios@novared.net</vt:lpwstr>
      </vt:variant>
      <vt:variant>
        <vt:lpwstr/>
      </vt:variant>
      <vt:variant>
        <vt:i4>7798808</vt:i4>
      </vt:variant>
      <vt:variant>
        <vt:i4>192</vt:i4>
      </vt:variant>
      <vt:variant>
        <vt:i4>0</vt:i4>
      </vt:variant>
      <vt:variant>
        <vt:i4>5</vt:i4>
      </vt:variant>
      <vt:variant>
        <vt:lpwstr>mailto:segurinfo@mapfre.com.ar</vt:lpwstr>
      </vt:variant>
      <vt:variant>
        <vt:lpwstr/>
      </vt:variant>
      <vt:variant>
        <vt:i4>7798808</vt:i4>
      </vt:variant>
      <vt:variant>
        <vt:i4>189</vt:i4>
      </vt:variant>
      <vt:variant>
        <vt:i4>0</vt:i4>
      </vt:variant>
      <vt:variant>
        <vt:i4>5</vt:i4>
      </vt:variant>
      <vt:variant>
        <vt:lpwstr>mailto:segurinfo@mapfre.com.ar</vt:lpwstr>
      </vt:variant>
      <vt:variant>
        <vt:lpwstr/>
      </vt:variant>
      <vt:variant>
        <vt:i4>5242961</vt:i4>
      </vt:variant>
      <vt:variant>
        <vt:i4>186</vt:i4>
      </vt:variant>
      <vt:variant>
        <vt:i4>0</vt:i4>
      </vt:variant>
      <vt:variant>
        <vt:i4>5</vt:i4>
      </vt:variant>
      <vt:variant>
        <vt:lpwstr>http://www.symantec.com/</vt:lpwstr>
      </vt:variant>
      <vt:variant>
        <vt:lpwstr/>
      </vt:variant>
      <vt:variant>
        <vt:i4>6422630</vt:i4>
      </vt:variant>
      <vt:variant>
        <vt:i4>180</vt:i4>
      </vt:variant>
      <vt:variant>
        <vt:i4>0</vt:i4>
      </vt:variant>
      <vt:variant>
        <vt:i4>5</vt:i4>
      </vt:variant>
      <vt:variant>
        <vt:lpwstr>http://sar001006/reporting</vt:lpwstr>
      </vt:variant>
      <vt:variant>
        <vt:lpwstr/>
      </vt:variant>
      <vt:variant>
        <vt:i4>6422630</vt:i4>
      </vt:variant>
      <vt:variant>
        <vt:i4>177</vt:i4>
      </vt:variant>
      <vt:variant>
        <vt:i4>0</vt:i4>
      </vt:variant>
      <vt:variant>
        <vt:i4>5</vt:i4>
      </vt:variant>
      <vt:variant>
        <vt:lpwstr>http://sar001006/reporting</vt:lpwstr>
      </vt:variant>
      <vt:variant>
        <vt:lpwstr/>
      </vt:variant>
      <vt:variant>
        <vt:i4>7208985</vt:i4>
      </vt:variant>
      <vt:variant>
        <vt:i4>174</vt:i4>
      </vt:variant>
      <vt:variant>
        <vt:i4>0</vt:i4>
      </vt:variant>
      <vt:variant>
        <vt:i4>5</vt:i4>
      </vt:variant>
      <vt:variant>
        <vt:lpwstr>ftp://ftp.symantec.com/public/english_international/antivirus_definitions/norton_antivirus</vt:lpwstr>
      </vt:variant>
      <vt:variant>
        <vt:lpwstr/>
      </vt:variant>
      <vt:variant>
        <vt:i4>7208985</vt:i4>
      </vt:variant>
      <vt:variant>
        <vt:i4>171</vt:i4>
      </vt:variant>
      <vt:variant>
        <vt:i4>0</vt:i4>
      </vt:variant>
      <vt:variant>
        <vt:i4>5</vt:i4>
      </vt:variant>
      <vt:variant>
        <vt:lpwstr>ftp://ftp.symantec.com/public/english_international/antivirus_definitions/norton_antivirus</vt:lpwstr>
      </vt:variant>
      <vt:variant>
        <vt:lpwstr/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_Toc216685807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_Toc216685806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_Toc216685805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_Toc216685804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_Toc216685803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_Toc216685802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_Toc216685801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_Toc216685800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_Toc216685799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_Toc216685794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_Toc216685782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_Toc216685775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_Toc216685770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_Toc216685764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_Toc216685758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_Toc216685753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_Toc216685747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_Toc216685746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_Toc216685738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_Toc216685737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_Toc216685736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_Toc216685735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_Toc216685734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_Toc216685733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_Toc216685732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_Toc216685731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_Toc216685730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_Toc216685729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TELESMA</dc:title>
  <dc:subject/>
  <dc:creator>cmorales</dc:creator>
  <cp:keywords/>
  <dc:description/>
  <cp:lastModifiedBy>Jorge Loyo</cp:lastModifiedBy>
  <cp:revision>3</cp:revision>
  <cp:lastPrinted>2007-10-26T11:24:00Z</cp:lastPrinted>
  <dcterms:created xsi:type="dcterms:W3CDTF">2025-10-23T23:37:00Z</dcterms:created>
  <dcterms:modified xsi:type="dcterms:W3CDTF">2025-10-23T23:37:00Z</dcterms:modified>
</cp:coreProperties>
</file>